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5ADE" w14:textId="77777777" w:rsidR="0005207B" w:rsidRPr="00271ECF" w:rsidRDefault="0005207B">
      <w:pPr>
        <w:contextualSpacing w:val="0"/>
      </w:pPr>
    </w:p>
    <w:p w14:paraId="2EDCC45A" w14:textId="77777777" w:rsidR="00913FEE" w:rsidRDefault="00913FEE" w:rsidP="00913FEE">
      <w:pPr>
        <w:jc w:val="center"/>
        <w:rPr>
          <w:color w:val="A6A6A6"/>
          <w:sz w:val="56"/>
          <w:szCs w:val="56"/>
        </w:rPr>
      </w:pPr>
    </w:p>
    <w:p w14:paraId="66657208" w14:textId="77777777" w:rsidR="00913FEE" w:rsidRPr="007E5FF0" w:rsidRDefault="00913FEE" w:rsidP="00913FEE">
      <w:pPr>
        <w:jc w:val="center"/>
        <w:rPr>
          <w:color w:val="A6A6A6"/>
        </w:rPr>
      </w:pPr>
    </w:p>
    <w:p w14:paraId="5CD485BB" w14:textId="77777777" w:rsidR="00913FEE" w:rsidRDefault="00913FEE" w:rsidP="00913FEE">
      <w:pPr>
        <w:jc w:val="center"/>
        <w:rPr>
          <w:color w:val="A6A6A6"/>
          <w:sz w:val="56"/>
          <w:szCs w:val="56"/>
        </w:rPr>
      </w:pPr>
    </w:p>
    <w:p w14:paraId="601B3531" w14:textId="77777777" w:rsidR="00913FEE" w:rsidRDefault="00913FEE" w:rsidP="00913FEE">
      <w:pPr>
        <w:jc w:val="center"/>
        <w:rPr>
          <w:color w:val="A6A6A6"/>
          <w:sz w:val="56"/>
          <w:szCs w:val="56"/>
        </w:rPr>
      </w:pPr>
    </w:p>
    <w:p w14:paraId="0ED485FA" w14:textId="77777777" w:rsidR="00913FEE" w:rsidRDefault="00913FEE" w:rsidP="00913FEE">
      <w:pPr>
        <w:jc w:val="center"/>
        <w:rPr>
          <w:color w:val="A6A6A6"/>
          <w:sz w:val="56"/>
          <w:szCs w:val="56"/>
        </w:rPr>
      </w:pPr>
    </w:p>
    <w:p w14:paraId="0A246DE3" w14:textId="77777777" w:rsidR="00913FEE" w:rsidRDefault="00913FEE" w:rsidP="00913FEE">
      <w:pPr>
        <w:jc w:val="center"/>
        <w:rPr>
          <w:color w:val="A6A6A6"/>
          <w:sz w:val="56"/>
          <w:szCs w:val="56"/>
        </w:rPr>
      </w:pPr>
    </w:p>
    <w:p w14:paraId="32985B6F" w14:textId="77777777" w:rsidR="00913FEE" w:rsidRDefault="00913FEE" w:rsidP="00913FEE">
      <w:pPr>
        <w:jc w:val="center"/>
        <w:rPr>
          <w:color w:val="A6A6A6"/>
          <w:sz w:val="56"/>
          <w:szCs w:val="56"/>
        </w:rPr>
      </w:pPr>
    </w:p>
    <w:p w14:paraId="19F86D1F" w14:textId="77777777" w:rsidR="002B53AC" w:rsidRDefault="00592BE6" w:rsidP="002B53AC">
      <w:pPr>
        <w:jc w:val="right"/>
        <w:rPr>
          <w:b/>
          <w:color w:val="404040"/>
          <w:sz w:val="44"/>
          <w:szCs w:val="44"/>
        </w:rPr>
      </w:pPr>
      <w:r>
        <w:rPr>
          <w:b/>
          <w:color w:val="404040"/>
          <w:sz w:val="44"/>
          <w:szCs w:val="44"/>
        </w:rPr>
        <w:t xml:space="preserve"> </w:t>
      </w:r>
      <w:r w:rsidR="00531702">
        <w:rPr>
          <w:b/>
          <w:color w:val="404040"/>
          <w:sz w:val="44"/>
          <w:szCs w:val="44"/>
        </w:rPr>
        <w:t xml:space="preserve">(BRD) - </w:t>
      </w:r>
      <w:r w:rsidR="00061FC6">
        <w:rPr>
          <w:b/>
          <w:color w:val="404040"/>
          <w:sz w:val="44"/>
          <w:szCs w:val="44"/>
        </w:rPr>
        <w:t>Business Requirement Definition</w:t>
      </w:r>
      <w:r w:rsidR="00531702">
        <w:rPr>
          <w:b/>
          <w:color w:val="404040"/>
          <w:sz w:val="44"/>
          <w:szCs w:val="44"/>
        </w:rPr>
        <w:br/>
      </w:r>
      <w:r>
        <w:rPr>
          <w:b/>
          <w:color w:val="404040"/>
          <w:sz w:val="44"/>
          <w:szCs w:val="44"/>
        </w:rPr>
        <w:t>Weather Report</w:t>
      </w:r>
      <w:r w:rsidR="00E62366">
        <w:rPr>
          <w:b/>
          <w:color w:val="404040"/>
          <w:sz w:val="44"/>
          <w:szCs w:val="44"/>
        </w:rPr>
        <w:t xml:space="preserve"> Mobile Application</w:t>
      </w:r>
    </w:p>
    <w:p w14:paraId="6A7EEFC9" w14:textId="77777777" w:rsidR="002B096A" w:rsidRDefault="001E48D5" w:rsidP="001E48D5">
      <w:pPr>
        <w:jc w:val="right"/>
        <w:rPr>
          <w:b/>
          <w:color w:val="404040"/>
          <w:sz w:val="44"/>
          <w:szCs w:val="44"/>
        </w:rPr>
      </w:pPr>
      <w:r>
        <w:rPr>
          <w:b/>
          <w:color w:val="404040"/>
          <w:sz w:val="44"/>
          <w:szCs w:val="44"/>
        </w:rPr>
        <w:br/>
      </w:r>
    </w:p>
    <w:p w14:paraId="22C1F4B2" w14:textId="77777777" w:rsidR="001E48D5" w:rsidRDefault="001E48D5" w:rsidP="001E48D5">
      <w:pPr>
        <w:jc w:val="right"/>
      </w:pPr>
    </w:p>
    <w:p w14:paraId="05D5221D" w14:textId="77777777" w:rsidR="002B096A" w:rsidRDefault="002B096A" w:rsidP="004028DF">
      <w:pPr>
        <w:spacing w:after="100" w:afterAutospacing="1"/>
        <w:jc w:val="center"/>
      </w:pPr>
    </w:p>
    <w:p w14:paraId="5C8A7705" w14:textId="77777777" w:rsidR="002B096A" w:rsidRDefault="002B096A" w:rsidP="002B096A">
      <w:pPr>
        <w:spacing w:after="100" w:afterAutospacing="1"/>
      </w:pPr>
    </w:p>
    <w:p w14:paraId="4704D568" w14:textId="77777777" w:rsidR="002B096A" w:rsidRDefault="002B096A" w:rsidP="002B096A">
      <w:pPr>
        <w:spacing w:after="100" w:afterAutospacing="1"/>
      </w:pPr>
    </w:p>
    <w:p w14:paraId="1F7BC16A" w14:textId="77777777" w:rsidR="002B096A" w:rsidRDefault="002B096A" w:rsidP="002B096A">
      <w:pPr>
        <w:spacing w:after="100" w:afterAutospacing="1"/>
      </w:pPr>
    </w:p>
    <w:p w14:paraId="69B7AFAF" w14:textId="77777777" w:rsidR="00913FEE" w:rsidRPr="00913FEE" w:rsidRDefault="00913FEE" w:rsidP="00913FEE"/>
    <w:p w14:paraId="46DBC4E9" w14:textId="77777777" w:rsidR="00913FEE" w:rsidRPr="00913FEE" w:rsidRDefault="00913FEE" w:rsidP="00913FEE"/>
    <w:p w14:paraId="781DED8A" w14:textId="77777777" w:rsidR="00913FEE" w:rsidRPr="00913FEE" w:rsidRDefault="00913FEE" w:rsidP="00913FEE">
      <w:pPr>
        <w:tabs>
          <w:tab w:val="left" w:pos="9270"/>
        </w:tabs>
      </w:pPr>
      <w:r>
        <w:tab/>
      </w:r>
    </w:p>
    <w:p w14:paraId="2F2ED19A" w14:textId="77777777" w:rsidR="00913FEE" w:rsidRPr="00913FEE" w:rsidRDefault="00913FEE" w:rsidP="00913FEE"/>
    <w:p w14:paraId="322BCE33" w14:textId="77777777" w:rsidR="00913FEE" w:rsidRPr="00913FEE" w:rsidRDefault="00913FEE" w:rsidP="00913FEE"/>
    <w:p w14:paraId="5592386B" w14:textId="77777777" w:rsidR="00913FEE" w:rsidRPr="00913FEE" w:rsidRDefault="00913FEE" w:rsidP="00913FEE"/>
    <w:p w14:paraId="658B3C0F" w14:textId="77777777" w:rsidR="00913FEE" w:rsidRPr="00913FEE" w:rsidRDefault="00913FEE" w:rsidP="00913FEE"/>
    <w:p w14:paraId="298BE776" w14:textId="77777777" w:rsidR="00250550" w:rsidRDefault="00250550" w:rsidP="005048F0">
      <w:pPr>
        <w:jc w:val="right"/>
      </w:pPr>
    </w:p>
    <w:p w14:paraId="773B75CD" w14:textId="77777777" w:rsidR="003357FA" w:rsidRDefault="003357FA" w:rsidP="009303AC"/>
    <w:p w14:paraId="3F2334CE" w14:textId="77777777" w:rsidR="00913FEE" w:rsidRDefault="00592BE6" w:rsidP="005048F0">
      <w:pPr>
        <w:jc w:val="right"/>
      </w:pPr>
      <w:r>
        <w:t>Weather Report</w:t>
      </w:r>
      <w:r w:rsidR="00913FEE">
        <w:t xml:space="preserve"> Management</w:t>
      </w:r>
    </w:p>
    <w:p w14:paraId="44AD9C13" w14:textId="77777777" w:rsidR="00913FEE" w:rsidRDefault="00592BE6" w:rsidP="00913FEE">
      <w:pPr>
        <w:jc w:val="right"/>
      </w:pPr>
      <w:proofErr w:type="spellStart"/>
      <w:r>
        <w:t>Abc</w:t>
      </w:r>
      <w:proofErr w:type="spellEnd"/>
      <w:r>
        <w:t xml:space="preserve"> Private limited</w:t>
      </w:r>
    </w:p>
    <w:p w14:paraId="53496B8E" w14:textId="77777777" w:rsidR="009250CF" w:rsidRDefault="00592BE6" w:rsidP="00250550">
      <w:pPr>
        <w:jc w:val="right"/>
      </w:pPr>
      <w:r>
        <w:t>XYZ 55100</w:t>
      </w:r>
    </w:p>
    <w:p w14:paraId="42AFFA95" w14:textId="77777777" w:rsidR="009250CF" w:rsidRDefault="009250CF" w:rsidP="00EC4295">
      <w:pPr>
        <w:contextualSpacing w:val="0"/>
      </w:pPr>
      <w:r>
        <w:br w:type="page"/>
      </w:r>
    </w:p>
    <w:p w14:paraId="6EC2A45C" w14:textId="39A7121E" w:rsidR="007C2BCD" w:rsidRDefault="002567D9">
      <w:pPr>
        <w:pStyle w:val="TOC1"/>
        <w:tabs>
          <w:tab w:val="left" w:pos="480"/>
          <w:tab w:val="right" w:leader="dot" w:pos="10790"/>
        </w:tabs>
        <w:rPr>
          <w:rFonts w:asciiTheme="minorHAnsi" w:eastAsiaTheme="minorEastAsia" w:hAnsiTheme="minorHAnsi" w:cstheme="minorBidi"/>
          <w:b w:val="0"/>
          <w:bCs w:val="0"/>
          <w:caps w:val="0"/>
          <w:noProof/>
          <w:sz w:val="24"/>
          <w:szCs w:val="24"/>
          <w:lang w:val="en-MY"/>
        </w:rPr>
      </w:pPr>
      <w:r w:rsidRPr="004422E3">
        <w:rPr>
          <w:noProof/>
          <w:szCs w:val="24"/>
        </w:rPr>
        <w:lastRenderedPageBreak/>
        <w:fldChar w:fldCharType="begin"/>
      </w:r>
      <w:r w:rsidR="00CB6E17" w:rsidRPr="004422E3">
        <w:rPr>
          <w:noProof/>
          <w:szCs w:val="24"/>
        </w:rPr>
        <w:instrText xml:space="preserve"> TOC \o "1-6" \h \z \u </w:instrText>
      </w:r>
      <w:r w:rsidRPr="004422E3">
        <w:rPr>
          <w:noProof/>
          <w:szCs w:val="24"/>
        </w:rPr>
        <w:fldChar w:fldCharType="separate"/>
      </w:r>
      <w:hyperlink w:anchor="_Toc12207174" w:history="1">
        <w:r w:rsidR="007C2BCD" w:rsidRPr="00FE21AD">
          <w:rPr>
            <w:rStyle w:val="Hyperlink"/>
            <w:noProof/>
          </w:rPr>
          <w:t>1.</w:t>
        </w:r>
        <w:r w:rsidR="007C2BCD">
          <w:rPr>
            <w:rFonts w:asciiTheme="minorHAnsi" w:eastAsiaTheme="minorEastAsia" w:hAnsiTheme="minorHAnsi" w:cstheme="minorBidi"/>
            <w:b w:val="0"/>
            <w:bCs w:val="0"/>
            <w:caps w:val="0"/>
            <w:noProof/>
            <w:sz w:val="24"/>
            <w:szCs w:val="24"/>
            <w:lang w:val="en-MY"/>
          </w:rPr>
          <w:tab/>
        </w:r>
        <w:r w:rsidR="007C2BCD" w:rsidRPr="00FE21AD">
          <w:rPr>
            <w:rStyle w:val="Hyperlink"/>
            <w:noProof/>
          </w:rPr>
          <w:t>Document Control</w:t>
        </w:r>
        <w:r w:rsidR="007C2BCD">
          <w:rPr>
            <w:noProof/>
            <w:webHidden/>
          </w:rPr>
          <w:tab/>
        </w:r>
        <w:r w:rsidR="007C2BCD">
          <w:rPr>
            <w:noProof/>
            <w:webHidden/>
          </w:rPr>
          <w:fldChar w:fldCharType="begin"/>
        </w:r>
        <w:r w:rsidR="007C2BCD">
          <w:rPr>
            <w:noProof/>
            <w:webHidden/>
          </w:rPr>
          <w:instrText xml:space="preserve"> PAGEREF _Toc12207174 \h </w:instrText>
        </w:r>
        <w:r w:rsidR="007C2BCD">
          <w:rPr>
            <w:noProof/>
            <w:webHidden/>
          </w:rPr>
        </w:r>
        <w:r w:rsidR="007C2BCD">
          <w:rPr>
            <w:noProof/>
            <w:webHidden/>
          </w:rPr>
          <w:fldChar w:fldCharType="separate"/>
        </w:r>
        <w:r w:rsidR="007C2BCD">
          <w:rPr>
            <w:noProof/>
            <w:webHidden/>
          </w:rPr>
          <w:t>2</w:t>
        </w:r>
        <w:r w:rsidR="007C2BCD">
          <w:rPr>
            <w:noProof/>
            <w:webHidden/>
          </w:rPr>
          <w:fldChar w:fldCharType="end"/>
        </w:r>
      </w:hyperlink>
    </w:p>
    <w:p w14:paraId="3C285888" w14:textId="62790357" w:rsidR="007C2BCD" w:rsidRDefault="00D21351">
      <w:pPr>
        <w:pStyle w:val="TOC2"/>
        <w:tabs>
          <w:tab w:val="left" w:pos="960"/>
          <w:tab w:val="right" w:leader="dot" w:pos="10790"/>
        </w:tabs>
        <w:rPr>
          <w:rFonts w:asciiTheme="minorHAnsi" w:eastAsiaTheme="minorEastAsia" w:hAnsiTheme="minorHAnsi" w:cstheme="minorBidi"/>
          <w:smallCaps w:val="0"/>
          <w:noProof/>
          <w:sz w:val="24"/>
          <w:szCs w:val="24"/>
          <w:lang w:val="en-MY"/>
        </w:rPr>
      </w:pPr>
      <w:hyperlink w:anchor="_Toc12207175" w:history="1">
        <w:r w:rsidR="007C2BCD" w:rsidRPr="00FE21AD">
          <w:rPr>
            <w:rStyle w:val="Hyperlink"/>
            <w:noProof/>
          </w:rPr>
          <w:t>1.1.</w:t>
        </w:r>
        <w:r w:rsidR="007C2BCD">
          <w:rPr>
            <w:rFonts w:asciiTheme="minorHAnsi" w:eastAsiaTheme="minorEastAsia" w:hAnsiTheme="minorHAnsi" w:cstheme="minorBidi"/>
            <w:smallCaps w:val="0"/>
            <w:noProof/>
            <w:sz w:val="24"/>
            <w:szCs w:val="24"/>
            <w:lang w:val="en-MY"/>
          </w:rPr>
          <w:tab/>
        </w:r>
        <w:r w:rsidR="007C2BCD" w:rsidRPr="00FE21AD">
          <w:rPr>
            <w:rStyle w:val="Hyperlink"/>
            <w:noProof/>
          </w:rPr>
          <w:t>Version History</w:t>
        </w:r>
        <w:r w:rsidR="007C2BCD">
          <w:rPr>
            <w:noProof/>
            <w:webHidden/>
          </w:rPr>
          <w:tab/>
        </w:r>
        <w:r w:rsidR="007C2BCD">
          <w:rPr>
            <w:noProof/>
            <w:webHidden/>
          </w:rPr>
          <w:fldChar w:fldCharType="begin"/>
        </w:r>
        <w:r w:rsidR="007C2BCD">
          <w:rPr>
            <w:noProof/>
            <w:webHidden/>
          </w:rPr>
          <w:instrText xml:space="preserve"> PAGEREF _Toc12207175 \h </w:instrText>
        </w:r>
        <w:r w:rsidR="007C2BCD">
          <w:rPr>
            <w:noProof/>
            <w:webHidden/>
          </w:rPr>
        </w:r>
        <w:r w:rsidR="007C2BCD">
          <w:rPr>
            <w:noProof/>
            <w:webHidden/>
          </w:rPr>
          <w:fldChar w:fldCharType="separate"/>
        </w:r>
        <w:r w:rsidR="007C2BCD">
          <w:rPr>
            <w:noProof/>
            <w:webHidden/>
          </w:rPr>
          <w:t>2</w:t>
        </w:r>
        <w:r w:rsidR="007C2BCD">
          <w:rPr>
            <w:noProof/>
            <w:webHidden/>
          </w:rPr>
          <w:fldChar w:fldCharType="end"/>
        </w:r>
      </w:hyperlink>
    </w:p>
    <w:p w14:paraId="72D91DAA" w14:textId="306F5878" w:rsidR="007C2BCD" w:rsidRDefault="00D21351">
      <w:pPr>
        <w:pStyle w:val="TOC1"/>
        <w:tabs>
          <w:tab w:val="left" w:pos="480"/>
          <w:tab w:val="right" w:leader="dot" w:pos="10790"/>
        </w:tabs>
        <w:rPr>
          <w:rFonts w:asciiTheme="minorHAnsi" w:eastAsiaTheme="minorEastAsia" w:hAnsiTheme="minorHAnsi" w:cstheme="minorBidi"/>
          <w:b w:val="0"/>
          <w:bCs w:val="0"/>
          <w:caps w:val="0"/>
          <w:noProof/>
          <w:sz w:val="24"/>
          <w:szCs w:val="24"/>
          <w:lang w:val="en-MY"/>
        </w:rPr>
      </w:pPr>
      <w:hyperlink w:anchor="_Toc12207176" w:history="1">
        <w:r w:rsidR="007C2BCD" w:rsidRPr="00FE21AD">
          <w:rPr>
            <w:rStyle w:val="Hyperlink"/>
            <w:noProof/>
          </w:rPr>
          <w:t>2.</w:t>
        </w:r>
        <w:r w:rsidR="007C2BCD">
          <w:rPr>
            <w:rFonts w:asciiTheme="minorHAnsi" w:eastAsiaTheme="minorEastAsia" w:hAnsiTheme="minorHAnsi" w:cstheme="minorBidi"/>
            <w:b w:val="0"/>
            <w:bCs w:val="0"/>
            <w:caps w:val="0"/>
            <w:noProof/>
            <w:sz w:val="24"/>
            <w:szCs w:val="24"/>
            <w:lang w:val="en-MY"/>
          </w:rPr>
          <w:tab/>
        </w:r>
        <w:r w:rsidR="007C2BCD" w:rsidRPr="00FE21AD">
          <w:rPr>
            <w:rStyle w:val="Hyperlink"/>
            <w:noProof/>
          </w:rPr>
          <w:t>Project Overview</w:t>
        </w:r>
        <w:r w:rsidR="007C2BCD">
          <w:rPr>
            <w:noProof/>
            <w:webHidden/>
          </w:rPr>
          <w:tab/>
        </w:r>
        <w:r w:rsidR="007C2BCD">
          <w:rPr>
            <w:noProof/>
            <w:webHidden/>
          </w:rPr>
          <w:fldChar w:fldCharType="begin"/>
        </w:r>
        <w:r w:rsidR="007C2BCD">
          <w:rPr>
            <w:noProof/>
            <w:webHidden/>
          </w:rPr>
          <w:instrText xml:space="preserve"> PAGEREF _Toc12207176 \h </w:instrText>
        </w:r>
        <w:r w:rsidR="007C2BCD">
          <w:rPr>
            <w:noProof/>
            <w:webHidden/>
          </w:rPr>
        </w:r>
        <w:r w:rsidR="007C2BCD">
          <w:rPr>
            <w:noProof/>
            <w:webHidden/>
          </w:rPr>
          <w:fldChar w:fldCharType="separate"/>
        </w:r>
        <w:r w:rsidR="007C2BCD">
          <w:rPr>
            <w:noProof/>
            <w:webHidden/>
          </w:rPr>
          <w:t>3</w:t>
        </w:r>
        <w:r w:rsidR="007C2BCD">
          <w:rPr>
            <w:noProof/>
            <w:webHidden/>
          </w:rPr>
          <w:fldChar w:fldCharType="end"/>
        </w:r>
      </w:hyperlink>
    </w:p>
    <w:p w14:paraId="0E53EECF" w14:textId="46D429BC" w:rsidR="007C2BCD" w:rsidRDefault="00D21351">
      <w:pPr>
        <w:pStyle w:val="TOC2"/>
        <w:tabs>
          <w:tab w:val="left" w:pos="960"/>
          <w:tab w:val="right" w:leader="dot" w:pos="10790"/>
        </w:tabs>
        <w:rPr>
          <w:rFonts w:asciiTheme="minorHAnsi" w:eastAsiaTheme="minorEastAsia" w:hAnsiTheme="minorHAnsi" w:cstheme="minorBidi"/>
          <w:smallCaps w:val="0"/>
          <w:noProof/>
          <w:sz w:val="24"/>
          <w:szCs w:val="24"/>
          <w:lang w:val="en-MY"/>
        </w:rPr>
      </w:pPr>
      <w:hyperlink w:anchor="_Toc12207177" w:history="1">
        <w:r w:rsidR="007C2BCD" w:rsidRPr="00FE21AD">
          <w:rPr>
            <w:rStyle w:val="Hyperlink"/>
            <w:noProof/>
          </w:rPr>
          <w:t>2.1.</w:t>
        </w:r>
        <w:r w:rsidR="007C2BCD">
          <w:rPr>
            <w:rFonts w:asciiTheme="minorHAnsi" w:eastAsiaTheme="minorEastAsia" w:hAnsiTheme="minorHAnsi" w:cstheme="minorBidi"/>
            <w:smallCaps w:val="0"/>
            <w:noProof/>
            <w:sz w:val="24"/>
            <w:szCs w:val="24"/>
            <w:lang w:val="en-MY"/>
          </w:rPr>
          <w:tab/>
        </w:r>
        <w:r w:rsidR="007C2BCD" w:rsidRPr="00FE21AD">
          <w:rPr>
            <w:rStyle w:val="Hyperlink"/>
            <w:noProof/>
          </w:rPr>
          <w:t>Business Case</w:t>
        </w:r>
        <w:r w:rsidR="007C2BCD">
          <w:rPr>
            <w:noProof/>
            <w:webHidden/>
          </w:rPr>
          <w:tab/>
        </w:r>
        <w:r w:rsidR="007C2BCD">
          <w:rPr>
            <w:noProof/>
            <w:webHidden/>
          </w:rPr>
          <w:fldChar w:fldCharType="begin"/>
        </w:r>
        <w:r w:rsidR="007C2BCD">
          <w:rPr>
            <w:noProof/>
            <w:webHidden/>
          </w:rPr>
          <w:instrText xml:space="preserve"> PAGEREF _Toc12207177 \h </w:instrText>
        </w:r>
        <w:r w:rsidR="007C2BCD">
          <w:rPr>
            <w:noProof/>
            <w:webHidden/>
          </w:rPr>
        </w:r>
        <w:r w:rsidR="007C2BCD">
          <w:rPr>
            <w:noProof/>
            <w:webHidden/>
          </w:rPr>
          <w:fldChar w:fldCharType="separate"/>
        </w:r>
        <w:r w:rsidR="007C2BCD">
          <w:rPr>
            <w:noProof/>
            <w:webHidden/>
          </w:rPr>
          <w:t>3</w:t>
        </w:r>
        <w:r w:rsidR="007C2BCD">
          <w:rPr>
            <w:noProof/>
            <w:webHidden/>
          </w:rPr>
          <w:fldChar w:fldCharType="end"/>
        </w:r>
      </w:hyperlink>
    </w:p>
    <w:p w14:paraId="44FD2BFA" w14:textId="3D647432" w:rsidR="007C2BCD" w:rsidRDefault="00D21351">
      <w:pPr>
        <w:pStyle w:val="TOC2"/>
        <w:tabs>
          <w:tab w:val="left" w:pos="960"/>
          <w:tab w:val="right" w:leader="dot" w:pos="10790"/>
        </w:tabs>
        <w:rPr>
          <w:rFonts w:asciiTheme="minorHAnsi" w:eastAsiaTheme="minorEastAsia" w:hAnsiTheme="minorHAnsi" w:cstheme="minorBidi"/>
          <w:smallCaps w:val="0"/>
          <w:noProof/>
          <w:sz w:val="24"/>
          <w:szCs w:val="24"/>
          <w:lang w:val="en-MY"/>
        </w:rPr>
      </w:pPr>
      <w:hyperlink w:anchor="_Toc12207178" w:history="1">
        <w:r w:rsidR="007C2BCD" w:rsidRPr="00FE21AD">
          <w:rPr>
            <w:rStyle w:val="Hyperlink"/>
            <w:noProof/>
          </w:rPr>
          <w:t>2.2.</w:t>
        </w:r>
        <w:r w:rsidR="007C2BCD">
          <w:rPr>
            <w:rFonts w:asciiTheme="minorHAnsi" w:eastAsiaTheme="minorEastAsia" w:hAnsiTheme="minorHAnsi" w:cstheme="minorBidi"/>
            <w:smallCaps w:val="0"/>
            <w:noProof/>
            <w:sz w:val="24"/>
            <w:szCs w:val="24"/>
            <w:lang w:val="en-MY"/>
          </w:rPr>
          <w:tab/>
        </w:r>
        <w:r w:rsidR="007C2BCD" w:rsidRPr="00FE21AD">
          <w:rPr>
            <w:rStyle w:val="Hyperlink"/>
            <w:noProof/>
          </w:rPr>
          <w:t>Business Stakeholders</w:t>
        </w:r>
        <w:r w:rsidR="007C2BCD">
          <w:rPr>
            <w:noProof/>
            <w:webHidden/>
          </w:rPr>
          <w:tab/>
        </w:r>
        <w:r w:rsidR="007C2BCD">
          <w:rPr>
            <w:noProof/>
            <w:webHidden/>
          </w:rPr>
          <w:fldChar w:fldCharType="begin"/>
        </w:r>
        <w:r w:rsidR="007C2BCD">
          <w:rPr>
            <w:noProof/>
            <w:webHidden/>
          </w:rPr>
          <w:instrText xml:space="preserve"> PAGEREF _Toc12207178 \h </w:instrText>
        </w:r>
        <w:r w:rsidR="007C2BCD">
          <w:rPr>
            <w:noProof/>
            <w:webHidden/>
          </w:rPr>
        </w:r>
        <w:r w:rsidR="007C2BCD">
          <w:rPr>
            <w:noProof/>
            <w:webHidden/>
          </w:rPr>
          <w:fldChar w:fldCharType="separate"/>
        </w:r>
        <w:r w:rsidR="007C2BCD">
          <w:rPr>
            <w:noProof/>
            <w:webHidden/>
          </w:rPr>
          <w:t>3</w:t>
        </w:r>
        <w:r w:rsidR="007C2BCD">
          <w:rPr>
            <w:noProof/>
            <w:webHidden/>
          </w:rPr>
          <w:fldChar w:fldCharType="end"/>
        </w:r>
      </w:hyperlink>
    </w:p>
    <w:p w14:paraId="3F8CF92D" w14:textId="11F82660" w:rsidR="007C2BCD" w:rsidRDefault="00D21351">
      <w:pPr>
        <w:pStyle w:val="TOC1"/>
        <w:tabs>
          <w:tab w:val="left" w:pos="480"/>
          <w:tab w:val="right" w:leader="dot" w:pos="10790"/>
        </w:tabs>
        <w:rPr>
          <w:rFonts w:asciiTheme="minorHAnsi" w:eastAsiaTheme="minorEastAsia" w:hAnsiTheme="minorHAnsi" w:cstheme="minorBidi"/>
          <w:b w:val="0"/>
          <w:bCs w:val="0"/>
          <w:caps w:val="0"/>
          <w:noProof/>
          <w:sz w:val="24"/>
          <w:szCs w:val="24"/>
          <w:lang w:val="en-MY"/>
        </w:rPr>
      </w:pPr>
      <w:hyperlink w:anchor="_Toc12207179" w:history="1">
        <w:r w:rsidR="007C2BCD" w:rsidRPr="00FE21AD">
          <w:rPr>
            <w:rStyle w:val="Hyperlink"/>
            <w:noProof/>
          </w:rPr>
          <w:t>3.</w:t>
        </w:r>
        <w:r w:rsidR="007C2BCD">
          <w:rPr>
            <w:rFonts w:asciiTheme="minorHAnsi" w:eastAsiaTheme="minorEastAsia" w:hAnsiTheme="minorHAnsi" w:cstheme="minorBidi"/>
            <w:b w:val="0"/>
            <w:bCs w:val="0"/>
            <w:caps w:val="0"/>
            <w:noProof/>
            <w:sz w:val="24"/>
            <w:szCs w:val="24"/>
            <w:lang w:val="en-MY"/>
          </w:rPr>
          <w:tab/>
        </w:r>
        <w:r w:rsidR="007C2BCD" w:rsidRPr="00FE21AD">
          <w:rPr>
            <w:rStyle w:val="Hyperlink"/>
            <w:noProof/>
          </w:rPr>
          <w:t>Application Distribution/Installation</w:t>
        </w:r>
        <w:r w:rsidR="007C2BCD">
          <w:rPr>
            <w:noProof/>
            <w:webHidden/>
          </w:rPr>
          <w:tab/>
        </w:r>
        <w:r w:rsidR="007C2BCD">
          <w:rPr>
            <w:noProof/>
            <w:webHidden/>
          </w:rPr>
          <w:fldChar w:fldCharType="begin"/>
        </w:r>
        <w:r w:rsidR="007C2BCD">
          <w:rPr>
            <w:noProof/>
            <w:webHidden/>
          </w:rPr>
          <w:instrText xml:space="preserve"> PAGEREF _Toc12207179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1E4007A5" w14:textId="28E30385" w:rsidR="007C2BCD" w:rsidRDefault="00D21351">
      <w:pPr>
        <w:pStyle w:val="TOC2"/>
        <w:tabs>
          <w:tab w:val="left" w:pos="960"/>
          <w:tab w:val="right" w:leader="dot" w:pos="10790"/>
        </w:tabs>
        <w:rPr>
          <w:rFonts w:asciiTheme="minorHAnsi" w:eastAsiaTheme="minorEastAsia" w:hAnsiTheme="minorHAnsi" w:cstheme="minorBidi"/>
          <w:smallCaps w:val="0"/>
          <w:noProof/>
          <w:sz w:val="24"/>
          <w:szCs w:val="24"/>
          <w:lang w:val="en-MY"/>
        </w:rPr>
      </w:pPr>
      <w:hyperlink w:anchor="_Toc12207180" w:history="1">
        <w:r w:rsidR="007C2BCD" w:rsidRPr="00FE21AD">
          <w:rPr>
            <w:rStyle w:val="Hyperlink"/>
            <w:noProof/>
          </w:rPr>
          <w:t>3.1.</w:t>
        </w:r>
        <w:r w:rsidR="007C2BCD">
          <w:rPr>
            <w:rFonts w:asciiTheme="minorHAnsi" w:eastAsiaTheme="minorEastAsia" w:hAnsiTheme="minorHAnsi" w:cstheme="minorBidi"/>
            <w:smallCaps w:val="0"/>
            <w:noProof/>
            <w:sz w:val="24"/>
            <w:szCs w:val="24"/>
            <w:lang w:val="en-MY"/>
          </w:rPr>
          <w:tab/>
        </w:r>
        <w:r w:rsidR="007C2BCD" w:rsidRPr="00FE21AD">
          <w:rPr>
            <w:rStyle w:val="Hyperlink"/>
            <w:noProof/>
          </w:rPr>
          <w:t>Overview</w:t>
        </w:r>
        <w:r w:rsidR="007C2BCD">
          <w:rPr>
            <w:noProof/>
            <w:webHidden/>
          </w:rPr>
          <w:tab/>
        </w:r>
        <w:r w:rsidR="007C2BCD">
          <w:rPr>
            <w:noProof/>
            <w:webHidden/>
          </w:rPr>
          <w:fldChar w:fldCharType="begin"/>
        </w:r>
        <w:r w:rsidR="007C2BCD">
          <w:rPr>
            <w:noProof/>
            <w:webHidden/>
          </w:rPr>
          <w:instrText xml:space="preserve"> PAGEREF _Toc12207180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197205AF" w14:textId="34861000" w:rsidR="007C2BCD" w:rsidRDefault="00D21351">
      <w:pPr>
        <w:pStyle w:val="TOC1"/>
        <w:tabs>
          <w:tab w:val="left" w:pos="480"/>
          <w:tab w:val="right" w:leader="dot" w:pos="10790"/>
        </w:tabs>
        <w:rPr>
          <w:rFonts w:asciiTheme="minorHAnsi" w:eastAsiaTheme="minorEastAsia" w:hAnsiTheme="minorHAnsi" w:cstheme="minorBidi"/>
          <w:b w:val="0"/>
          <w:bCs w:val="0"/>
          <w:caps w:val="0"/>
          <w:noProof/>
          <w:sz w:val="24"/>
          <w:szCs w:val="24"/>
          <w:lang w:val="en-MY"/>
        </w:rPr>
      </w:pPr>
      <w:hyperlink w:anchor="_Toc12207181" w:history="1">
        <w:r w:rsidR="007C2BCD" w:rsidRPr="00FE21AD">
          <w:rPr>
            <w:rStyle w:val="Hyperlink"/>
            <w:noProof/>
          </w:rPr>
          <w:t>4.</w:t>
        </w:r>
        <w:r w:rsidR="007C2BCD">
          <w:rPr>
            <w:rFonts w:asciiTheme="minorHAnsi" w:eastAsiaTheme="minorEastAsia" w:hAnsiTheme="minorHAnsi" w:cstheme="minorBidi"/>
            <w:b w:val="0"/>
            <w:bCs w:val="0"/>
            <w:caps w:val="0"/>
            <w:noProof/>
            <w:sz w:val="24"/>
            <w:szCs w:val="24"/>
            <w:lang w:val="en-MY"/>
          </w:rPr>
          <w:tab/>
        </w:r>
        <w:r w:rsidR="007C2BCD" w:rsidRPr="00FE21AD">
          <w:rPr>
            <w:rStyle w:val="Hyperlink"/>
            <w:noProof/>
          </w:rPr>
          <w:t>Data Storage</w:t>
        </w:r>
        <w:r w:rsidR="007C2BCD">
          <w:rPr>
            <w:noProof/>
            <w:webHidden/>
          </w:rPr>
          <w:tab/>
        </w:r>
        <w:r w:rsidR="007C2BCD">
          <w:rPr>
            <w:noProof/>
            <w:webHidden/>
          </w:rPr>
          <w:fldChar w:fldCharType="begin"/>
        </w:r>
        <w:r w:rsidR="007C2BCD">
          <w:rPr>
            <w:noProof/>
            <w:webHidden/>
          </w:rPr>
          <w:instrText xml:space="preserve"> PAGEREF _Toc12207181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4650BBA7" w14:textId="4E001392" w:rsidR="007C2BCD" w:rsidRDefault="00D21351">
      <w:pPr>
        <w:pStyle w:val="TOC2"/>
        <w:tabs>
          <w:tab w:val="left" w:pos="960"/>
          <w:tab w:val="right" w:leader="dot" w:pos="10790"/>
        </w:tabs>
        <w:rPr>
          <w:rFonts w:asciiTheme="minorHAnsi" w:eastAsiaTheme="minorEastAsia" w:hAnsiTheme="minorHAnsi" w:cstheme="minorBidi"/>
          <w:smallCaps w:val="0"/>
          <w:noProof/>
          <w:sz w:val="24"/>
          <w:szCs w:val="24"/>
          <w:lang w:val="en-MY"/>
        </w:rPr>
      </w:pPr>
      <w:hyperlink w:anchor="_Toc12207182" w:history="1">
        <w:r w:rsidR="007C2BCD" w:rsidRPr="00FE21AD">
          <w:rPr>
            <w:rStyle w:val="Hyperlink"/>
            <w:noProof/>
          </w:rPr>
          <w:t>4.1.</w:t>
        </w:r>
        <w:r w:rsidR="007C2BCD">
          <w:rPr>
            <w:rFonts w:asciiTheme="minorHAnsi" w:eastAsiaTheme="minorEastAsia" w:hAnsiTheme="minorHAnsi" w:cstheme="minorBidi"/>
            <w:smallCaps w:val="0"/>
            <w:noProof/>
            <w:sz w:val="24"/>
            <w:szCs w:val="24"/>
            <w:lang w:val="en-MY"/>
          </w:rPr>
          <w:tab/>
        </w:r>
        <w:r w:rsidR="007C2BCD" w:rsidRPr="00FE21AD">
          <w:rPr>
            <w:rStyle w:val="Hyperlink"/>
            <w:noProof/>
          </w:rPr>
          <w:t>Overview</w:t>
        </w:r>
        <w:r w:rsidR="007C2BCD">
          <w:rPr>
            <w:noProof/>
            <w:webHidden/>
          </w:rPr>
          <w:tab/>
        </w:r>
        <w:r w:rsidR="007C2BCD">
          <w:rPr>
            <w:noProof/>
            <w:webHidden/>
          </w:rPr>
          <w:fldChar w:fldCharType="begin"/>
        </w:r>
        <w:r w:rsidR="007C2BCD">
          <w:rPr>
            <w:noProof/>
            <w:webHidden/>
          </w:rPr>
          <w:instrText xml:space="preserve"> PAGEREF _Toc12207182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223BCE89" w14:textId="1B00DEE1" w:rsidR="007C2BCD" w:rsidRDefault="00D21351">
      <w:pPr>
        <w:pStyle w:val="TOC2"/>
        <w:tabs>
          <w:tab w:val="left" w:pos="960"/>
          <w:tab w:val="right" w:leader="dot" w:pos="10790"/>
        </w:tabs>
        <w:rPr>
          <w:rFonts w:asciiTheme="minorHAnsi" w:eastAsiaTheme="minorEastAsia" w:hAnsiTheme="minorHAnsi" w:cstheme="minorBidi"/>
          <w:smallCaps w:val="0"/>
          <w:noProof/>
          <w:sz w:val="24"/>
          <w:szCs w:val="24"/>
          <w:lang w:val="en-MY"/>
        </w:rPr>
      </w:pPr>
      <w:hyperlink w:anchor="_Toc12207183" w:history="1">
        <w:r w:rsidR="007C2BCD" w:rsidRPr="00FE21AD">
          <w:rPr>
            <w:rStyle w:val="Hyperlink"/>
            <w:noProof/>
          </w:rPr>
          <w:t>4.2.</w:t>
        </w:r>
        <w:r w:rsidR="007C2BCD">
          <w:rPr>
            <w:rFonts w:asciiTheme="minorHAnsi" w:eastAsiaTheme="minorEastAsia" w:hAnsiTheme="minorHAnsi" w:cstheme="minorBidi"/>
            <w:smallCaps w:val="0"/>
            <w:noProof/>
            <w:sz w:val="24"/>
            <w:szCs w:val="24"/>
            <w:lang w:val="en-MY"/>
          </w:rPr>
          <w:tab/>
        </w:r>
        <w:r w:rsidR="007C2BCD" w:rsidRPr="00FE21AD">
          <w:rPr>
            <w:rStyle w:val="Hyperlink"/>
            <w:noProof/>
          </w:rPr>
          <w:t>Overview</w:t>
        </w:r>
        <w:r w:rsidR="007C2BCD">
          <w:rPr>
            <w:noProof/>
            <w:webHidden/>
          </w:rPr>
          <w:tab/>
        </w:r>
        <w:r w:rsidR="007C2BCD">
          <w:rPr>
            <w:noProof/>
            <w:webHidden/>
          </w:rPr>
          <w:fldChar w:fldCharType="begin"/>
        </w:r>
        <w:r w:rsidR="007C2BCD">
          <w:rPr>
            <w:noProof/>
            <w:webHidden/>
          </w:rPr>
          <w:instrText xml:space="preserve"> PAGEREF _Toc12207183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6B6F2194" w14:textId="41F9C024" w:rsidR="007C2BCD" w:rsidRDefault="00D21351">
      <w:pPr>
        <w:pStyle w:val="TOC2"/>
        <w:tabs>
          <w:tab w:val="left" w:pos="960"/>
          <w:tab w:val="right" w:leader="dot" w:pos="10790"/>
        </w:tabs>
        <w:rPr>
          <w:rFonts w:asciiTheme="minorHAnsi" w:eastAsiaTheme="minorEastAsia" w:hAnsiTheme="minorHAnsi" w:cstheme="minorBidi"/>
          <w:smallCaps w:val="0"/>
          <w:noProof/>
          <w:sz w:val="24"/>
          <w:szCs w:val="24"/>
          <w:lang w:val="en-MY"/>
        </w:rPr>
      </w:pPr>
      <w:hyperlink w:anchor="_Toc12207184" w:history="1">
        <w:r w:rsidR="007C2BCD" w:rsidRPr="00FE21AD">
          <w:rPr>
            <w:rStyle w:val="Hyperlink"/>
            <w:noProof/>
          </w:rPr>
          <w:t>4.3.</w:t>
        </w:r>
        <w:r w:rsidR="007C2BCD">
          <w:rPr>
            <w:rFonts w:asciiTheme="minorHAnsi" w:eastAsiaTheme="minorEastAsia" w:hAnsiTheme="minorHAnsi" w:cstheme="minorBidi"/>
            <w:smallCaps w:val="0"/>
            <w:noProof/>
            <w:sz w:val="24"/>
            <w:szCs w:val="24"/>
            <w:lang w:val="en-MY"/>
          </w:rPr>
          <w:tab/>
        </w:r>
        <w:r w:rsidR="007C2BCD" w:rsidRPr="00FE21AD">
          <w:rPr>
            <w:rStyle w:val="Hyperlink"/>
            <w:noProof/>
          </w:rPr>
          <w:t>Synchronization</w:t>
        </w:r>
        <w:r w:rsidR="007C2BCD">
          <w:rPr>
            <w:noProof/>
            <w:webHidden/>
          </w:rPr>
          <w:tab/>
        </w:r>
        <w:r w:rsidR="007C2BCD">
          <w:rPr>
            <w:noProof/>
            <w:webHidden/>
          </w:rPr>
          <w:fldChar w:fldCharType="begin"/>
        </w:r>
        <w:r w:rsidR="007C2BCD">
          <w:rPr>
            <w:noProof/>
            <w:webHidden/>
          </w:rPr>
          <w:instrText xml:space="preserve"> PAGEREF _Toc12207184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2168135E" w14:textId="7A211976" w:rsidR="007C2BCD" w:rsidRDefault="00D21351">
      <w:pPr>
        <w:pStyle w:val="TOC1"/>
        <w:tabs>
          <w:tab w:val="left" w:pos="480"/>
          <w:tab w:val="right" w:leader="dot" w:pos="10790"/>
        </w:tabs>
        <w:rPr>
          <w:rFonts w:asciiTheme="minorHAnsi" w:eastAsiaTheme="minorEastAsia" w:hAnsiTheme="minorHAnsi" w:cstheme="minorBidi"/>
          <w:b w:val="0"/>
          <w:bCs w:val="0"/>
          <w:caps w:val="0"/>
          <w:noProof/>
          <w:sz w:val="24"/>
          <w:szCs w:val="24"/>
          <w:lang w:val="en-MY"/>
        </w:rPr>
      </w:pPr>
      <w:hyperlink w:anchor="_Toc12207185" w:history="1">
        <w:r w:rsidR="007C2BCD" w:rsidRPr="00FE21AD">
          <w:rPr>
            <w:rStyle w:val="Hyperlink"/>
            <w:noProof/>
          </w:rPr>
          <w:t>5.</w:t>
        </w:r>
        <w:r w:rsidR="007C2BCD">
          <w:rPr>
            <w:rFonts w:asciiTheme="minorHAnsi" w:eastAsiaTheme="minorEastAsia" w:hAnsiTheme="minorHAnsi" w:cstheme="minorBidi"/>
            <w:b w:val="0"/>
            <w:bCs w:val="0"/>
            <w:caps w:val="0"/>
            <w:noProof/>
            <w:sz w:val="24"/>
            <w:szCs w:val="24"/>
            <w:lang w:val="en-MY"/>
          </w:rPr>
          <w:tab/>
        </w:r>
        <w:r w:rsidR="007C2BCD" w:rsidRPr="00FE21AD">
          <w:rPr>
            <w:rStyle w:val="Hyperlink"/>
            <w:noProof/>
          </w:rPr>
          <w:t>Weather Data Report</w:t>
        </w:r>
        <w:r w:rsidR="007C2BCD">
          <w:rPr>
            <w:noProof/>
            <w:webHidden/>
          </w:rPr>
          <w:tab/>
        </w:r>
        <w:r w:rsidR="007C2BCD">
          <w:rPr>
            <w:noProof/>
            <w:webHidden/>
          </w:rPr>
          <w:fldChar w:fldCharType="begin"/>
        </w:r>
        <w:r w:rsidR="007C2BCD">
          <w:rPr>
            <w:noProof/>
            <w:webHidden/>
          </w:rPr>
          <w:instrText xml:space="preserve"> PAGEREF _Toc12207185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30BBC681" w14:textId="4F884D4E" w:rsidR="007C2BCD" w:rsidRDefault="00D21351">
      <w:pPr>
        <w:pStyle w:val="TOC2"/>
        <w:tabs>
          <w:tab w:val="left" w:pos="960"/>
          <w:tab w:val="right" w:leader="dot" w:pos="10790"/>
        </w:tabs>
        <w:rPr>
          <w:rFonts w:asciiTheme="minorHAnsi" w:eastAsiaTheme="minorEastAsia" w:hAnsiTheme="minorHAnsi" w:cstheme="minorBidi"/>
          <w:smallCaps w:val="0"/>
          <w:noProof/>
          <w:sz w:val="24"/>
          <w:szCs w:val="24"/>
          <w:lang w:val="en-MY"/>
        </w:rPr>
      </w:pPr>
      <w:hyperlink w:anchor="_Toc12207186" w:history="1">
        <w:r w:rsidR="007C2BCD" w:rsidRPr="00FE21AD">
          <w:rPr>
            <w:rStyle w:val="Hyperlink"/>
            <w:noProof/>
          </w:rPr>
          <w:t>5.1.</w:t>
        </w:r>
        <w:r w:rsidR="007C2BCD">
          <w:rPr>
            <w:rFonts w:asciiTheme="minorHAnsi" w:eastAsiaTheme="minorEastAsia" w:hAnsiTheme="minorHAnsi" w:cstheme="minorBidi"/>
            <w:smallCaps w:val="0"/>
            <w:noProof/>
            <w:sz w:val="24"/>
            <w:szCs w:val="24"/>
            <w:lang w:val="en-MY"/>
          </w:rPr>
          <w:tab/>
        </w:r>
        <w:r w:rsidR="007C2BCD" w:rsidRPr="00FE21AD">
          <w:rPr>
            <w:rStyle w:val="Hyperlink"/>
            <w:noProof/>
          </w:rPr>
          <w:t>Overview</w:t>
        </w:r>
        <w:r w:rsidR="007C2BCD">
          <w:rPr>
            <w:noProof/>
            <w:webHidden/>
          </w:rPr>
          <w:tab/>
        </w:r>
        <w:r w:rsidR="007C2BCD">
          <w:rPr>
            <w:noProof/>
            <w:webHidden/>
          </w:rPr>
          <w:fldChar w:fldCharType="begin"/>
        </w:r>
        <w:r w:rsidR="007C2BCD">
          <w:rPr>
            <w:noProof/>
            <w:webHidden/>
          </w:rPr>
          <w:instrText xml:space="preserve"> PAGEREF _Toc12207186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2EBB1609" w14:textId="024B455B" w:rsidR="007C2BCD" w:rsidRDefault="00D21351">
      <w:pPr>
        <w:pStyle w:val="TOC2"/>
        <w:tabs>
          <w:tab w:val="left" w:pos="960"/>
          <w:tab w:val="right" w:leader="dot" w:pos="10790"/>
        </w:tabs>
        <w:rPr>
          <w:rFonts w:asciiTheme="minorHAnsi" w:eastAsiaTheme="minorEastAsia" w:hAnsiTheme="minorHAnsi" w:cstheme="minorBidi"/>
          <w:smallCaps w:val="0"/>
          <w:noProof/>
          <w:sz w:val="24"/>
          <w:szCs w:val="24"/>
          <w:lang w:val="en-MY"/>
        </w:rPr>
      </w:pPr>
      <w:hyperlink w:anchor="_Toc12207187" w:history="1">
        <w:r w:rsidR="007C2BCD" w:rsidRPr="00FE21AD">
          <w:rPr>
            <w:rStyle w:val="Hyperlink"/>
            <w:noProof/>
          </w:rPr>
          <w:t>5.2.</w:t>
        </w:r>
        <w:r w:rsidR="007C2BCD">
          <w:rPr>
            <w:rFonts w:asciiTheme="minorHAnsi" w:eastAsiaTheme="minorEastAsia" w:hAnsiTheme="minorHAnsi" w:cstheme="minorBidi"/>
            <w:smallCaps w:val="0"/>
            <w:noProof/>
            <w:sz w:val="24"/>
            <w:szCs w:val="24"/>
            <w:lang w:val="en-MY"/>
          </w:rPr>
          <w:tab/>
        </w:r>
        <w:r w:rsidR="007C2BCD" w:rsidRPr="00FE21AD">
          <w:rPr>
            <w:rStyle w:val="Hyperlink"/>
            <w:noProof/>
          </w:rPr>
          <w:t>User Stories</w:t>
        </w:r>
        <w:r w:rsidR="007C2BCD">
          <w:rPr>
            <w:noProof/>
            <w:webHidden/>
          </w:rPr>
          <w:tab/>
        </w:r>
        <w:r w:rsidR="007C2BCD">
          <w:rPr>
            <w:noProof/>
            <w:webHidden/>
          </w:rPr>
          <w:fldChar w:fldCharType="begin"/>
        </w:r>
        <w:r w:rsidR="007C2BCD">
          <w:rPr>
            <w:noProof/>
            <w:webHidden/>
          </w:rPr>
          <w:instrText xml:space="preserve"> PAGEREF _Toc12207187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5A492292" w14:textId="20DE67A0" w:rsidR="007C2BCD" w:rsidRDefault="00D21351">
      <w:pPr>
        <w:pStyle w:val="TOC3"/>
        <w:tabs>
          <w:tab w:val="left" w:pos="1200"/>
          <w:tab w:val="right" w:leader="dot" w:pos="10790"/>
        </w:tabs>
        <w:rPr>
          <w:rFonts w:asciiTheme="minorHAnsi" w:eastAsiaTheme="minorEastAsia" w:hAnsiTheme="minorHAnsi" w:cstheme="minorBidi"/>
          <w:i w:val="0"/>
          <w:iCs w:val="0"/>
          <w:noProof/>
          <w:sz w:val="24"/>
          <w:szCs w:val="24"/>
          <w:lang w:val="en-MY"/>
        </w:rPr>
      </w:pPr>
      <w:hyperlink w:anchor="_Toc12207188" w:history="1">
        <w:r w:rsidR="007C2BCD" w:rsidRPr="00FE21AD">
          <w:rPr>
            <w:rStyle w:val="Hyperlink"/>
            <w:noProof/>
          </w:rPr>
          <w:t>5.2.1.</w:t>
        </w:r>
        <w:r w:rsidR="007C2BCD">
          <w:rPr>
            <w:rFonts w:asciiTheme="minorHAnsi" w:eastAsiaTheme="minorEastAsia" w:hAnsiTheme="minorHAnsi" w:cstheme="minorBidi"/>
            <w:i w:val="0"/>
            <w:iCs w:val="0"/>
            <w:noProof/>
            <w:sz w:val="24"/>
            <w:szCs w:val="24"/>
            <w:lang w:val="en-MY"/>
          </w:rPr>
          <w:tab/>
        </w:r>
        <w:r w:rsidR="007C2BCD" w:rsidRPr="00FE21AD">
          <w:rPr>
            <w:rStyle w:val="Hyperlink"/>
            <w:noProof/>
          </w:rPr>
          <w:t>Application Weather Data Report</w:t>
        </w:r>
        <w:r w:rsidR="007C2BCD">
          <w:rPr>
            <w:noProof/>
            <w:webHidden/>
          </w:rPr>
          <w:tab/>
        </w:r>
        <w:r w:rsidR="007C2BCD">
          <w:rPr>
            <w:noProof/>
            <w:webHidden/>
          </w:rPr>
          <w:fldChar w:fldCharType="begin"/>
        </w:r>
        <w:r w:rsidR="007C2BCD">
          <w:rPr>
            <w:noProof/>
            <w:webHidden/>
          </w:rPr>
          <w:instrText xml:space="preserve"> PAGEREF _Toc12207188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42C029EF" w14:textId="432C576C" w:rsidR="007C2BCD" w:rsidRDefault="00D21351">
      <w:pPr>
        <w:pStyle w:val="TOC4"/>
        <w:tabs>
          <w:tab w:val="right" w:leader="dot" w:pos="10790"/>
        </w:tabs>
        <w:rPr>
          <w:rFonts w:asciiTheme="minorHAnsi" w:eastAsiaTheme="minorEastAsia" w:hAnsiTheme="minorHAnsi" w:cstheme="minorBidi"/>
          <w:noProof/>
          <w:sz w:val="24"/>
          <w:szCs w:val="24"/>
          <w:lang w:val="en-MY"/>
        </w:rPr>
      </w:pPr>
      <w:hyperlink w:anchor="_Toc12207189" w:history="1">
        <w:r w:rsidR="007C2BCD" w:rsidRPr="00FE21AD">
          <w:rPr>
            <w:rStyle w:val="Hyperlink"/>
            <w:noProof/>
          </w:rPr>
          <w:t>Pre-Conditions</w:t>
        </w:r>
        <w:r w:rsidR="007C2BCD">
          <w:rPr>
            <w:noProof/>
            <w:webHidden/>
          </w:rPr>
          <w:tab/>
        </w:r>
        <w:r w:rsidR="007C2BCD">
          <w:rPr>
            <w:noProof/>
            <w:webHidden/>
          </w:rPr>
          <w:fldChar w:fldCharType="begin"/>
        </w:r>
        <w:r w:rsidR="007C2BCD">
          <w:rPr>
            <w:noProof/>
            <w:webHidden/>
          </w:rPr>
          <w:instrText xml:space="preserve"> PAGEREF _Toc12207189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61158911" w14:textId="52676B08" w:rsidR="007C2BCD" w:rsidRDefault="00D21351">
      <w:pPr>
        <w:pStyle w:val="TOC4"/>
        <w:tabs>
          <w:tab w:val="right" w:leader="dot" w:pos="10790"/>
        </w:tabs>
        <w:rPr>
          <w:rFonts w:asciiTheme="minorHAnsi" w:eastAsiaTheme="minorEastAsia" w:hAnsiTheme="minorHAnsi" w:cstheme="minorBidi"/>
          <w:noProof/>
          <w:sz w:val="24"/>
          <w:szCs w:val="24"/>
          <w:lang w:val="en-MY"/>
        </w:rPr>
      </w:pPr>
      <w:hyperlink w:anchor="_Toc12207190" w:history="1">
        <w:r w:rsidR="007C2BCD" w:rsidRPr="00FE21AD">
          <w:rPr>
            <w:rStyle w:val="Hyperlink"/>
            <w:noProof/>
          </w:rPr>
          <w:t>Action/User Stories</w:t>
        </w:r>
        <w:r w:rsidR="007C2BCD">
          <w:rPr>
            <w:noProof/>
            <w:webHidden/>
          </w:rPr>
          <w:tab/>
        </w:r>
        <w:r w:rsidR="007C2BCD">
          <w:rPr>
            <w:noProof/>
            <w:webHidden/>
          </w:rPr>
          <w:fldChar w:fldCharType="begin"/>
        </w:r>
        <w:r w:rsidR="007C2BCD">
          <w:rPr>
            <w:noProof/>
            <w:webHidden/>
          </w:rPr>
          <w:instrText xml:space="preserve"> PAGEREF _Toc12207190 \h </w:instrText>
        </w:r>
        <w:r w:rsidR="007C2BCD">
          <w:rPr>
            <w:noProof/>
            <w:webHidden/>
          </w:rPr>
        </w:r>
        <w:r w:rsidR="007C2BCD">
          <w:rPr>
            <w:noProof/>
            <w:webHidden/>
          </w:rPr>
          <w:fldChar w:fldCharType="separate"/>
        </w:r>
        <w:r w:rsidR="007C2BCD">
          <w:rPr>
            <w:noProof/>
            <w:webHidden/>
          </w:rPr>
          <w:t>4</w:t>
        </w:r>
        <w:r w:rsidR="007C2BCD">
          <w:rPr>
            <w:noProof/>
            <w:webHidden/>
          </w:rPr>
          <w:fldChar w:fldCharType="end"/>
        </w:r>
      </w:hyperlink>
    </w:p>
    <w:p w14:paraId="123849D0" w14:textId="43621CD6" w:rsidR="007C2BCD" w:rsidRDefault="00D21351">
      <w:pPr>
        <w:pStyle w:val="TOC4"/>
        <w:tabs>
          <w:tab w:val="right" w:leader="dot" w:pos="10790"/>
        </w:tabs>
        <w:rPr>
          <w:rFonts w:asciiTheme="minorHAnsi" w:eastAsiaTheme="minorEastAsia" w:hAnsiTheme="minorHAnsi" w:cstheme="minorBidi"/>
          <w:noProof/>
          <w:sz w:val="24"/>
          <w:szCs w:val="24"/>
          <w:lang w:val="en-MY"/>
        </w:rPr>
      </w:pPr>
      <w:hyperlink w:anchor="_Toc12207191" w:history="1">
        <w:r w:rsidR="007C2BCD" w:rsidRPr="00FE21AD">
          <w:rPr>
            <w:rStyle w:val="Hyperlink"/>
            <w:noProof/>
          </w:rPr>
          <w:t>Usability</w:t>
        </w:r>
        <w:r w:rsidR="007C2BCD">
          <w:rPr>
            <w:noProof/>
            <w:webHidden/>
          </w:rPr>
          <w:tab/>
        </w:r>
        <w:r w:rsidR="007C2BCD">
          <w:rPr>
            <w:noProof/>
            <w:webHidden/>
          </w:rPr>
          <w:fldChar w:fldCharType="begin"/>
        </w:r>
        <w:r w:rsidR="007C2BCD">
          <w:rPr>
            <w:noProof/>
            <w:webHidden/>
          </w:rPr>
          <w:instrText xml:space="preserve"> PAGEREF _Toc12207191 \h </w:instrText>
        </w:r>
        <w:r w:rsidR="007C2BCD">
          <w:rPr>
            <w:noProof/>
            <w:webHidden/>
          </w:rPr>
        </w:r>
        <w:r w:rsidR="007C2BCD">
          <w:rPr>
            <w:noProof/>
            <w:webHidden/>
          </w:rPr>
          <w:fldChar w:fldCharType="separate"/>
        </w:r>
        <w:r w:rsidR="007C2BCD">
          <w:rPr>
            <w:noProof/>
            <w:webHidden/>
          </w:rPr>
          <w:t>5</w:t>
        </w:r>
        <w:r w:rsidR="007C2BCD">
          <w:rPr>
            <w:noProof/>
            <w:webHidden/>
          </w:rPr>
          <w:fldChar w:fldCharType="end"/>
        </w:r>
      </w:hyperlink>
    </w:p>
    <w:p w14:paraId="147474FA" w14:textId="6396DB55" w:rsidR="007C2BCD" w:rsidRDefault="00D21351">
      <w:pPr>
        <w:pStyle w:val="TOC1"/>
        <w:tabs>
          <w:tab w:val="left" w:pos="480"/>
          <w:tab w:val="right" w:leader="dot" w:pos="10790"/>
        </w:tabs>
        <w:rPr>
          <w:rFonts w:asciiTheme="minorHAnsi" w:eastAsiaTheme="minorEastAsia" w:hAnsiTheme="minorHAnsi" w:cstheme="minorBidi"/>
          <w:b w:val="0"/>
          <w:bCs w:val="0"/>
          <w:caps w:val="0"/>
          <w:noProof/>
          <w:sz w:val="24"/>
          <w:szCs w:val="24"/>
          <w:lang w:val="en-MY"/>
        </w:rPr>
      </w:pPr>
      <w:hyperlink w:anchor="_Toc12207192" w:history="1">
        <w:r w:rsidR="007C2BCD" w:rsidRPr="00FE21AD">
          <w:rPr>
            <w:rStyle w:val="Hyperlink"/>
            <w:noProof/>
          </w:rPr>
          <w:t>6.</w:t>
        </w:r>
        <w:r w:rsidR="007C2BCD">
          <w:rPr>
            <w:rFonts w:asciiTheme="minorHAnsi" w:eastAsiaTheme="minorEastAsia" w:hAnsiTheme="minorHAnsi" w:cstheme="minorBidi"/>
            <w:b w:val="0"/>
            <w:bCs w:val="0"/>
            <w:caps w:val="0"/>
            <w:noProof/>
            <w:sz w:val="24"/>
            <w:szCs w:val="24"/>
            <w:lang w:val="en-MY"/>
          </w:rPr>
          <w:tab/>
        </w:r>
        <w:r w:rsidR="007C2BCD" w:rsidRPr="00FE21AD">
          <w:rPr>
            <w:rStyle w:val="Hyperlink"/>
            <w:noProof/>
          </w:rPr>
          <w:t>Appendix</w:t>
        </w:r>
        <w:r w:rsidR="007C2BCD">
          <w:rPr>
            <w:noProof/>
            <w:webHidden/>
          </w:rPr>
          <w:tab/>
        </w:r>
        <w:r w:rsidR="007C2BCD">
          <w:rPr>
            <w:noProof/>
            <w:webHidden/>
          </w:rPr>
          <w:fldChar w:fldCharType="begin"/>
        </w:r>
        <w:r w:rsidR="007C2BCD">
          <w:rPr>
            <w:noProof/>
            <w:webHidden/>
          </w:rPr>
          <w:instrText xml:space="preserve"> PAGEREF _Toc12207192 \h </w:instrText>
        </w:r>
        <w:r w:rsidR="007C2BCD">
          <w:rPr>
            <w:noProof/>
            <w:webHidden/>
          </w:rPr>
        </w:r>
        <w:r w:rsidR="007C2BCD">
          <w:rPr>
            <w:noProof/>
            <w:webHidden/>
          </w:rPr>
          <w:fldChar w:fldCharType="separate"/>
        </w:r>
        <w:r w:rsidR="007C2BCD">
          <w:rPr>
            <w:noProof/>
            <w:webHidden/>
          </w:rPr>
          <w:t>7</w:t>
        </w:r>
        <w:r w:rsidR="007C2BCD">
          <w:rPr>
            <w:noProof/>
            <w:webHidden/>
          </w:rPr>
          <w:fldChar w:fldCharType="end"/>
        </w:r>
      </w:hyperlink>
    </w:p>
    <w:p w14:paraId="0D6698EF" w14:textId="7D242594" w:rsidR="00E16BD4" w:rsidRPr="004422E3" w:rsidRDefault="002567D9" w:rsidP="00CB6E17">
      <w:pPr>
        <w:rPr>
          <w:noProof/>
          <w:szCs w:val="24"/>
        </w:rPr>
        <w:sectPr w:rsidR="00E16BD4" w:rsidRPr="004422E3" w:rsidSect="0005207B">
          <w:headerReference w:type="default" r:id="rId12"/>
          <w:footerReference w:type="default" r:id="rId13"/>
          <w:headerReference w:type="first" r:id="rId14"/>
          <w:footerReference w:type="first" r:id="rId15"/>
          <w:pgSz w:w="12240" w:h="15840"/>
          <w:pgMar w:top="720" w:right="720" w:bottom="1170" w:left="720" w:header="432" w:footer="432" w:gutter="0"/>
          <w:pgNumType w:start="0"/>
          <w:cols w:space="720"/>
          <w:titlePg/>
          <w:docGrid w:linePitch="360"/>
        </w:sectPr>
      </w:pPr>
      <w:r w:rsidRPr="004422E3">
        <w:rPr>
          <w:noProof/>
          <w:szCs w:val="24"/>
        </w:rPr>
        <w:fldChar w:fldCharType="end"/>
      </w:r>
    </w:p>
    <w:p w14:paraId="3405BD5A" w14:textId="77777777" w:rsidR="005048F0" w:rsidRPr="005C610E" w:rsidRDefault="005048F0" w:rsidP="009A6ADC">
      <w:pPr>
        <w:pStyle w:val="Heading1"/>
      </w:pPr>
      <w:bookmarkStart w:id="1" w:name="_Toc233517499"/>
      <w:bookmarkStart w:id="2" w:name="_Toc284245001"/>
      <w:bookmarkStart w:id="3" w:name="_Toc12207174"/>
      <w:bookmarkStart w:id="4" w:name="_Toc233167663"/>
      <w:bookmarkStart w:id="5" w:name="_Toc267043509"/>
      <w:bookmarkStart w:id="6" w:name="_Toc267044452"/>
      <w:r w:rsidRPr="005C610E">
        <w:lastRenderedPageBreak/>
        <w:t>Document Control</w:t>
      </w:r>
      <w:bookmarkEnd w:id="1"/>
      <w:bookmarkEnd w:id="2"/>
      <w:bookmarkEnd w:id="3"/>
    </w:p>
    <w:p w14:paraId="5B3DE5D5" w14:textId="77777777" w:rsidR="005048F0" w:rsidRDefault="005048F0" w:rsidP="005048F0"/>
    <w:tbl>
      <w:tblPr>
        <w:tblW w:w="108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2245"/>
        <w:gridCol w:w="8645"/>
      </w:tblGrid>
      <w:tr w:rsidR="005048F0" w:rsidRPr="005B0758" w14:paraId="2CB1CBE1" w14:textId="77777777" w:rsidTr="009A6ADC">
        <w:trPr>
          <w:trHeight w:val="385"/>
        </w:trPr>
        <w:tc>
          <w:tcPr>
            <w:tcW w:w="2245" w:type="dxa"/>
            <w:shd w:val="clear" w:color="auto" w:fill="BFBFBF" w:themeFill="background1" w:themeFillShade="BF"/>
          </w:tcPr>
          <w:p w14:paraId="70A708CC" w14:textId="77777777" w:rsidR="005048F0" w:rsidRPr="00BD4BA5" w:rsidRDefault="00BD4BA5" w:rsidP="005701C5">
            <w:pPr>
              <w:rPr>
                <w:b/>
              </w:rPr>
            </w:pPr>
            <w:r w:rsidRPr="00BD4BA5">
              <w:rPr>
                <w:b/>
              </w:rPr>
              <w:t>AUTHOR</w:t>
            </w:r>
          </w:p>
        </w:tc>
        <w:tc>
          <w:tcPr>
            <w:tcW w:w="8645" w:type="dxa"/>
            <w:shd w:val="clear" w:color="auto" w:fill="BFBFBF" w:themeFill="background1" w:themeFillShade="BF"/>
          </w:tcPr>
          <w:p w14:paraId="530973F1" w14:textId="77777777" w:rsidR="005048F0" w:rsidRPr="00BD4BA5" w:rsidRDefault="009A6ADC" w:rsidP="005701C5">
            <w:r>
              <w:t>XYZ</w:t>
            </w:r>
          </w:p>
        </w:tc>
      </w:tr>
      <w:tr w:rsidR="005048F0" w:rsidRPr="005B0758" w14:paraId="0078780E" w14:textId="77777777" w:rsidTr="00B437CD">
        <w:tc>
          <w:tcPr>
            <w:tcW w:w="2245" w:type="dxa"/>
            <w:shd w:val="clear" w:color="auto" w:fill="BFBFBF" w:themeFill="background1" w:themeFillShade="BF"/>
          </w:tcPr>
          <w:p w14:paraId="3BE73CB9" w14:textId="77777777" w:rsidR="005048F0" w:rsidRPr="00BD4BA5" w:rsidRDefault="00BD4BA5" w:rsidP="005701C5">
            <w:pPr>
              <w:rPr>
                <w:b/>
              </w:rPr>
            </w:pPr>
            <w:r w:rsidRPr="00BD4BA5">
              <w:rPr>
                <w:b/>
              </w:rPr>
              <w:t>FILE NAME</w:t>
            </w:r>
          </w:p>
        </w:tc>
        <w:tc>
          <w:tcPr>
            <w:tcW w:w="8645" w:type="dxa"/>
            <w:shd w:val="clear" w:color="auto" w:fill="BFBFBF" w:themeFill="background1" w:themeFillShade="BF"/>
          </w:tcPr>
          <w:p w14:paraId="311151B6" w14:textId="3B5F15E3" w:rsidR="005048F0" w:rsidRPr="00BD4BA5" w:rsidRDefault="009A6ADC" w:rsidP="00E62366">
            <w:r>
              <w:t>Weather</w:t>
            </w:r>
            <w:r w:rsidR="007C2BCD">
              <w:t xml:space="preserve"> </w:t>
            </w:r>
            <w:r>
              <w:t>Report</w:t>
            </w:r>
            <w:r w:rsidR="007C2BCD">
              <w:t xml:space="preserve"> </w:t>
            </w:r>
            <w:r w:rsidR="00E62366">
              <w:t>BRD</w:t>
            </w:r>
          </w:p>
        </w:tc>
      </w:tr>
      <w:tr w:rsidR="00BA6826" w:rsidRPr="005B0758" w14:paraId="186B0751" w14:textId="77777777" w:rsidTr="00B437CD">
        <w:tc>
          <w:tcPr>
            <w:tcW w:w="2245" w:type="dxa"/>
            <w:shd w:val="clear" w:color="auto" w:fill="BFBFBF" w:themeFill="background1" w:themeFillShade="BF"/>
          </w:tcPr>
          <w:p w14:paraId="28A268C2" w14:textId="77777777" w:rsidR="00BA6826" w:rsidRPr="00BD4BA5" w:rsidRDefault="00BD4BA5" w:rsidP="005701C5">
            <w:pPr>
              <w:rPr>
                <w:b/>
              </w:rPr>
            </w:pPr>
            <w:r w:rsidRPr="00BD4BA5">
              <w:rPr>
                <w:b/>
              </w:rPr>
              <w:t>CREATED</w:t>
            </w:r>
          </w:p>
        </w:tc>
        <w:tc>
          <w:tcPr>
            <w:tcW w:w="8645" w:type="dxa"/>
            <w:shd w:val="clear" w:color="auto" w:fill="BFBFBF" w:themeFill="background1" w:themeFillShade="BF"/>
          </w:tcPr>
          <w:p w14:paraId="7999B2BD" w14:textId="77777777" w:rsidR="00BA6826" w:rsidRPr="00BD4BA5" w:rsidRDefault="009A6ADC" w:rsidP="00F663D1">
            <w:r>
              <w:t>22</w:t>
            </w:r>
            <w:r w:rsidR="00E62366">
              <w:t>/</w:t>
            </w:r>
            <w:r>
              <w:t>06</w:t>
            </w:r>
            <w:r w:rsidR="00E62366">
              <w:t>/201</w:t>
            </w:r>
            <w:r>
              <w:t>9</w:t>
            </w:r>
          </w:p>
        </w:tc>
      </w:tr>
      <w:tr w:rsidR="00BA6826" w:rsidRPr="005B0758" w14:paraId="5D772709" w14:textId="77777777" w:rsidTr="00B437CD">
        <w:tc>
          <w:tcPr>
            <w:tcW w:w="2245" w:type="dxa"/>
            <w:shd w:val="clear" w:color="auto" w:fill="BFBFBF" w:themeFill="background1" w:themeFillShade="BF"/>
          </w:tcPr>
          <w:p w14:paraId="5D047A07" w14:textId="77777777" w:rsidR="00BA6826" w:rsidRPr="00BD4BA5" w:rsidRDefault="00BD4BA5" w:rsidP="005701C5">
            <w:pPr>
              <w:rPr>
                <w:b/>
              </w:rPr>
            </w:pPr>
            <w:r w:rsidRPr="00BD4BA5">
              <w:rPr>
                <w:b/>
              </w:rPr>
              <w:t>LAST EDITED</w:t>
            </w:r>
          </w:p>
        </w:tc>
        <w:tc>
          <w:tcPr>
            <w:tcW w:w="8645" w:type="dxa"/>
            <w:shd w:val="clear" w:color="auto" w:fill="BFBFBF" w:themeFill="background1" w:themeFillShade="BF"/>
          </w:tcPr>
          <w:p w14:paraId="0FCA42F3" w14:textId="77777777" w:rsidR="00BA6826" w:rsidRPr="00BD4BA5" w:rsidRDefault="009A6ADC" w:rsidP="00D3461E">
            <w:r>
              <w:t>24</w:t>
            </w:r>
            <w:r w:rsidR="00B45AC6">
              <w:t>/</w:t>
            </w:r>
            <w:r>
              <w:t>06</w:t>
            </w:r>
            <w:r w:rsidR="00B45AC6">
              <w:t>/201</w:t>
            </w:r>
            <w:r>
              <w:t>9</w:t>
            </w:r>
          </w:p>
        </w:tc>
      </w:tr>
      <w:tr w:rsidR="00061FC6" w:rsidRPr="005B0758" w14:paraId="74F263BB" w14:textId="77777777" w:rsidTr="002E6B03">
        <w:trPr>
          <w:trHeight w:val="120"/>
        </w:trPr>
        <w:tc>
          <w:tcPr>
            <w:tcW w:w="2245" w:type="dxa"/>
            <w:shd w:val="clear" w:color="auto" w:fill="BFBFBF" w:themeFill="background1" w:themeFillShade="BF"/>
          </w:tcPr>
          <w:p w14:paraId="3F217E67" w14:textId="77777777" w:rsidR="00061FC6" w:rsidRPr="00BD4BA5" w:rsidRDefault="00BD4BA5" w:rsidP="005701C5">
            <w:pPr>
              <w:rPr>
                <w:b/>
              </w:rPr>
            </w:pPr>
            <w:r w:rsidRPr="00BD4BA5">
              <w:rPr>
                <w:b/>
              </w:rPr>
              <w:t>PLANNED RELEASE</w:t>
            </w:r>
          </w:p>
        </w:tc>
        <w:tc>
          <w:tcPr>
            <w:tcW w:w="8645" w:type="dxa"/>
            <w:shd w:val="clear" w:color="auto" w:fill="BFBFBF" w:themeFill="background1" w:themeFillShade="BF"/>
          </w:tcPr>
          <w:p w14:paraId="02FB121C" w14:textId="77777777" w:rsidR="00061FC6" w:rsidRPr="00BD4BA5" w:rsidRDefault="00E26AA2" w:rsidP="008059A8">
            <w:r>
              <w:t>TBD</w:t>
            </w:r>
          </w:p>
        </w:tc>
      </w:tr>
    </w:tbl>
    <w:p w14:paraId="11E8F98B" w14:textId="77777777" w:rsidR="004E17AB" w:rsidRDefault="004E17AB" w:rsidP="00C61F55">
      <w:bookmarkStart w:id="7" w:name="_Toc284245002"/>
    </w:p>
    <w:p w14:paraId="31BA1699" w14:textId="77777777" w:rsidR="005048F0" w:rsidRDefault="005048F0" w:rsidP="00565D24">
      <w:pPr>
        <w:pStyle w:val="Heading2"/>
      </w:pPr>
      <w:bookmarkStart w:id="8" w:name="_Toc12207175"/>
      <w:r w:rsidRPr="003357FA">
        <w:t>Version History</w:t>
      </w:r>
      <w:bookmarkEnd w:id="4"/>
      <w:bookmarkEnd w:id="7"/>
      <w:bookmarkEnd w:id="8"/>
    </w:p>
    <w:p w14:paraId="4B01C1E6" w14:textId="77777777" w:rsidR="00C61F55" w:rsidRPr="00C61F55" w:rsidRDefault="00C61F55" w:rsidP="00C61F55"/>
    <w:tbl>
      <w:tblPr>
        <w:tblStyle w:val="TableGrid"/>
        <w:tblW w:w="10890" w:type="dxa"/>
        <w:tblInd w:w="108" w:type="dxa"/>
        <w:tblLayout w:type="fixed"/>
        <w:tblLook w:val="0000" w:firstRow="0" w:lastRow="0" w:firstColumn="0" w:lastColumn="0" w:noHBand="0" w:noVBand="0"/>
      </w:tblPr>
      <w:tblGrid>
        <w:gridCol w:w="1530"/>
        <w:gridCol w:w="1800"/>
        <w:gridCol w:w="4590"/>
        <w:gridCol w:w="2970"/>
      </w:tblGrid>
      <w:tr w:rsidR="005048F0" w:rsidRPr="00714587" w14:paraId="6B9CC162" w14:textId="77777777" w:rsidTr="00B437CD">
        <w:tc>
          <w:tcPr>
            <w:tcW w:w="1530" w:type="dxa"/>
            <w:shd w:val="clear" w:color="auto" w:fill="BFBFBF" w:themeFill="background1" w:themeFillShade="BF"/>
          </w:tcPr>
          <w:p w14:paraId="1D7877FD" w14:textId="77777777" w:rsidR="005048F0" w:rsidRPr="00BD4BA5" w:rsidRDefault="00BD4BA5" w:rsidP="005701C5">
            <w:pPr>
              <w:rPr>
                <w:b/>
              </w:rPr>
            </w:pPr>
            <w:r w:rsidRPr="00BD4BA5">
              <w:rPr>
                <w:b/>
              </w:rPr>
              <w:t>VERSION</w:t>
            </w:r>
          </w:p>
        </w:tc>
        <w:tc>
          <w:tcPr>
            <w:tcW w:w="1800" w:type="dxa"/>
            <w:shd w:val="clear" w:color="auto" w:fill="BFBFBF" w:themeFill="background1" w:themeFillShade="BF"/>
          </w:tcPr>
          <w:p w14:paraId="319FD9D0" w14:textId="77777777" w:rsidR="005048F0" w:rsidRPr="00BD4BA5" w:rsidRDefault="00BD4BA5" w:rsidP="005701C5">
            <w:pPr>
              <w:rPr>
                <w:b/>
              </w:rPr>
            </w:pPr>
            <w:r w:rsidRPr="00BD4BA5">
              <w:rPr>
                <w:b/>
              </w:rPr>
              <w:t>DATE</w:t>
            </w:r>
          </w:p>
        </w:tc>
        <w:tc>
          <w:tcPr>
            <w:tcW w:w="4590" w:type="dxa"/>
            <w:shd w:val="clear" w:color="auto" w:fill="BFBFBF" w:themeFill="background1" w:themeFillShade="BF"/>
          </w:tcPr>
          <w:p w14:paraId="5C73BD2E" w14:textId="77777777" w:rsidR="005048F0" w:rsidRPr="00BD4BA5" w:rsidRDefault="00BD4BA5" w:rsidP="005701C5">
            <w:pPr>
              <w:rPr>
                <w:b/>
              </w:rPr>
            </w:pPr>
            <w:r w:rsidRPr="00BD4BA5">
              <w:rPr>
                <w:b/>
              </w:rPr>
              <w:t>REVISION DESCRIPTION</w:t>
            </w:r>
          </w:p>
        </w:tc>
        <w:tc>
          <w:tcPr>
            <w:tcW w:w="2970" w:type="dxa"/>
            <w:shd w:val="clear" w:color="auto" w:fill="BFBFBF" w:themeFill="background1" w:themeFillShade="BF"/>
          </w:tcPr>
          <w:p w14:paraId="5F2D6586" w14:textId="77777777" w:rsidR="005048F0" w:rsidRPr="00BD4BA5" w:rsidRDefault="00BD4BA5" w:rsidP="005701C5">
            <w:pPr>
              <w:rPr>
                <w:b/>
              </w:rPr>
            </w:pPr>
            <w:r w:rsidRPr="00BD4BA5">
              <w:rPr>
                <w:b/>
              </w:rPr>
              <w:t>AUTHOR</w:t>
            </w:r>
          </w:p>
        </w:tc>
      </w:tr>
      <w:tr w:rsidR="005048F0" w:rsidRPr="005B0758" w14:paraId="7D547B23" w14:textId="77777777" w:rsidTr="00094797">
        <w:tc>
          <w:tcPr>
            <w:tcW w:w="1530" w:type="dxa"/>
          </w:tcPr>
          <w:p w14:paraId="77B3C888" w14:textId="77777777" w:rsidR="005048F0" w:rsidRPr="00BD4BA5" w:rsidRDefault="00807121" w:rsidP="005701C5">
            <w:r>
              <w:t>1.0</w:t>
            </w:r>
          </w:p>
        </w:tc>
        <w:tc>
          <w:tcPr>
            <w:tcW w:w="1800" w:type="dxa"/>
          </w:tcPr>
          <w:p w14:paraId="4720F407" w14:textId="77777777" w:rsidR="005048F0" w:rsidRPr="00BD4BA5" w:rsidRDefault="009A6ADC" w:rsidP="00763E35">
            <w:r>
              <w:t>22/06/2019</w:t>
            </w:r>
          </w:p>
        </w:tc>
        <w:tc>
          <w:tcPr>
            <w:tcW w:w="4590" w:type="dxa"/>
          </w:tcPr>
          <w:p w14:paraId="563E9CAA" w14:textId="77777777" w:rsidR="005048F0" w:rsidRPr="00BD4BA5" w:rsidRDefault="00807121" w:rsidP="005701C5">
            <w:r>
              <w:t>Document Creation</w:t>
            </w:r>
          </w:p>
        </w:tc>
        <w:tc>
          <w:tcPr>
            <w:tcW w:w="2970" w:type="dxa"/>
          </w:tcPr>
          <w:p w14:paraId="3B0D03B8" w14:textId="77777777" w:rsidR="005048F0" w:rsidRPr="00BD4BA5" w:rsidRDefault="009A6ADC" w:rsidP="005701C5">
            <w:r>
              <w:t>XYZ</w:t>
            </w:r>
          </w:p>
        </w:tc>
      </w:tr>
      <w:tr w:rsidR="000C5E01" w:rsidRPr="005B0758" w14:paraId="27B696AF" w14:textId="77777777" w:rsidTr="00094797">
        <w:tc>
          <w:tcPr>
            <w:tcW w:w="1530" w:type="dxa"/>
          </w:tcPr>
          <w:p w14:paraId="2D04F0FE" w14:textId="77777777" w:rsidR="000C5E01" w:rsidRPr="00BD4BA5" w:rsidRDefault="000C5E01" w:rsidP="005701C5"/>
        </w:tc>
        <w:tc>
          <w:tcPr>
            <w:tcW w:w="1800" w:type="dxa"/>
          </w:tcPr>
          <w:p w14:paraId="319DFCBE" w14:textId="77777777" w:rsidR="000C5E01" w:rsidRPr="00BD4BA5" w:rsidRDefault="000C5E01" w:rsidP="00763E35"/>
        </w:tc>
        <w:tc>
          <w:tcPr>
            <w:tcW w:w="4590" w:type="dxa"/>
          </w:tcPr>
          <w:p w14:paraId="14F5CEE8" w14:textId="77777777" w:rsidR="000C5E01" w:rsidRPr="00BD4BA5" w:rsidRDefault="000C5E01" w:rsidP="005701C5"/>
        </w:tc>
        <w:tc>
          <w:tcPr>
            <w:tcW w:w="2970" w:type="dxa"/>
          </w:tcPr>
          <w:p w14:paraId="350F5181" w14:textId="77777777" w:rsidR="000C5E01" w:rsidRPr="00BD4BA5" w:rsidRDefault="000C5E01" w:rsidP="005701C5"/>
        </w:tc>
      </w:tr>
      <w:tr w:rsidR="000C5E01" w:rsidRPr="005B0758" w14:paraId="5156C7EA" w14:textId="77777777" w:rsidTr="00094797">
        <w:tc>
          <w:tcPr>
            <w:tcW w:w="1530" w:type="dxa"/>
          </w:tcPr>
          <w:p w14:paraId="22BF82BB" w14:textId="77777777" w:rsidR="000C5E01" w:rsidRPr="00BD4BA5" w:rsidRDefault="000C5E01" w:rsidP="005701C5"/>
        </w:tc>
        <w:tc>
          <w:tcPr>
            <w:tcW w:w="1800" w:type="dxa"/>
          </w:tcPr>
          <w:p w14:paraId="2806FA88" w14:textId="77777777" w:rsidR="000C5E01" w:rsidRPr="00BD4BA5" w:rsidRDefault="000C5E01" w:rsidP="00763E35"/>
        </w:tc>
        <w:tc>
          <w:tcPr>
            <w:tcW w:w="4590" w:type="dxa"/>
          </w:tcPr>
          <w:p w14:paraId="2EC5E888" w14:textId="77777777" w:rsidR="000C5E01" w:rsidRPr="00BD4BA5" w:rsidRDefault="000C5E01" w:rsidP="005701C5"/>
        </w:tc>
        <w:tc>
          <w:tcPr>
            <w:tcW w:w="2970" w:type="dxa"/>
          </w:tcPr>
          <w:p w14:paraId="79767AED" w14:textId="77777777" w:rsidR="000C5E01" w:rsidRPr="00BD4BA5" w:rsidRDefault="000C5E01" w:rsidP="005701C5"/>
        </w:tc>
      </w:tr>
      <w:tr w:rsidR="000C5E01" w:rsidRPr="005B0758" w14:paraId="5F686F91" w14:textId="77777777" w:rsidTr="00094797">
        <w:tc>
          <w:tcPr>
            <w:tcW w:w="1530" w:type="dxa"/>
          </w:tcPr>
          <w:p w14:paraId="0940328E" w14:textId="77777777" w:rsidR="000C5E01" w:rsidRPr="00BD4BA5" w:rsidRDefault="000C5E01" w:rsidP="005701C5"/>
        </w:tc>
        <w:tc>
          <w:tcPr>
            <w:tcW w:w="1800" w:type="dxa"/>
          </w:tcPr>
          <w:p w14:paraId="7EE01D31" w14:textId="77777777" w:rsidR="000C5E01" w:rsidRPr="00BD4BA5" w:rsidRDefault="000C5E01" w:rsidP="00763E35"/>
        </w:tc>
        <w:tc>
          <w:tcPr>
            <w:tcW w:w="4590" w:type="dxa"/>
          </w:tcPr>
          <w:p w14:paraId="76CCD60F" w14:textId="77777777" w:rsidR="000C5E01" w:rsidRPr="00BD4BA5" w:rsidRDefault="000C5E01" w:rsidP="005701C5"/>
        </w:tc>
        <w:tc>
          <w:tcPr>
            <w:tcW w:w="2970" w:type="dxa"/>
          </w:tcPr>
          <w:p w14:paraId="2B3D07FE" w14:textId="77777777" w:rsidR="000C5E01" w:rsidRPr="00BD4BA5" w:rsidRDefault="000C5E01" w:rsidP="005701C5"/>
        </w:tc>
      </w:tr>
    </w:tbl>
    <w:p w14:paraId="448CF4C7" w14:textId="77777777" w:rsidR="00E74776" w:rsidRDefault="00E74776" w:rsidP="00E74776"/>
    <w:p w14:paraId="6E974DBB" w14:textId="77777777" w:rsidR="000B0250" w:rsidRDefault="000B0250" w:rsidP="009A6ADC">
      <w:pPr>
        <w:pStyle w:val="Heading1"/>
        <w:sectPr w:rsidR="000B0250" w:rsidSect="005A1986">
          <w:pgSz w:w="12240" w:h="15840"/>
          <w:pgMar w:top="720" w:right="720" w:bottom="1170" w:left="720" w:header="432" w:footer="432" w:gutter="0"/>
          <w:cols w:space="720"/>
          <w:docGrid w:linePitch="360"/>
        </w:sectPr>
      </w:pPr>
    </w:p>
    <w:p w14:paraId="3D8DFE2A" w14:textId="77777777" w:rsidR="00B75EF1" w:rsidRDefault="004E17AB" w:rsidP="009A6ADC">
      <w:pPr>
        <w:pStyle w:val="Heading1"/>
      </w:pPr>
      <w:bookmarkStart w:id="9" w:name="_Toc12207176"/>
      <w:bookmarkEnd w:id="5"/>
      <w:bookmarkEnd w:id="6"/>
      <w:r>
        <w:lastRenderedPageBreak/>
        <w:t xml:space="preserve">Project </w:t>
      </w:r>
      <w:r w:rsidR="008F4949">
        <w:t>Overview</w:t>
      </w:r>
      <w:bookmarkEnd w:id="9"/>
    </w:p>
    <w:p w14:paraId="0B5C5539" w14:textId="77777777" w:rsidR="00A65A8D" w:rsidRPr="00A65A8D" w:rsidRDefault="00A65A8D" w:rsidP="00A65A8D">
      <w:r w:rsidRPr="00A65A8D">
        <w:t xml:space="preserve">This document contains the requirements for the initial phase of </w:t>
      </w:r>
      <w:r w:rsidR="009A6ADC">
        <w:t>Weather Report</w:t>
      </w:r>
      <w:r w:rsidRPr="00A65A8D">
        <w:t xml:space="preserve"> mobile application. The mobile application will allow </w:t>
      </w:r>
      <w:r w:rsidR="009A6ADC">
        <w:t>user</w:t>
      </w:r>
      <w:r w:rsidRPr="00A65A8D">
        <w:t xml:space="preserve"> </w:t>
      </w:r>
      <w:proofErr w:type="gramStart"/>
      <w:r w:rsidR="009A6ADC">
        <w:t>get</w:t>
      </w:r>
      <w:proofErr w:type="gramEnd"/>
      <w:r w:rsidR="009A6ADC">
        <w:t xml:space="preserve"> the latest update of weather report for their desired city</w:t>
      </w:r>
      <w:r w:rsidRPr="00A65A8D">
        <w:t xml:space="preserve">.   </w:t>
      </w:r>
    </w:p>
    <w:p w14:paraId="703E1584" w14:textId="77777777" w:rsidR="00A65A8D" w:rsidRDefault="00A65A8D" w:rsidP="00E63670"/>
    <w:p w14:paraId="18CC506F" w14:textId="77777777" w:rsidR="0086664A" w:rsidRPr="00972511" w:rsidRDefault="0086664A" w:rsidP="00565D24">
      <w:pPr>
        <w:pStyle w:val="Heading2"/>
      </w:pPr>
      <w:bookmarkStart w:id="10" w:name="_Toc395014521"/>
      <w:bookmarkStart w:id="11" w:name="_Toc12207177"/>
      <w:r w:rsidRPr="00972511">
        <w:t>Business Case</w:t>
      </w:r>
      <w:bookmarkEnd w:id="10"/>
      <w:bookmarkEnd w:id="11"/>
    </w:p>
    <w:p w14:paraId="71365FF4" w14:textId="77777777" w:rsidR="00302639" w:rsidRDefault="005F4348" w:rsidP="00F14C31">
      <w:r>
        <w:t xml:space="preserve">Currently </w:t>
      </w:r>
      <w:r w:rsidR="009A6ADC">
        <w:t>user nee</w:t>
      </w:r>
      <w:r>
        <w:t xml:space="preserve"> to return to their office where they have access to their personal </w:t>
      </w:r>
      <w:r w:rsidR="009A6ADC">
        <w:t xml:space="preserve">computer to check latest updates of their city weather. Using this </w:t>
      </w:r>
      <w:proofErr w:type="gramStart"/>
      <w:r w:rsidR="009A6ADC">
        <w:t>app</w:t>
      </w:r>
      <w:proofErr w:type="gramEnd"/>
      <w:r w:rsidR="009A6ADC">
        <w:t xml:space="preserve"> they can get data directly into their phone.</w:t>
      </w:r>
    </w:p>
    <w:p w14:paraId="4E0C053B" w14:textId="77777777" w:rsidR="00302639" w:rsidRDefault="00302639" w:rsidP="00F14C31"/>
    <w:p w14:paraId="3E31905C" w14:textId="77777777" w:rsidR="002460E1" w:rsidRDefault="002460E1" w:rsidP="00F14C31">
      <w:r>
        <w:t>The goal of this project is to develop a mobile application capable of being used by the majority of mobile device owners</w:t>
      </w:r>
      <w:r w:rsidR="005F4348">
        <w:t>,</w:t>
      </w:r>
      <w:r>
        <w:t xml:space="preserve"> allow</w:t>
      </w:r>
      <w:r w:rsidR="005F4348">
        <w:t>ing</w:t>
      </w:r>
      <w:r>
        <w:t xml:space="preserve"> </w:t>
      </w:r>
      <w:r w:rsidR="009A6ADC">
        <w:t>user</w:t>
      </w:r>
      <w:r>
        <w:t xml:space="preserve"> to:</w:t>
      </w:r>
    </w:p>
    <w:p w14:paraId="0E7BF0CB" w14:textId="77777777" w:rsidR="002460E1" w:rsidRDefault="002460E1" w:rsidP="00F14C31"/>
    <w:p w14:paraId="43D14748" w14:textId="77777777" w:rsidR="002460E1" w:rsidRDefault="002460E1" w:rsidP="00570824">
      <w:pPr>
        <w:pStyle w:val="ListParagraph"/>
        <w:numPr>
          <w:ilvl w:val="0"/>
          <w:numId w:val="3"/>
        </w:numPr>
      </w:pPr>
      <w:r>
        <w:t xml:space="preserve">Provide more real-time </w:t>
      </w:r>
      <w:r w:rsidR="009A6ADC">
        <w:t>weather report anytime anywhere</w:t>
      </w:r>
    </w:p>
    <w:p w14:paraId="4EA85D16" w14:textId="77777777" w:rsidR="002460E1" w:rsidRDefault="002460E1" w:rsidP="00570824">
      <w:pPr>
        <w:pStyle w:val="ListParagraph"/>
        <w:numPr>
          <w:ilvl w:val="0"/>
          <w:numId w:val="3"/>
        </w:numPr>
      </w:pPr>
      <w:r>
        <w:t xml:space="preserve">Directly connect </w:t>
      </w:r>
      <w:r w:rsidR="009A6ADC">
        <w:t>user to weather report even while they do not have any laptop or other system to identify reports</w:t>
      </w:r>
    </w:p>
    <w:p w14:paraId="2C07FD38" w14:textId="77777777" w:rsidR="002460E1" w:rsidRPr="002460E1" w:rsidRDefault="002460E1" w:rsidP="00570824">
      <w:pPr>
        <w:pStyle w:val="ListParagraph"/>
        <w:numPr>
          <w:ilvl w:val="0"/>
          <w:numId w:val="3"/>
        </w:numPr>
      </w:pPr>
      <w:r>
        <w:t xml:space="preserve">Ensure more accurate information through the use of date/time stamping </w:t>
      </w:r>
    </w:p>
    <w:p w14:paraId="498A1A38" w14:textId="77777777" w:rsidR="002460E1" w:rsidRDefault="002460E1" w:rsidP="00F14C31"/>
    <w:p w14:paraId="521CBE1E" w14:textId="77777777" w:rsidR="00E32DCC" w:rsidRDefault="005F4348" w:rsidP="005F4348">
      <w:r>
        <w:t>The application architecture will be developed with the expectation that it will be expanded upon in the future, such as to accommodate Market Updates, 3</w:t>
      </w:r>
      <w:r w:rsidRPr="005F4348">
        <w:rPr>
          <w:vertAlign w:val="superscript"/>
        </w:rPr>
        <w:t>rd</w:t>
      </w:r>
      <w:r>
        <w:t xml:space="preserve"> Party Inspections, and so forth.</w:t>
      </w:r>
    </w:p>
    <w:p w14:paraId="33B674B1" w14:textId="77777777" w:rsidR="005F4348" w:rsidRDefault="005F4348" w:rsidP="005F4348"/>
    <w:p w14:paraId="79A78470" w14:textId="77777777" w:rsidR="005F4348" w:rsidRDefault="005F4348" w:rsidP="005F4348">
      <w:r>
        <w:t xml:space="preserve">The initial release will be directed towards </w:t>
      </w:r>
      <w:r w:rsidR="009A6ADC">
        <w:t>Weather Report Pvt Ltd</w:t>
      </w:r>
      <w:r>
        <w:t xml:space="preserve"> and will contain the following features:</w:t>
      </w:r>
    </w:p>
    <w:p w14:paraId="2A90AA3C" w14:textId="77777777" w:rsidR="00E32DCC" w:rsidRDefault="009A6ADC" w:rsidP="00557061">
      <w:pPr>
        <w:pStyle w:val="ListParagraph"/>
        <w:numPr>
          <w:ilvl w:val="0"/>
          <w:numId w:val="3"/>
        </w:numPr>
      </w:pPr>
      <w:r>
        <w:t>Weather Report Display for a particular city</w:t>
      </w:r>
    </w:p>
    <w:p w14:paraId="0ADF88DB" w14:textId="77777777" w:rsidR="009A6ADC" w:rsidRDefault="009A6ADC" w:rsidP="009A6ADC">
      <w:pPr>
        <w:pStyle w:val="ListParagraph"/>
      </w:pPr>
    </w:p>
    <w:p w14:paraId="3C91F0DB" w14:textId="77777777" w:rsidR="004E17AB" w:rsidRDefault="004E17AB" w:rsidP="00565D24">
      <w:pPr>
        <w:pStyle w:val="Heading2"/>
      </w:pPr>
      <w:bookmarkStart w:id="12" w:name="_Toc12207178"/>
      <w:r>
        <w:t>Business Stakeholders</w:t>
      </w:r>
      <w:bookmarkEnd w:id="12"/>
    </w:p>
    <w:p w14:paraId="45D1DD59" w14:textId="77777777" w:rsidR="004E17AB" w:rsidRDefault="004E17AB" w:rsidP="004E17AB"/>
    <w:tbl>
      <w:tblPr>
        <w:tblStyle w:val="TableGrid"/>
        <w:tblW w:w="0" w:type="auto"/>
        <w:tblInd w:w="108" w:type="dxa"/>
        <w:tblLook w:val="04A0" w:firstRow="1" w:lastRow="0" w:firstColumn="1" w:lastColumn="0" w:noHBand="0" w:noVBand="1"/>
      </w:tblPr>
      <w:tblGrid>
        <w:gridCol w:w="2660"/>
        <w:gridCol w:w="2540"/>
        <w:gridCol w:w="2655"/>
        <w:gridCol w:w="2873"/>
      </w:tblGrid>
      <w:tr w:rsidR="004E17AB" w14:paraId="7D7F85BD" w14:textId="77777777" w:rsidTr="00A550E7">
        <w:tc>
          <w:tcPr>
            <w:tcW w:w="2660" w:type="dxa"/>
            <w:shd w:val="clear" w:color="auto" w:fill="BFBFBF" w:themeFill="background1" w:themeFillShade="BF"/>
          </w:tcPr>
          <w:p w14:paraId="1F25665E" w14:textId="77777777" w:rsidR="004E17AB" w:rsidRPr="00BD4BA5" w:rsidRDefault="004E17AB" w:rsidP="004E17AB">
            <w:pPr>
              <w:rPr>
                <w:b/>
              </w:rPr>
            </w:pPr>
            <w:r w:rsidRPr="00BD4BA5">
              <w:rPr>
                <w:b/>
              </w:rPr>
              <w:t>ROLE</w:t>
            </w:r>
          </w:p>
        </w:tc>
        <w:tc>
          <w:tcPr>
            <w:tcW w:w="2540" w:type="dxa"/>
            <w:shd w:val="clear" w:color="auto" w:fill="BFBFBF" w:themeFill="background1" w:themeFillShade="BF"/>
          </w:tcPr>
          <w:p w14:paraId="78D4DF1D" w14:textId="77777777" w:rsidR="004E17AB" w:rsidRPr="00BD4BA5" w:rsidRDefault="004E17AB" w:rsidP="004E17AB">
            <w:pPr>
              <w:rPr>
                <w:b/>
              </w:rPr>
            </w:pPr>
            <w:r w:rsidRPr="00BD4BA5">
              <w:rPr>
                <w:b/>
              </w:rPr>
              <w:t>NAME</w:t>
            </w:r>
          </w:p>
        </w:tc>
        <w:tc>
          <w:tcPr>
            <w:tcW w:w="2655" w:type="dxa"/>
            <w:shd w:val="clear" w:color="auto" w:fill="BFBFBF" w:themeFill="background1" w:themeFillShade="BF"/>
          </w:tcPr>
          <w:p w14:paraId="198059DE" w14:textId="77777777" w:rsidR="004E17AB" w:rsidRPr="00BD4BA5" w:rsidRDefault="004E17AB" w:rsidP="004E17AB">
            <w:pPr>
              <w:rPr>
                <w:b/>
              </w:rPr>
            </w:pPr>
            <w:r w:rsidRPr="00BD4BA5">
              <w:rPr>
                <w:b/>
              </w:rPr>
              <w:t>DEPARTMENT</w:t>
            </w:r>
          </w:p>
        </w:tc>
        <w:tc>
          <w:tcPr>
            <w:tcW w:w="2873" w:type="dxa"/>
            <w:shd w:val="clear" w:color="auto" w:fill="BFBFBF" w:themeFill="background1" w:themeFillShade="BF"/>
          </w:tcPr>
          <w:p w14:paraId="6C0456B6" w14:textId="77777777" w:rsidR="004E17AB" w:rsidRPr="00BD4BA5" w:rsidRDefault="004E17AB" w:rsidP="004E17AB">
            <w:pPr>
              <w:rPr>
                <w:b/>
              </w:rPr>
            </w:pPr>
            <w:r w:rsidRPr="00BD4BA5">
              <w:rPr>
                <w:b/>
              </w:rPr>
              <w:t>EMAIL</w:t>
            </w:r>
          </w:p>
        </w:tc>
      </w:tr>
      <w:tr w:rsidR="004E17AB" w14:paraId="6376A328" w14:textId="77777777" w:rsidTr="00A550E7">
        <w:tc>
          <w:tcPr>
            <w:tcW w:w="2660" w:type="dxa"/>
          </w:tcPr>
          <w:p w14:paraId="203AAD28" w14:textId="77777777" w:rsidR="004E17AB" w:rsidRPr="00BD4BA5" w:rsidRDefault="004F1E0D" w:rsidP="004E17AB">
            <w:r>
              <w:t>Business Owner</w:t>
            </w:r>
          </w:p>
        </w:tc>
        <w:tc>
          <w:tcPr>
            <w:tcW w:w="2540" w:type="dxa"/>
          </w:tcPr>
          <w:p w14:paraId="06119700" w14:textId="77777777" w:rsidR="004E17AB" w:rsidRPr="00BD4BA5" w:rsidRDefault="00E71FEA" w:rsidP="004E17AB">
            <w:r>
              <w:t>Abc1</w:t>
            </w:r>
          </w:p>
        </w:tc>
        <w:tc>
          <w:tcPr>
            <w:tcW w:w="2655" w:type="dxa"/>
          </w:tcPr>
          <w:p w14:paraId="6BDA88B4" w14:textId="77777777" w:rsidR="004E17AB" w:rsidRPr="00BD4BA5" w:rsidRDefault="0076180F" w:rsidP="004E17AB">
            <w:r>
              <w:t>Analytics &amp; Strategy</w:t>
            </w:r>
          </w:p>
        </w:tc>
        <w:tc>
          <w:tcPr>
            <w:tcW w:w="2873" w:type="dxa"/>
          </w:tcPr>
          <w:p w14:paraId="39BB59F3" w14:textId="77777777" w:rsidR="004E17AB" w:rsidRPr="009E709D" w:rsidRDefault="00D21351" w:rsidP="0076180F">
            <w:pPr>
              <w:rPr>
                <w:color w:val="000000" w:themeColor="text1"/>
              </w:rPr>
            </w:pPr>
            <w:hyperlink r:id="rId16" w:history="1">
              <w:r w:rsidR="00E71FEA" w:rsidRPr="00AA6AD9">
                <w:rPr>
                  <w:rStyle w:val="Hyperlink"/>
                </w:rPr>
                <w:t>jmorrow@abc.com</w:t>
              </w:r>
            </w:hyperlink>
          </w:p>
        </w:tc>
      </w:tr>
      <w:tr w:rsidR="004E17AB" w14:paraId="2084C33E" w14:textId="77777777" w:rsidTr="00A550E7">
        <w:tc>
          <w:tcPr>
            <w:tcW w:w="2660" w:type="dxa"/>
          </w:tcPr>
          <w:p w14:paraId="595E143D" w14:textId="77777777" w:rsidR="004E17AB" w:rsidRPr="00BD4BA5" w:rsidRDefault="004F1E0D" w:rsidP="004E17AB">
            <w:r>
              <w:t>Business Owner</w:t>
            </w:r>
          </w:p>
        </w:tc>
        <w:tc>
          <w:tcPr>
            <w:tcW w:w="2540" w:type="dxa"/>
          </w:tcPr>
          <w:p w14:paraId="093B58C8" w14:textId="77777777" w:rsidR="004E17AB" w:rsidRPr="00BD4BA5" w:rsidRDefault="00E71FEA" w:rsidP="004E17AB">
            <w:r>
              <w:t>Abc2</w:t>
            </w:r>
          </w:p>
        </w:tc>
        <w:tc>
          <w:tcPr>
            <w:tcW w:w="2655" w:type="dxa"/>
          </w:tcPr>
          <w:p w14:paraId="44C9A45B" w14:textId="77777777" w:rsidR="004E17AB" w:rsidRPr="00BD4BA5" w:rsidRDefault="0076180F" w:rsidP="004E17AB">
            <w:r>
              <w:t>Support Services</w:t>
            </w:r>
          </w:p>
        </w:tc>
        <w:tc>
          <w:tcPr>
            <w:tcW w:w="2873" w:type="dxa"/>
          </w:tcPr>
          <w:p w14:paraId="06B31DA4" w14:textId="77777777" w:rsidR="004E17AB" w:rsidRPr="009E709D" w:rsidRDefault="00D21351" w:rsidP="0076180F">
            <w:pPr>
              <w:rPr>
                <w:color w:val="000000" w:themeColor="text1"/>
              </w:rPr>
            </w:pPr>
            <w:hyperlink r:id="rId17" w:history="1">
              <w:r w:rsidR="00E71FEA" w:rsidRPr="00AA6AD9">
                <w:rPr>
                  <w:rStyle w:val="Hyperlink"/>
                </w:rPr>
                <w:t>bkirkham@abc.com</w:t>
              </w:r>
            </w:hyperlink>
          </w:p>
        </w:tc>
      </w:tr>
      <w:tr w:rsidR="004F1E0D" w14:paraId="1C5028F7" w14:textId="77777777" w:rsidTr="00A550E7">
        <w:tc>
          <w:tcPr>
            <w:tcW w:w="2660" w:type="dxa"/>
          </w:tcPr>
          <w:p w14:paraId="2042F0E0" w14:textId="77777777" w:rsidR="004F1E0D" w:rsidRDefault="004F1E0D" w:rsidP="004E17AB">
            <w:r>
              <w:t>Key Stakeholder</w:t>
            </w:r>
          </w:p>
        </w:tc>
        <w:tc>
          <w:tcPr>
            <w:tcW w:w="2540" w:type="dxa"/>
          </w:tcPr>
          <w:p w14:paraId="431F8290" w14:textId="77777777" w:rsidR="004F1E0D" w:rsidRDefault="00E71FEA" w:rsidP="004E17AB">
            <w:r>
              <w:t>Abc3</w:t>
            </w:r>
          </w:p>
        </w:tc>
        <w:tc>
          <w:tcPr>
            <w:tcW w:w="2655" w:type="dxa"/>
          </w:tcPr>
          <w:p w14:paraId="2AE0A934" w14:textId="77777777" w:rsidR="004F1E0D" w:rsidRDefault="004F1E0D" w:rsidP="004E17AB">
            <w:r>
              <w:t>Technology</w:t>
            </w:r>
          </w:p>
        </w:tc>
        <w:tc>
          <w:tcPr>
            <w:tcW w:w="2873" w:type="dxa"/>
          </w:tcPr>
          <w:p w14:paraId="07C7F008" w14:textId="77777777" w:rsidR="004F1E0D" w:rsidRPr="009E709D" w:rsidRDefault="00D21351" w:rsidP="004E17AB">
            <w:pPr>
              <w:rPr>
                <w:u w:val="single"/>
              </w:rPr>
            </w:pPr>
            <w:hyperlink r:id="rId18" w:history="1">
              <w:r w:rsidR="00E71FEA" w:rsidRPr="00AA6AD9">
                <w:rPr>
                  <w:rStyle w:val="Hyperlink"/>
                </w:rPr>
                <w:t>cwallace@abc.com</w:t>
              </w:r>
            </w:hyperlink>
          </w:p>
        </w:tc>
      </w:tr>
      <w:tr w:rsidR="00307910" w14:paraId="1F9D7688" w14:textId="77777777" w:rsidTr="00A550E7">
        <w:tc>
          <w:tcPr>
            <w:tcW w:w="2660" w:type="dxa"/>
          </w:tcPr>
          <w:p w14:paraId="4A405F33" w14:textId="77777777" w:rsidR="00307910" w:rsidRDefault="00307910" w:rsidP="004E17AB">
            <w:r>
              <w:t>Project Manager</w:t>
            </w:r>
          </w:p>
        </w:tc>
        <w:tc>
          <w:tcPr>
            <w:tcW w:w="2540" w:type="dxa"/>
          </w:tcPr>
          <w:p w14:paraId="22910EB5" w14:textId="77777777" w:rsidR="00307910" w:rsidRDefault="00E71FEA" w:rsidP="004E17AB">
            <w:r>
              <w:t>Abc4</w:t>
            </w:r>
          </w:p>
        </w:tc>
        <w:tc>
          <w:tcPr>
            <w:tcW w:w="2655" w:type="dxa"/>
          </w:tcPr>
          <w:p w14:paraId="31EDEDCD" w14:textId="77777777" w:rsidR="00307910" w:rsidRDefault="00307910" w:rsidP="004E17AB">
            <w:r>
              <w:t>Technology</w:t>
            </w:r>
          </w:p>
        </w:tc>
        <w:tc>
          <w:tcPr>
            <w:tcW w:w="2873" w:type="dxa"/>
          </w:tcPr>
          <w:p w14:paraId="0FC8A638" w14:textId="77777777" w:rsidR="00307910" w:rsidRDefault="00D21351" w:rsidP="004E17AB">
            <w:hyperlink r:id="rId19" w:history="1">
              <w:r w:rsidR="00E71FEA" w:rsidRPr="00AA6AD9">
                <w:rPr>
                  <w:rStyle w:val="Hyperlink"/>
                </w:rPr>
                <w:t>kwhite@abc.com</w:t>
              </w:r>
            </w:hyperlink>
          </w:p>
        </w:tc>
      </w:tr>
      <w:tr w:rsidR="004F1E0D" w14:paraId="50AC986D" w14:textId="77777777" w:rsidTr="00A550E7">
        <w:tc>
          <w:tcPr>
            <w:tcW w:w="2660" w:type="dxa"/>
          </w:tcPr>
          <w:p w14:paraId="76D8FE1E" w14:textId="77777777" w:rsidR="004F1E0D" w:rsidRDefault="004F1E0D" w:rsidP="004E17AB">
            <w:r>
              <w:t>Business Analyst</w:t>
            </w:r>
          </w:p>
        </w:tc>
        <w:tc>
          <w:tcPr>
            <w:tcW w:w="2540" w:type="dxa"/>
          </w:tcPr>
          <w:p w14:paraId="7D99C65F" w14:textId="77777777" w:rsidR="004F1E0D" w:rsidRDefault="00E71FEA" w:rsidP="004E17AB">
            <w:r>
              <w:t>Abc5</w:t>
            </w:r>
          </w:p>
        </w:tc>
        <w:tc>
          <w:tcPr>
            <w:tcW w:w="2655" w:type="dxa"/>
          </w:tcPr>
          <w:p w14:paraId="0F5C25EC" w14:textId="77777777" w:rsidR="004F1E0D" w:rsidRDefault="004F1E0D" w:rsidP="004E17AB">
            <w:r>
              <w:t>Technology</w:t>
            </w:r>
          </w:p>
        </w:tc>
        <w:tc>
          <w:tcPr>
            <w:tcW w:w="2873" w:type="dxa"/>
          </w:tcPr>
          <w:p w14:paraId="5D278881" w14:textId="77777777" w:rsidR="004F1E0D" w:rsidRPr="009E709D" w:rsidRDefault="0076180F" w:rsidP="004E17AB">
            <w:pPr>
              <w:rPr>
                <w:u w:val="single"/>
              </w:rPr>
            </w:pPr>
            <w:r w:rsidRPr="00E71FEA">
              <w:t>dhoppe@</w:t>
            </w:r>
            <w:r w:rsidR="00E71FEA">
              <w:t>abc.com</w:t>
            </w:r>
          </w:p>
        </w:tc>
      </w:tr>
    </w:tbl>
    <w:p w14:paraId="08606617" w14:textId="77777777" w:rsidR="003A5ACC" w:rsidRPr="000C5E01" w:rsidRDefault="00350A92">
      <w:pPr>
        <w:contextualSpacing w:val="0"/>
        <w:rPr>
          <w:rFonts w:ascii="Verdana" w:eastAsia="Times New Roman" w:hAnsi="Verdana"/>
          <w:b/>
          <w:bCs/>
          <w:sz w:val="28"/>
          <w:szCs w:val="20"/>
        </w:rPr>
      </w:pPr>
      <w:r>
        <w:br w:type="page"/>
      </w:r>
      <w:bookmarkStart w:id="13" w:name="_Toc372899336"/>
    </w:p>
    <w:p w14:paraId="753947AF" w14:textId="77777777" w:rsidR="00981DC1" w:rsidRDefault="00981DC1" w:rsidP="009A6ADC">
      <w:pPr>
        <w:pStyle w:val="Heading1"/>
      </w:pPr>
      <w:bookmarkStart w:id="14" w:name="_Toc12207179"/>
      <w:bookmarkStart w:id="15" w:name="_Toc372899338"/>
      <w:bookmarkEnd w:id="13"/>
      <w:r>
        <w:lastRenderedPageBreak/>
        <w:t>Application Distribution/Installation</w:t>
      </w:r>
      <w:bookmarkEnd w:id="14"/>
    </w:p>
    <w:p w14:paraId="318001C8" w14:textId="77777777" w:rsidR="00E2447C" w:rsidRPr="00E2447C" w:rsidRDefault="00E2447C" w:rsidP="00E2447C"/>
    <w:p w14:paraId="16D11D37" w14:textId="77777777" w:rsidR="00E2447C" w:rsidRDefault="00E2447C" w:rsidP="00E2447C">
      <w:pPr>
        <w:pStyle w:val="Heading2"/>
      </w:pPr>
      <w:bookmarkStart w:id="16" w:name="_Toc12207180"/>
      <w:r>
        <w:t>Overview</w:t>
      </w:r>
      <w:bookmarkEnd w:id="16"/>
    </w:p>
    <w:p w14:paraId="6F5A8C5D" w14:textId="415208A4" w:rsidR="00981DC1" w:rsidRDefault="00981DC1" w:rsidP="00981DC1">
      <w:r>
        <w:t xml:space="preserve">The application is intended to be distributed to property preservation vendors that are currently part of </w:t>
      </w:r>
      <w:r w:rsidR="00E71FEA">
        <w:t xml:space="preserve">Weather Report PVT LTD </w:t>
      </w:r>
      <w:r w:rsidR="00B05531">
        <w:t>vendor panel. The application will be distributed through the Apple Store (iOS) and through Google Play (Android)</w:t>
      </w:r>
      <w:r>
        <w:t>. However, VRM currently has the following requirements:</w:t>
      </w:r>
    </w:p>
    <w:p w14:paraId="7FC7AD43" w14:textId="77777777" w:rsidR="00E71FEA" w:rsidRDefault="00981DC1" w:rsidP="00F67CFC">
      <w:pPr>
        <w:pStyle w:val="ListParagraph"/>
        <w:numPr>
          <w:ilvl w:val="0"/>
          <w:numId w:val="11"/>
        </w:numPr>
      </w:pPr>
      <w:r>
        <w:t xml:space="preserve">Application should only be installed by active users of the </w:t>
      </w:r>
      <w:r w:rsidR="00E71FEA">
        <w:t>Weather Report PVT LTD</w:t>
      </w:r>
      <w:r>
        <w:t xml:space="preserve"> system</w:t>
      </w:r>
    </w:p>
    <w:p w14:paraId="02DDAF53" w14:textId="77777777" w:rsidR="002B7C84" w:rsidRPr="00EB6BCE" w:rsidRDefault="002B7C84" w:rsidP="001E740B">
      <w:pPr>
        <w:ind w:left="360"/>
      </w:pPr>
    </w:p>
    <w:p w14:paraId="0D9BA5D9" w14:textId="77777777" w:rsidR="00317635" w:rsidRDefault="00317635" w:rsidP="00AF72B9">
      <w:pPr>
        <w:contextualSpacing w:val="0"/>
      </w:pPr>
    </w:p>
    <w:p w14:paraId="27362D22" w14:textId="77777777" w:rsidR="00317635" w:rsidRPr="00317635" w:rsidRDefault="00317635" w:rsidP="009A6ADC">
      <w:pPr>
        <w:pStyle w:val="Heading1"/>
      </w:pPr>
      <w:bookmarkStart w:id="17" w:name="_Toc12207181"/>
      <w:r>
        <w:t>Data Storage</w:t>
      </w:r>
      <w:bookmarkEnd w:id="17"/>
    </w:p>
    <w:p w14:paraId="646E3DC7" w14:textId="77777777" w:rsidR="00317635" w:rsidRDefault="00317635" w:rsidP="00317635"/>
    <w:p w14:paraId="7444DF9E" w14:textId="77777777" w:rsidR="003C498D" w:rsidRDefault="003C498D" w:rsidP="003C498D">
      <w:pPr>
        <w:pStyle w:val="Heading2"/>
      </w:pPr>
      <w:bookmarkStart w:id="18" w:name="_Toc12207182"/>
      <w:r>
        <w:t>Overview</w:t>
      </w:r>
      <w:bookmarkEnd w:id="18"/>
    </w:p>
    <w:p w14:paraId="1143B8EC" w14:textId="54651BE0" w:rsidR="00317635" w:rsidRPr="009B730C" w:rsidRDefault="00D946C3" w:rsidP="00AF72B9">
      <w:r w:rsidRPr="00D946C3">
        <w:t xml:space="preserve">The application will need to be able to store </w:t>
      </w:r>
      <w:r w:rsidR="00AF72B9">
        <w:t>weather report data</w:t>
      </w:r>
      <w:r w:rsidRPr="00D946C3">
        <w:t xml:space="preserve"> while there was no network connectivity available to </w:t>
      </w:r>
      <w:r w:rsidR="00AF72B9">
        <w:t>get</w:t>
      </w:r>
      <w:r w:rsidRPr="00D946C3">
        <w:t xml:space="preserve"> the</w:t>
      </w:r>
      <w:r w:rsidR="00AF72B9">
        <w:t xml:space="preserve"> latest</w:t>
      </w:r>
      <w:r w:rsidRPr="00D946C3">
        <w:t xml:space="preserve"> data </w:t>
      </w:r>
      <w:r w:rsidR="00AF72B9">
        <w:t>from</w:t>
      </w:r>
      <w:r w:rsidRPr="00D946C3">
        <w:t xml:space="preserve"> the web service.</w:t>
      </w:r>
      <w:r w:rsidR="008E1409" w:rsidRPr="00D946C3">
        <w:t xml:space="preserve"> </w:t>
      </w:r>
      <w:r w:rsidR="0094279C" w:rsidRPr="00D946C3">
        <w:t xml:space="preserve"> </w:t>
      </w:r>
      <w:r w:rsidR="008E1409" w:rsidRPr="00D946C3">
        <w:t xml:space="preserve">The method of storing data locally on the device is to be determined. </w:t>
      </w:r>
      <w:r w:rsidR="00317635">
        <w:t>Offline/Cached Support</w:t>
      </w:r>
    </w:p>
    <w:p w14:paraId="6E19E769" w14:textId="77777777" w:rsidR="00317635" w:rsidRPr="009B730C" w:rsidRDefault="00317635" w:rsidP="00317635"/>
    <w:p w14:paraId="72CF9164" w14:textId="77777777" w:rsidR="00317635" w:rsidRDefault="004105C6" w:rsidP="004105C6">
      <w:pPr>
        <w:pStyle w:val="Heading2"/>
      </w:pPr>
      <w:bookmarkStart w:id="19" w:name="_Toc12207183"/>
      <w:r>
        <w:t>Overview</w:t>
      </w:r>
      <w:bookmarkEnd w:id="19"/>
    </w:p>
    <w:p w14:paraId="2009990C" w14:textId="6C04DBF4" w:rsidR="007532DA" w:rsidRDefault="00317635" w:rsidP="00AF72B9">
      <w:r w:rsidRPr="009B730C">
        <w:t>Due to concerns of limited or no network connectivity at the property sites, the mobile application will need to function in both online and offline mode</w:t>
      </w:r>
      <w:r w:rsidR="007C2BCD">
        <w:t>.</w:t>
      </w:r>
    </w:p>
    <w:p w14:paraId="2B41349B" w14:textId="77777777" w:rsidR="00C93CD0" w:rsidRDefault="00C93CD0" w:rsidP="00C93CD0"/>
    <w:p w14:paraId="7F8BF094" w14:textId="77777777" w:rsidR="001809DC" w:rsidRDefault="001809DC" w:rsidP="001809DC">
      <w:pPr>
        <w:pStyle w:val="Heading2"/>
      </w:pPr>
      <w:bookmarkStart w:id="20" w:name="_Toc12207184"/>
      <w:r>
        <w:t>Synchronization</w:t>
      </w:r>
      <w:bookmarkEnd w:id="20"/>
    </w:p>
    <w:p w14:paraId="3699488A" w14:textId="032242B0" w:rsidR="001809DC" w:rsidRDefault="00AF72B9" w:rsidP="00C93CD0">
      <w:r>
        <w:t>Application will synchronize data and get latest weather updates as soon as user connect to internet again.</w:t>
      </w:r>
    </w:p>
    <w:p w14:paraId="3180A9D4" w14:textId="77777777" w:rsidR="00793196" w:rsidRDefault="00793196">
      <w:pPr>
        <w:contextualSpacing w:val="0"/>
      </w:pPr>
    </w:p>
    <w:p w14:paraId="2FFFFFBC" w14:textId="77777777" w:rsidR="002B7C84" w:rsidRPr="009A6ADC" w:rsidRDefault="009A6ADC" w:rsidP="009A6ADC">
      <w:pPr>
        <w:pStyle w:val="Heading1"/>
        <w:rPr>
          <w:sz w:val="24"/>
          <w:szCs w:val="24"/>
        </w:rPr>
      </w:pPr>
      <w:bookmarkStart w:id="21" w:name="_Toc12207185"/>
      <w:r w:rsidRPr="009A6ADC">
        <w:rPr>
          <w:sz w:val="24"/>
          <w:szCs w:val="24"/>
        </w:rPr>
        <w:t>Weather Data Report</w:t>
      </w:r>
      <w:bookmarkEnd w:id="21"/>
      <w:r w:rsidRPr="009A6ADC">
        <w:rPr>
          <w:sz w:val="24"/>
          <w:szCs w:val="24"/>
        </w:rPr>
        <w:t xml:space="preserve"> </w:t>
      </w:r>
    </w:p>
    <w:p w14:paraId="0B02A159" w14:textId="77777777" w:rsidR="00E2447C" w:rsidRPr="00E2447C" w:rsidRDefault="00E2447C" w:rsidP="00E2447C"/>
    <w:p w14:paraId="7EF482D5" w14:textId="77777777" w:rsidR="00E2447C" w:rsidRPr="00E2447C" w:rsidRDefault="00E2447C" w:rsidP="00E2447C">
      <w:pPr>
        <w:pStyle w:val="Heading2"/>
      </w:pPr>
      <w:bookmarkStart w:id="22" w:name="_Toc411944607"/>
      <w:bookmarkStart w:id="23" w:name="_Toc12207186"/>
      <w:r>
        <w:t>Overview</w:t>
      </w:r>
      <w:bookmarkEnd w:id="22"/>
      <w:bookmarkEnd w:id="23"/>
    </w:p>
    <w:p w14:paraId="054C2BBB" w14:textId="4E396314" w:rsidR="00FE3922" w:rsidRDefault="002B7C84" w:rsidP="00AF72B9">
      <w:r>
        <w:t xml:space="preserve">The application is intended to be used only by </w:t>
      </w:r>
      <w:r w:rsidR="007C2BCD">
        <w:t xml:space="preserve">Weather Report PVT LTD </w:t>
      </w:r>
      <w:r>
        <w:t xml:space="preserve">vendors.  </w:t>
      </w:r>
      <w:r w:rsidR="00AF72B9">
        <w:t>Main purpose of this app is to display weather report for various cities. App supports both online and offline mode.</w:t>
      </w:r>
    </w:p>
    <w:p w14:paraId="56364C45" w14:textId="77777777" w:rsidR="002B7C84" w:rsidRPr="002B7C84" w:rsidRDefault="002B7C84" w:rsidP="002B7C84"/>
    <w:p w14:paraId="7C18DAC4" w14:textId="77777777" w:rsidR="00A37BDE" w:rsidRDefault="00A37BDE" w:rsidP="00A801F4">
      <w:pPr>
        <w:pStyle w:val="Heading2"/>
      </w:pPr>
      <w:bookmarkStart w:id="24" w:name="_Toc411944608"/>
      <w:bookmarkStart w:id="25" w:name="_Toc12207187"/>
      <w:r>
        <w:t>User Stories</w:t>
      </w:r>
      <w:bookmarkEnd w:id="24"/>
      <w:bookmarkEnd w:id="25"/>
    </w:p>
    <w:p w14:paraId="608D7A07" w14:textId="77777777" w:rsidR="00A37BDE" w:rsidRPr="00A37BDE" w:rsidRDefault="00A37BDE" w:rsidP="00A37BDE"/>
    <w:p w14:paraId="2E8F3CE1" w14:textId="77777777" w:rsidR="00A801F4" w:rsidRDefault="00A37BDE" w:rsidP="00A37BDE">
      <w:pPr>
        <w:pStyle w:val="Heading3"/>
      </w:pPr>
      <w:bookmarkStart w:id="26" w:name="_Toc411944609"/>
      <w:bookmarkStart w:id="27" w:name="_Toc12207188"/>
      <w:r>
        <w:t xml:space="preserve">Application </w:t>
      </w:r>
      <w:bookmarkEnd w:id="26"/>
      <w:r w:rsidR="00536D68">
        <w:t>Weather Data Report</w:t>
      </w:r>
      <w:bookmarkEnd w:id="27"/>
    </w:p>
    <w:p w14:paraId="481F5184" w14:textId="77777777" w:rsidR="00536D68" w:rsidRDefault="00A801F4" w:rsidP="00536D68">
      <w:r>
        <w:t>Users will</w:t>
      </w:r>
      <w:r w:rsidR="00536D68">
        <w:t xml:space="preserve"> see here weather reports for </w:t>
      </w:r>
      <w:r w:rsidR="00AF72B9">
        <w:t>various cities as per their city selection in the dropdown.</w:t>
      </w:r>
    </w:p>
    <w:p w14:paraId="7486FD42" w14:textId="77777777" w:rsidR="00A801F4" w:rsidRDefault="00A801F4" w:rsidP="00A801F4">
      <w:r>
        <w:t>.</w:t>
      </w:r>
    </w:p>
    <w:p w14:paraId="79AEB1AD" w14:textId="77777777" w:rsidR="009A6ADC" w:rsidRDefault="009A6ADC" w:rsidP="00A37BDE">
      <w:pPr>
        <w:pStyle w:val="Heading4"/>
        <w:numPr>
          <w:ilvl w:val="0"/>
          <w:numId w:val="0"/>
        </w:numPr>
        <w:ind w:left="360" w:hanging="360"/>
      </w:pPr>
      <w:bookmarkStart w:id="28" w:name="_Toc411944610"/>
    </w:p>
    <w:p w14:paraId="3DE33ED9" w14:textId="77777777" w:rsidR="009A6ADC" w:rsidRDefault="009A6ADC" w:rsidP="00A37BDE">
      <w:pPr>
        <w:pStyle w:val="Heading4"/>
        <w:numPr>
          <w:ilvl w:val="0"/>
          <w:numId w:val="0"/>
        </w:numPr>
        <w:ind w:left="360" w:hanging="360"/>
      </w:pPr>
    </w:p>
    <w:p w14:paraId="51EECE31" w14:textId="77777777" w:rsidR="00A801F4" w:rsidRPr="009560A3" w:rsidRDefault="00A801F4" w:rsidP="00A37BDE">
      <w:pPr>
        <w:pStyle w:val="Heading4"/>
        <w:numPr>
          <w:ilvl w:val="0"/>
          <w:numId w:val="0"/>
        </w:numPr>
        <w:ind w:left="360" w:hanging="360"/>
      </w:pPr>
      <w:bookmarkStart w:id="29" w:name="_Toc12207189"/>
      <w:r>
        <w:t>Pre-Conditions</w:t>
      </w:r>
      <w:bookmarkEnd w:id="28"/>
      <w:bookmarkEnd w:id="29"/>
    </w:p>
    <w:p w14:paraId="516912F4" w14:textId="77777777" w:rsidR="008E395D" w:rsidRDefault="00A801F4" w:rsidP="00AF72B9">
      <w:r>
        <w:t xml:space="preserve">User </w:t>
      </w:r>
      <w:r w:rsidR="00536D68">
        <w:t>need to connect his phone at least once to internet so that they can see data in offline mode as well</w:t>
      </w:r>
      <w:r>
        <w:t>.</w:t>
      </w:r>
    </w:p>
    <w:p w14:paraId="4708FCB9" w14:textId="77777777" w:rsidR="009A6ADC" w:rsidRDefault="009A6ADC" w:rsidP="00A37BDE">
      <w:pPr>
        <w:pStyle w:val="Heading4"/>
        <w:numPr>
          <w:ilvl w:val="0"/>
          <w:numId w:val="0"/>
        </w:numPr>
        <w:ind w:left="360" w:hanging="360"/>
      </w:pPr>
      <w:bookmarkStart w:id="30" w:name="_Toc411944611"/>
    </w:p>
    <w:p w14:paraId="3ED41621" w14:textId="77777777" w:rsidR="00A801F4" w:rsidRPr="000E101A" w:rsidRDefault="00A801F4" w:rsidP="00A37BDE">
      <w:pPr>
        <w:pStyle w:val="Heading4"/>
        <w:numPr>
          <w:ilvl w:val="0"/>
          <w:numId w:val="0"/>
        </w:numPr>
        <w:ind w:left="360" w:hanging="360"/>
      </w:pPr>
      <w:bookmarkStart w:id="31" w:name="_Toc12207190"/>
      <w:r>
        <w:t>Action/User Stories</w:t>
      </w:r>
      <w:bookmarkEnd w:id="30"/>
      <w:bookmarkEnd w:id="31"/>
    </w:p>
    <w:p w14:paraId="6961D06B" w14:textId="77777777" w:rsidR="00396B5C" w:rsidRDefault="00396B5C" w:rsidP="00570824">
      <w:pPr>
        <w:pStyle w:val="ListParagraph"/>
        <w:numPr>
          <w:ilvl w:val="0"/>
          <w:numId w:val="4"/>
        </w:numPr>
      </w:pPr>
      <w:r>
        <w:t>User installs the application</w:t>
      </w:r>
    </w:p>
    <w:p w14:paraId="6885904E" w14:textId="77777777" w:rsidR="00A801F4" w:rsidRDefault="0038058F" w:rsidP="00570824">
      <w:pPr>
        <w:pStyle w:val="ListParagraph"/>
        <w:numPr>
          <w:ilvl w:val="0"/>
          <w:numId w:val="4"/>
        </w:numPr>
      </w:pPr>
      <w:r>
        <w:t xml:space="preserve">User click on Weather Report App Icon on his </w:t>
      </w:r>
      <w:proofErr w:type="gramStart"/>
      <w:r>
        <w:t>Phone .</w:t>
      </w:r>
      <w:proofErr w:type="gramEnd"/>
    </w:p>
    <w:p w14:paraId="66FDEEB4" w14:textId="77777777" w:rsidR="00795C3B" w:rsidRDefault="00795C3B" w:rsidP="00795C3B">
      <w:pPr>
        <w:pStyle w:val="ListParagraph"/>
        <w:numPr>
          <w:ilvl w:val="1"/>
          <w:numId w:val="4"/>
        </w:numPr>
      </w:pPr>
      <w:r w:rsidRPr="00536D68">
        <w:rPr>
          <w:b/>
          <w:bCs/>
        </w:rPr>
        <w:lastRenderedPageBreak/>
        <w:t>O</w:t>
      </w:r>
      <w:r w:rsidR="0038058F" w:rsidRPr="00536D68">
        <w:rPr>
          <w:b/>
          <w:bCs/>
        </w:rPr>
        <w:t>nline</w:t>
      </w:r>
      <w:r w:rsidRPr="00536D68">
        <w:rPr>
          <w:b/>
          <w:bCs/>
        </w:rPr>
        <w:t xml:space="preserve"> Mode</w:t>
      </w:r>
      <w:r>
        <w:t xml:space="preserve">: </w:t>
      </w:r>
      <w:r w:rsidR="0038058F">
        <w:t xml:space="preserve">App will call the weather report </w:t>
      </w:r>
      <w:proofErr w:type="spellStart"/>
      <w:r w:rsidR="003E44A0">
        <w:t>A</w:t>
      </w:r>
      <w:r w:rsidR="0038058F">
        <w:t>pi</w:t>
      </w:r>
      <w:proofErr w:type="spellEnd"/>
      <w:r w:rsidR="0038058F">
        <w:t xml:space="preserve"> in the backend and fetch the data. Once the app receives the data from </w:t>
      </w:r>
      <w:proofErr w:type="spellStart"/>
      <w:r w:rsidR="00536D68">
        <w:t>A</w:t>
      </w:r>
      <w:r w:rsidR="0038058F">
        <w:t>pi</w:t>
      </w:r>
      <w:proofErr w:type="spellEnd"/>
      <w:r w:rsidR="0038058F">
        <w:t xml:space="preserve"> in json format. App will store the data in the </w:t>
      </w:r>
      <w:proofErr w:type="gramStart"/>
      <w:r w:rsidR="0038058F">
        <w:t>database</w:t>
      </w:r>
      <w:r w:rsidR="003E44A0">
        <w:t xml:space="preserve"> .</w:t>
      </w:r>
      <w:proofErr w:type="gramEnd"/>
      <w:r w:rsidR="003E44A0">
        <w:t xml:space="preserve"> After receiving data in the </w:t>
      </w:r>
      <w:proofErr w:type="gramStart"/>
      <w:r w:rsidR="003E44A0">
        <w:t>Database ,</w:t>
      </w:r>
      <w:proofErr w:type="gramEnd"/>
      <w:r w:rsidR="003E44A0">
        <w:t xml:space="preserve"> weather report will display the data by default for the first city selected in the city spinner (dropdown).</w:t>
      </w:r>
    </w:p>
    <w:p w14:paraId="36BB5E96" w14:textId="77777777" w:rsidR="00536D68" w:rsidRDefault="00536D68" w:rsidP="00536D68">
      <w:pPr>
        <w:pStyle w:val="ListParagraph"/>
        <w:ind w:left="1490"/>
      </w:pPr>
    </w:p>
    <w:p w14:paraId="4D28693F" w14:textId="77777777" w:rsidR="0038058F" w:rsidRDefault="00795C3B" w:rsidP="003E44A0">
      <w:pPr>
        <w:pStyle w:val="ListParagraph"/>
        <w:numPr>
          <w:ilvl w:val="1"/>
          <w:numId w:val="4"/>
        </w:numPr>
      </w:pPr>
      <w:r w:rsidRPr="00536D68">
        <w:rPr>
          <w:b/>
          <w:bCs/>
        </w:rPr>
        <w:t>O</w:t>
      </w:r>
      <w:r w:rsidR="003E44A0" w:rsidRPr="00536D68">
        <w:rPr>
          <w:b/>
          <w:bCs/>
        </w:rPr>
        <w:t>ffline</w:t>
      </w:r>
      <w:r w:rsidRPr="00536D68">
        <w:rPr>
          <w:b/>
          <w:bCs/>
        </w:rPr>
        <w:t xml:space="preserve"> Mode</w:t>
      </w:r>
      <w:r>
        <w:t xml:space="preserve">: </w:t>
      </w:r>
      <w:r w:rsidR="003E44A0">
        <w:t>App wil</w:t>
      </w:r>
      <w:r w:rsidR="00536D68">
        <w:t>l</w:t>
      </w:r>
      <w:r w:rsidR="003E44A0">
        <w:t xml:space="preserve"> check for network </w:t>
      </w:r>
      <w:r w:rsidR="009A6ADC">
        <w:t>connectivity,</w:t>
      </w:r>
      <w:r w:rsidR="003E44A0">
        <w:t xml:space="preserve"> if </w:t>
      </w:r>
      <w:r w:rsidR="00536D68">
        <w:t xml:space="preserve">there is no internet connection found or data </w:t>
      </w:r>
      <w:proofErr w:type="spellStart"/>
      <w:r w:rsidR="003E44A0">
        <w:t>Api</w:t>
      </w:r>
      <w:proofErr w:type="spellEnd"/>
      <w:r w:rsidR="003E44A0">
        <w:t xml:space="preserve"> </w:t>
      </w:r>
      <w:r w:rsidR="00536D68">
        <w:t xml:space="preserve">call </w:t>
      </w:r>
      <w:r w:rsidR="003E44A0">
        <w:t xml:space="preserve">returns 404 </w:t>
      </w:r>
      <w:proofErr w:type="gramStart"/>
      <w:r w:rsidR="003E44A0">
        <w:t>response ,</w:t>
      </w:r>
      <w:proofErr w:type="gramEnd"/>
      <w:r w:rsidR="003E44A0">
        <w:t xml:space="preserve"> app will load data from database if have any data already stored earlier.</w:t>
      </w:r>
    </w:p>
    <w:p w14:paraId="225A7E0A" w14:textId="77777777" w:rsidR="00536D68" w:rsidRDefault="00536D68" w:rsidP="003E44A0">
      <w:pPr>
        <w:pStyle w:val="ListParagraph"/>
        <w:ind w:left="1490"/>
      </w:pPr>
    </w:p>
    <w:p w14:paraId="04A20B8B" w14:textId="77777777" w:rsidR="009A6ADC" w:rsidRDefault="009A6ADC" w:rsidP="009A6ADC">
      <w:pPr>
        <w:pStyle w:val="Heading4"/>
        <w:numPr>
          <w:ilvl w:val="0"/>
          <w:numId w:val="0"/>
        </w:numPr>
      </w:pPr>
      <w:bookmarkStart w:id="32" w:name="_Toc411944612"/>
    </w:p>
    <w:p w14:paraId="57A19907" w14:textId="77777777" w:rsidR="009A6ADC" w:rsidRDefault="009A6ADC" w:rsidP="009A6ADC">
      <w:pPr>
        <w:pStyle w:val="Heading4"/>
        <w:numPr>
          <w:ilvl w:val="0"/>
          <w:numId w:val="0"/>
        </w:numPr>
      </w:pPr>
    </w:p>
    <w:p w14:paraId="6D7890F5" w14:textId="77777777" w:rsidR="009A6ADC" w:rsidRDefault="009A6ADC" w:rsidP="009A6ADC">
      <w:pPr>
        <w:pStyle w:val="Heading4"/>
        <w:numPr>
          <w:ilvl w:val="0"/>
          <w:numId w:val="0"/>
        </w:numPr>
      </w:pPr>
    </w:p>
    <w:p w14:paraId="455E0B07" w14:textId="77777777" w:rsidR="009A6ADC" w:rsidRDefault="009A6ADC" w:rsidP="009A6ADC">
      <w:pPr>
        <w:pStyle w:val="Heading4"/>
        <w:numPr>
          <w:ilvl w:val="0"/>
          <w:numId w:val="0"/>
        </w:numPr>
      </w:pPr>
    </w:p>
    <w:p w14:paraId="43D9E77B" w14:textId="77777777" w:rsidR="009A6ADC" w:rsidRDefault="009A6ADC" w:rsidP="009A6ADC">
      <w:pPr>
        <w:pStyle w:val="Heading4"/>
        <w:numPr>
          <w:ilvl w:val="0"/>
          <w:numId w:val="0"/>
        </w:numPr>
      </w:pPr>
    </w:p>
    <w:p w14:paraId="19922EA8" w14:textId="77777777" w:rsidR="009A6ADC" w:rsidRDefault="009A6ADC" w:rsidP="009A6ADC">
      <w:pPr>
        <w:pStyle w:val="Heading4"/>
        <w:numPr>
          <w:ilvl w:val="0"/>
          <w:numId w:val="0"/>
        </w:numPr>
      </w:pPr>
    </w:p>
    <w:p w14:paraId="181495C3" w14:textId="77777777" w:rsidR="009A6ADC" w:rsidRDefault="009A6ADC" w:rsidP="009A6ADC">
      <w:pPr>
        <w:pStyle w:val="Heading4"/>
        <w:numPr>
          <w:ilvl w:val="0"/>
          <w:numId w:val="0"/>
        </w:numPr>
      </w:pPr>
    </w:p>
    <w:p w14:paraId="68C20C31" w14:textId="77777777" w:rsidR="009A6ADC" w:rsidRDefault="009A6ADC" w:rsidP="009A6ADC">
      <w:pPr>
        <w:pStyle w:val="Heading4"/>
        <w:numPr>
          <w:ilvl w:val="0"/>
          <w:numId w:val="0"/>
        </w:numPr>
      </w:pPr>
    </w:p>
    <w:p w14:paraId="775A9009" w14:textId="77777777" w:rsidR="009A6ADC" w:rsidRDefault="009A6ADC" w:rsidP="009A6ADC">
      <w:pPr>
        <w:pStyle w:val="Heading4"/>
        <w:numPr>
          <w:ilvl w:val="0"/>
          <w:numId w:val="0"/>
        </w:numPr>
      </w:pPr>
    </w:p>
    <w:p w14:paraId="68549A1C" w14:textId="77777777" w:rsidR="009A6ADC" w:rsidRDefault="009A6ADC" w:rsidP="009A6ADC">
      <w:pPr>
        <w:pStyle w:val="Heading4"/>
        <w:numPr>
          <w:ilvl w:val="0"/>
          <w:numId w:val="0"/>
        </w:numPr>
      </w:pPr>
    </w:p>
    <w:p w14:paraId="10A9134B" w14:textId="77777777" w:rsidR="009A6ADC" w:rsidRDefault="009A6ADC" w:rsidP="009A6ADC">
      <w:pPr>
        <w:pStyle w:val="Heading4"/>
        <w:numPr>
          <w:ilvl w:val="0"/>
          <w:numId w:val="0"/>
        </w:numPr>
      </w:pPr>
    </w:p>
    <w:p w14:paraId="4155E609" w14:textId="77777777" w:rsidR="009A6ADC" w:rsidRDefault="009A6ADC" w:rsidP="009A6ADC">
      <w:pPr>
        <w:pStyle w:val="Heading4"/>
        <w:numPr>
          <w:ilvl w:val="0"/>
          <w:numId w:val="0"/>
        </w:numPr>
      </w:pPr>
    </w:p>
    <w:p w14:paraId="1766AD2E" w14:textId="77777777" w:rsidR="009A6ADC" w:rsidRDefault="009A6ADC" w:rsidP="009A6ADC">
      <w:pPr>
        <w:pStyle w:val="Heading4"/>
        <w:numPr>
          <w:ilvl w:val="0"/>
          <w:numId w:val="0"/>
        </w:numPr>
      </w:pPr>
    </w:p>
    <w:p w14:paraId="590E833E" w14:textId="77777777" w:rsidR="009A6ADC" w:rsidRDefault="009A6ADC" w:rsidP="009A6ADC">
      <w:pPr>
        <w:pStyle w:val="Heading4"/>
        <w:numPr>
          <w:ilvl w:val="0"/>
          <w:numId w:val="0"/>
        </w:numPr>
      </w:pPr>
    </w:p>
    <w:p w14:paraId="1CCDD0F2" w14:textId="77777777" w:rsidR="009A6ADC" w:rsidRDefault="009A6ADC" w:rsidP="009A6ADC">
      <w:pPr>
        <w:pStyle w:val="Heading4"/>
        <w:numPr>
          <w:ilvl w:val="0"/>
          <w:numId w:val="0"/>
        </w:numPr>
      </w:pPr>
    </w:p>
    <w:p w14:paraId="1ED58B37" w14:textId="77777777" w:rsidR="00A801F4" w:rsidRDefault="00A801F4" w:rsidP="009A6ADC">
      <w:pPr>
        <w:pStyle w:val="Heading4"/>
        <w:numPr>
          <w:ilvl w:val="0"/>
          <w:numId w:val="0"/>
        </w:numPr>
      </w:pPr>
      <w:bookmarkStart w:id="33" w:name="_Toc12207191"/>
      <w:r>
        <w:t>Usability</w:t>
      </w:r>
      <w:bookmarkEnd w:id="32"/>
      <w:bookmarkEnd w:id="33"/>
    </w:p>
    <w:p w14:paraId="014A7269" w14:textId="77777777" w:rsidR="00536D68" w:rsidRDefault="00536D68" w:rsidP="00536D68"/>
    <w:p w14:paraId="2013C6D1" w14:textId="77777777" w:rsidR="00536D68" w:rsidRPr="00536D68" w:rsidRDefault="00536D68" w:rsidP="00536D68"/>
    <w:p w14:paraId="31BEFAE6" w14:textId="77777777" w:rsidR="00E2447C" w:rsidRPr="00E2447C" w:rsidRDefault="00536D68" w:rsidP="00E2447C">
      <w:r>
        <w:rPr>
          <w:noProof/>
        </w:rPr>
        <w:drawing>
          <wp:inline distT="0" distB="0" distL="0" distR="0" wp14:anchorId="3AC29E1B" wp14:editId="57384CEC">
            <wp:extent cx="1483360" cy="2823820"/>
            <wp:effectExtent l="0" t="0" r="254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rtraitM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9569" cy="2892749"/>
                    </a:xfrm>
                    <a:prstGeom prst="rect">
                      <a:avLst/>
                    </a:prstGeom>
                  </pic:spPr>
                </pic:pic>
              </a:graphicData>
            </a:graphic>
          </wp:inline>
        </w:drawing>
      </w:r>
      <w:r>
        <w:rPr>
          <w:noProof/>
        </w:rPr>
        <w:drawing>
          <wp:inline distT="0" distB="0" distL="0" distR="0" wp14:anchorId="25EBCEC8" wp14:editId="62688859">
            <wp:extent cx="4145280" cy="21336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ndscapeMo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5280" cy="2133600"/>
                    </a:xfrm>
                    <a:prstGeom prst="rect">
                      <a:avLst/>
                    </a:prstGeom>
                  </pic:spPr>
                </pic:pic>
              </a:graphicData>
            </a:graphic>
          </wp:inline>
        </w:drawing>
      </w:r>
    </w:p>
    <w:p w14:paraId="06AC06AA" w14:textId="77777777" w:rsidR="00A801F4" w:rsidRDefault="00A801F4" w:rsidP="00E2447C">
      <w:pPr>
        <w:jc w:val="center"/>
      </w:pPr>
    </w:p>
    <w:p w14:paraId="10884CF7" w14:textId="77777777" w:rsidR="00A801F4" w:rsidRDefault="00A801F4" w:rsidP="00A801F4">
      <w:pPr>
        <w:rPr>
          <w:i/>
        </w:rPr>
      </w:pPr>
      <w:r>
        <w:rPr>
          <w:i/>
        </w:rPr>
        <w:t>Figure 1:</w:t>
      </w:r>
      <w:r w:rsidR="00536D68">
        <w:rPr>
          <w:i/>
        </w:rPr>
        <w:t xml:space="preserve"> Weather Report Page (Portrait and Landscape Mode)</w:t>
      </w:r>
    </w:p>
    <w:p w14:paraId="57FD471B" w14:textId="77777777" w:rsidR="00A801F4" w:rsidRDefault="00A801F4" w:rsidP="00A801F4"/>
    <w:p w14:paraId="2A9DAED0" w14:textId="77777777" w:rsidR="00A801F4" w:rsidRDefault="00A801F4" w:rsidP="00A801F4">
      <w:r>
        <w:t xml:space="preserve">Figure 1 demonstrates the </w:t>
      </w:r>
      <w:r w:rsidR="00536D68">
        <w:t>Weather Report page</w:t>
      </w:r>
      <w:r>
        <w:t xml:space="preserve"> as it will appear in the application. User will </w:t>
      </w:r>
      <w:r w:rsidR="00536D68">
        <w:t>see data here according to selected city in the dropdown</w:t>
      </w:r>
      <w:r>
        <w:t>.</w:t>
      </w:r>
    </w:p>
    <w:p w14:paraId="7E48352E" w14:textId="77777777" w:rsidR="009709B2" w:rsidRDefault="009709B2" w:rsidP="00A801F4"/>
    <w:p w14:paraId="332D1AD3" w14:textId="77777777" w:rsidR="00AB3BC6" w:rsidRDefault="00BC16F6">
      <w:pPr>
        <w:contextualSpacing w:val="0"/>
      </w:pPr>
      <w:r>
        <w:br w:type="page"/>
      </w:r>
      <w:bookmarkEnd w:id="15"/>
    </w:p>
    <w:p w14:paraId="646AE6E5" w14:textId="77777777" w:rsidR="00F75EA3" w:rsidRDefault="00F75EA3" w:rsidP="009A6ADC">
      <w:pPr>
        <w:pStyle w:val="Heading1"/>
      </w:pPr>
      <w:bookmarkStart w:id="34" w:name="_Toc12207192"/>
      <w:r>
        <w:lastRenderedPageBreak/>
        <w:t>Appendix</w:t>
      </w:r>
      <w:bookmarkEnd w:id="34"/>
    </w:p>
    <w:p w14:paraId="7428BBA6" w14:textId="77777777" w:rsidR="00450D21" w:rsidRDefault="00450D21" w:rsidP="00450D21"/>
    <w:p w14:paraId="59B3D50D" w14:textId="719D974C" w:rsidR="00450D21" w:rsidRDefault="00202ABD" w:rsidP="00450D21">
      <w:r>
        <w:t xml:space="preserve">App </w:t>
      </w:r>
      <w:bookmarkStart w:id="35" w:name="_GoBack"/>
      <w:bookmarkEnd w:id="35"/>
      <w:r>
        <w:t>Flow</w:t>
      </w:r>
      <w:r w:rsidR="00450D21">
        <w:t xml:space="preserve"> Diagram:</w:t>
      </w:r>
    </w:p>
    <w:p w14:paraId="23218163" w14:textId="77777777" w:rsidR="00202ABD" w:rsidRDefault="00202ABD" w:rsidP="00450D21"/>
    <w:p w14:paraId="63013667" w14:textId="0DECCF42" w:rsidR="00450D21" w:rsidRPr="00450D21" w:rsidRDefault="00202ABD" w:rsidP="00450D21">
      <w:r>
        <w:rPr>
          <w:noProof/>
        </w:rPr>
        <w:drawing>
          <wp:inline distT="0" distB="0" distL="0" distR="0" wp14:anchorId="50D7D35E" wp14:editId="394526E7">
            <wp:extent cx="6743700" cy="51714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23 at 7.48.16 PM.png"/>
                    <pic:cNvPicPr/>
                  </pic:nvPicPr>
                  <pic:blipFill>
                    <a:blip r:embed="rId22">
                      <a:extLst>
                        <a:ext uri="{28A0092B-C50C-407E-A947-70E740481C1C}">
                          <a14:useLocalDpi xmlns:a14="http://schemas.microsoft.com/office/drawing/2010/main" val="0"/>
                        </a:ext>
                      </a:extLst>
                    </a:blip>
                    <a:stretch>
                      <a:fillRect/>
                    </a:stretch>
                  </pic:blipFill>
                  <pic:spPr>
                    <a:xfrm>
                      <a:off x="0" y="0"/>
                      <a:ext cx="6743700" cy="5171440"/>
                    </a:xfrm>
                    <a:prstGeom prst="rect">
                      <a:avLst/>
                    </a:prstGeom>
                  </pic:spPr>
                </pic:pic>
              </a:graphicData>
            </a:graphic>
          </wp:inline>
        </w:drawing>
      </w:r>
    </w:p>
    <w:p w14:paraId="4090EFB9" w14:textId="77777777" w:rsidR="00F75EA3" w:rsidRDefault="00F75EA3" w:rsidP="00565D24"/>
    <w:p w14:paraId="1349720A" w14:textId="77777777" w:rsidR="009A6ADC" w:rsidRDefault="009A6ADC" w:rsidP="00565D24">
      <w:pPr>
        <w:contextualSpacing w:val="0"/>
        <w:rPr>
          <w:b/>
        </w:rPr>
      </w:pPr>
    </w:p>
    <w:p w14:paraId="03A89758" w14:textId="77777777" w:rsidR="009A6ADC" w:rsidRDefault="009A6ADC" w:rsidP="00565D24">
      <w:pPr>
        <w:rPr>
          <w:b/>
        </w:rPr>
      </w:pPr>
    </w:p>
    <w:p w14:paraId="75C2B6CD" w14:textId="77777777" w:rsidR="009A6ADC" w:rsidRDefault="009A6ADC" w:rsidP="00565D24">
      <w:pPr>
        <w:rPr>
          <w:b/>
        </w:rPr>
      </w:pPr>
    </w:p>
    <w:p w14:paraId="49EBBA47" w14:textId="77777777" w:rsidR="00AB3BC6" w:rsidRDefault="00AB3BC6" w:rsidP="00565D24">
      <w:pPr>
        <w:rPr>
          <w:b/>
        </w:rPr>
      </w:pPr>
      <w:r>
        <w:rPr>
          <w:b/>
        </w:rPr>
        <w:t>List of Screens:</w:t>
      </w:r>
    </w:p>
    <w:tbl>
      <w:tblPr>
        <w:tblW w:w="0" w:type="auto"/>
        <w:tblInd w:w="93" w:type="dxa"/>
        <w:tblLook w:val="04A0" w:firstRow="1" w:lastRow="0" w:firstColumn="1" w:lastColumn="0" w:noHBand="0" w:noVBand="1"/>
      </w:tblPr>
      <w:tblGrid>
        <w:gridCol w:w="1557"/>
        <w:gridCol w:w="1667"/>
        <w:gridCol w:w="1549"/>
        <w:gridCol w:w="5970"/>
      </w:tblGrid>
      <w:tr w:rsidR="00E83C69" w:rsidRPr="00E83C69" w14:paraId="02168569" w14:textId="77777777" w:rsidTr="00592BE6">
        <w:trPr>
          <w:trHeight w:val="312"/>
        </w:trPr>
        <w:tc>
          <w:tcPr>
            <w:tcW w:w="1557" w:type="dxa"/>
            <w:tcBorders>
              <w:top w:val="single" w:sz="4" w:space="0" w:color="000000"/>
              <w:left w:val="nil"/>
              <w:bottom w:val="single" w:sz="4" w:space="0" w:color="auto"/>
              <w:right w:val="nil"/>
            </w:tcBorders>
            <w:shd w:val="clear" w:color="auto" w:fill="auto"/>
            <w:noWrap/>
            <w:vAlign w:val="bottom"/>
            <w:hideMark/>
          </w:tcPr>
          <w:p w14:paraId="73560D88" w14:textId="77777777" w:rsidR="00E83C69" w:rsidRPr="00E83C69" w:rsidRDefault="00E83C69" w:rsidP="00E83C69">
            <w:pPr>
              <w:contextualSpacing w:val="0"/>
              <w:rPr>
                <w:rFonts w:eastAsia="Times New Roman"/>
                <w:b/>
                <w:bCs/>
                <w:color w:val="000000"/>
                <w:sz w:val="24"/>
                <w:szCs w:val="24"/>
              </w:rPr>
            </w:pPr>
            <w:r w:rsidRPr="00E83C69">
              <w:rPr>
                <w:rFonts w:eastAsia="Times New Roman"/>
                <w:b/>
                <w:bCs/>
                <w:color w:val="000000"/>
                <w:sz w:val="24"/>
                <w:szCs w:val="24"/>
              </w:rPr>
              <w:t>Screen Name</w:t>
            </w:r>
          </w:p>
        </w:tc>
        <w:tc>
          <w:tcPr>
            <w:tcW w:w="1667" w:type="dxa"/>
            <w:tcBorders>
              <w:top w:val="single" w:sz="4" w:space="0" w:color="000000"/>
              <w:left w:val="nil"/>
              <w:bottom w:val="single" w:sz="4" w:space="0" w:color="auto"/>
              <w:right w:val="nil"/>
            </w:tcBorders>
            <w:shd w:val="clear" w:color="auto" w:fill="auto"/>
            <w:noWrap/>
            <w:vAlign w:val="bottom"/>
            <w:hideMark/>
          </w:tcPr>
          <w:p w14:paraId="47520F25" w14:textId="77777777" w:rsidR="00E83C69" w:rsidRPr="00E83C69" w:rsidRDefault="00E83C69" w:rsidP="00E83C69">
            <w:pPr>
              <w:contextualSpacing w:val="0"/>
              <w:rPr>
                <w:rFonts w:eastAsia="Times New Roman"/>
                <w:b/>
                <w:bCs/>
                <w:color w:val="000000"/>
                <w:sz w:val="24"/>
                <w:szCs w:val="24"/>
              </w:rPr>
            </w:pPr>
            <w:r w:rsidRPr="00E83C69">
              <w:rPr>
                <w:rFonts w:eastAsia="Times New Roman"/>
                <w:b/>
                <w:bCs/>
                <w:color w:val="000000"/>
                <w:sz w:val="24"/>
                <w:szCs w:val="24"/>
              </w:rPr>
              <w:t>Image Created</w:t>
            </w:r>
          </w:p>
        </w:tc>
        <w:tc>
          <w:tcPr>
            <w:tcW w:w="1549" w:type="dxa"/>
            <w:tcBorders>
              <w:top w:val="single" w:sz="4" w:space="0" w:color="000000"/>
              <w:left w:val="nil"/>
              <w:bottom w:val="single" w:sz="4" w:space="0" w:color="auto"/>
              <w:right w:val="nil"/>
            </w:tcBorders>
            <w:shd w:val="clear" w:color="auto" w:fill="auto"/>
            <w:noWrap/>
            <w:vAlign w:val="bottom"/>
            <w:hideMark/>
          </w:tcPr>
          <w:p w14:paraId="321BD848" w14:textId="77777777" w:rsidR="00E83C69" w:rsidRPr="00E83C69" w:rsidRDefault="00E83C69" w:rsidP="00E83C69">
            <w:pPr>
              <w:contextualSpacing w:val="0"/>
              <w:rPr>
                <w:rFonts w:eastAsia="Times New Roman"/>
                <w:b/>
                <w:bCs/>
                <w:color w:val="000000"/>
                <w:sz w:val="24"/>
                <w:szCs w:val="24"/>
              </w:rPr>
            </w:pPr>
            <w:r w:rsidRPr="00E83C69">
              <w:rPr>
                <w:rFonts w:eastAsia="Times New Roman"/>
                <w:b/>
                <w:bCs/>
                <w:color w:val="000000"/>
                <w:sz w:val="24"/>
                <w:szCs w:val="24"/>
              </w:rPr>
              <w:t>Module</w:t>
            </w:r>
          </w:p>
        </w:tc>
        <w:tc>
          <w:tcPr>
            <w:tcW w:w="5970" w:type="dxa"/>
            <w:tcBorders>
              <w:top w:val="single" w:sz="4" w:space="0" w:color="000000"/>
              <w:left w:val="nil"/>
              <w:bottom w:val="single" w:sz="4" w:space="0" w:color="auto"/>
              <w:right w:val="nil"/>
            </w:tcBorders>
            <w:shd w:val="clear" w:color="auto" w:fill="auto"/>
            <w:noWrap/>
            <w:vAlign w:val="bottom"/>
            <w:hideMark/>
          </w:tcPr>
          <w:p w14:paraId="714513D3" w14:textId="77777777" w:rsidR="00E83C69" w:rsidRPr="00E83C69" w:rsidRDefault="00E83C69" w:rsidP="00E83C69">
            <w:pPr>
              <w:contextualSpacing w:val="0"/>
              <w:rPr>
                <w:rFonts w:eastAsia="Times New Roman"/>
                <w:b/>
                <w:bCs/>
                <w:color w:val="000000"/>
                <w:sz w:val="24"/>
                <w:szCs w:val="24"/>
              </w:rPr>
            </w:pPr>
            <w:r w:rsidRPr="00E83C69">
              <w:rPr>
                <w:rFonts w:eastAsia="Times New Roman"/>
                <w:b/>
                <w:bCs/>
                <w:color w:val="000000"/>
                <w:sz w:val="24"/>
                <w:szCs w:val="24"/>
              </w:rPr>
              <w:t>Description</w:t>
            </w:r>
          </w:p>
        </w:tc>
      </w:tr>
      <w:tr w:rsidR="00E83C69" w:rsidRPr="00E83C69" w14:paraId="7F08F730" w14:textId="77777777" w:rsidTr="00592BE6">
        <w:trPr>
          <w:trHeight w:val="288"/>
        </w:trPr>
        <w:tc>
          <w:tcPr>
            <w:tcW w:w="1557" w:type="dxa"/>
            <w:tcBorders>
              <w:top w:val="nil"/>
              <w:left w:val="nil"/>
              <w:bottom w:val="nil"/>
              <w:right w:val="single" w:sz="4" w:space="0" w:color="auto"/>
            </w:tcBorders>
            <w:shd w:val="clear" w:color="D9D9D9" w:fill="D9D9D9"/>
            <w:noWrap/>
            <w:vAlign w:val="bottom"/>
            <w:hideMark/>
          </w:tcPr>
          <w:p w14:paraId="3508B515" w14:textId="77777777" w:rsidR="00E83C69" w:rsidRPr="00E83C69" w:rsidRDefault="00592BE6" w:rsidP="00E83C69">
            <w:pPr>
              <w:contextualSpacing w:val="0"/>
              <w:rPr>
                <w:rFonts w:eastAsia="Times New Roman"/>
                <w:color w:val="000000"/>
              </w:rPr>
            </w:pPr>
            <w:r>
              <w:rPr>
                <w:rFonts w:eastAsia="Times New Roman"/>
                <w:color w:val="000000"/>
              </w:rPr>
              <w:t>Home Page (Landing Page)</w:t>
            </w:r>
          </w:p>
        </w:tc>
        <w:tc>
          <w:tcPr>
            <w:tcW w:w="1667" w:type="dxa"/>
            <w:tcBorders>
              <w:top w:val="nil"/>
              <w:left w:val="nil"/>
              <w:bottom w:val="nil"/>
              <w:right w:val="single" w:sz="4" w:space="0" w:color="auto"/>
            </w:tcBorders>
            <w:shd w:val="clear" w:color="D9D9D9" w:fill="D9D9D9"/>
            <w:noWrap/>
            <w:vAlign w:val="bottom"/>
            <w:hideMark/>
          </w:tcPr>
          <w:p w14:paraId="2A17B95B" w14:textId="77777777" w:rsidR="00E83C69" w:rsidRPr="00E83C69" w:rsidRDefault="00E83C69" w:rsidP="00E83C69">
            <w:pPr>
              <w:contextualSpacing w:val="0"/>
              <w:rPr>
                <w:rFonts w:eastAsia="Times New Roman"/>
                <w:color w:val="000000"/>
              </w:rPr>
            </w:pPr>
            <w:r w:rsidRPr="00E83C69">
              <w:rPr>
                <w:rFonts w:eastAsia="Times New Roman"/>
                <w:color w:val="000000"/>
              </w:rPr>
              <w:t>Yes</w:t>
            </w:r>
          </w:p>
        </w:tc>
        <w:tc>
          <w:tcPr>
            <w:tcW w:w="1549" w:type="dxa"/>
            <w:tcBorders>
              <w:top w:val="nil"/>
              <w:left w:val="nil"/>
              <w:bottom w:val="nil"/>
              <w:right w:val="single" w:sz="4" w:space="0" w:color="auto"/>
            </w:tcBorders>
            <w:shd w:val="clear" w:color="D9D9D9" w:fill="D9D9D9"/>
            <w:noWrap/>
            <w:vAlign w:val="bottom"/>
            <w:hideMark/>
          </w:tcPr>
          <w:p w14:paraId="6B2E908D" w14:textId="77777777" w:rsidR="00E83C69" w:rsidRPr="00E83C69" w:rsidRDefault="00592BE6" w:rsidP="00E83C69">
            <w:pPr>
              <w:contextualSpacing w:val="0"/>
              <w:rPr>
                <w:rFonts w:eastAsia="Times New Roman"/>
                <w:color w:val="000000"/>
              </w:rPr>
            </w:pPr>
            <w:r>
              <w:rPr>
                <w:rFonts w:eastAsia="Times New Roman"/>
                <w:color w:val="000000"/>
              </w:rPr>
              <w:t>Weather Report</w:t>
            </w:r>
          </w:p>
        </w:tc>
        <w:tc>
          <w:tcPr>
            <w:tcW w:w="5970" w:type="dxa"/>
            <w:tcBorders>
              <w:top w:val="nil"/>
              <w:left w:val="nil"/>
              <w:bottom w:val="nil"/>
              <w:right w:val="nil"/>
            </w:tcBorders>
            <w:shd w:val="clear" w:color="D9D9D9" w:fill="D9D9D9"/>
            <w:vAlign w:val="bottom"/>
            <w:hideMark/>
          </w:tcPr>
          <w:p w14:paraId="746C6FC6" w14:textId="77777777" w:rsidR="00E83C69" w:rsidRPr="00E83C69" w:rsidRDefault="00E83C69" w:rsidP="00E83C69">
            <w:pPr>
              <w:contextualSpacing w:val="0"/>
              <w:rPr>
                <w:rFonts w:eastAsia="Times New Roman"/>
                <w:color w:val="000000"/>
              </w:rPr>
            </w:pPr>
            <w:r w:rsidRPr="00E83C69">
              <w:rPr>
                <w:rFonts w:eastAsia="Times New Roman"/>
                <w:color w:val="000000"/>
              </w:rPr>
              <w:t xml:space="preserve">Screen where user </w:t>
            </w:r>
            <w:r w:rsidR="00592BE6">
              <w:rPr>
                <w:rFonts w:eastAsia="Times New Roman"/>
                <w:color w:val="000000"/>
              </w:rPr>
              <w:t>can select city and view weather report</w:t>
            </w:r>
          </w:p>
        </w:tc>
      </w:tr>
      <w:tr w:rsidR="00E83C69" w:rsidRPr="00E83C69" w14:paraId="2EBE92F9" w14:textId="77777777" w:rsidTr="00592BE6">
        <w:trPr>
          <w:trHeight w:val="288"/>
        </w:trPr>
        <w:tc>
          <w:tcPr>
            <w:tcW w:w="1557" w:type="dxa"/>
            <w:tcBorders>
              <w:top w:val="nil"/>
              <w:left w:val="nil"/>
              <w:bottom w:val="single" w:sz="4" w:space="0" w:color="000000"/>
              <w:right w:val="single" w:sz="4" w:space="0" w:color="auto"/>
            </w:tcBorders>
            <w:shd w:val="clear" w:color="auto" w:fill="auto"/>
            <w:noWrap/>
            <w:vAlign w:val="bottom"/>
            <w:hideMark/>
          </w:tcPr>
          <w:p w14:paraId="15FFDACF" w14:textId="77777777" w:rsidR="00E83C69" w:rsidRPr="00E83C69" w:rsidRDefault="00592BE6" w:rsidP="00E83C69">
            <w:pPr>
              <w:contextualSpacing w:val="0"/>
              <w:rPr>
                <w:rFonts w:eastAsia="Times New Roman"/>
                <w:color w:val="000000"/>
              </w:rPr>
            </w:pPr>
            <w:r>
              <w:rPr>
                <w:rFonts w:eastAsia="Times New Roman"/>
                <w:color w:val="000000"/>
              </w:rPr>
              <w:lastRenderedPageBreak/>
              <w:t>Upcoming Screens</w:t>
            </w:r>
          </w:p>
        </w:tc>
        <w:tc>
          <w:tcPr>
            <w:tcW w:w="1667" w:type="dxa"/>
            <w:tcBorders>
              <w:top w:val="nil"/>
              <w:left w:val="nil"/>
              <w:bottom w:val="single" w:sz="4" w:space="0" w:color="000000"/>
              <w:right w:val="single" w:sz="4" w:space="0" w:color="auto"/>
            </w:tcBorders>
            <w:shd w:val="clear" w:color="auto" w:fill="auto"/>
            <w:noWrap/>
            <w:vAlign w:val="bottom"/>
            <w:hideMark/>
          </w:tcPr>
          <w:p w14:paraId="137A001C" w14:textId="77777777" w:rsidR="00E83C69" w:rsidRPr="00E83C69" w:rsidRDefault="00E83C69" w:rsidP="00E83C69">
            <w:pPr>
              <w:contextualSpacing w:val="0"/>
              <w:rPr>
                <w:rFonts w:eastAsia="Times New Roman"/>
                <w:color w:val="000000"/>
              </w:rPr>
            </w:pPr>
            <w:r w:rsidRPr="00E83C69">
              <w:rPr>
                <w:rFonts w:eastAsia="Times New Roman"/>
                <w:color w:val="000000"/>
              </w:rPr>
              <w:t>No</w:t>
            </w:r>
          </w:p>
        </w:tc>
        <w:tc>
          <w:tcPr>
            <w:tcW w:w="1549" w:type="dxa"/>
            <w:tcBorders>
              <w:top w:val="nil"/>
              <w:left w:val="nil"/>
              <w:bottom w:val="single" w:sz="4" w:space="0" w:color="000000"/>
              <w:right w:val="single" w:sz="4" w:space="0" w:color="auto"/>
            </w:tcBorders>
            <w:shd w:val="clear" w:color="auto" w:fill="auto"/>
            <w:noWrap/>
            <w:vAlign w:val="bottom"/>
            <w:hideMark/>
          </w:tcPr>
          <w:p w14:paraId="4A62DB88" w14:textId="77777777" w:rsidR="00E83C69" w:rsidRPr="00E83C69" w:rsidRDefault="00592BE6" w:rsidP="00E83C69">
            <w:pPr>
              <w:contextualSpacing w:val="0"/>
              <w:rPr>
                <w:rFonts w:eastAsia="Times New Roman"/>
                <w:color w:val="000000"/>
              </w:rPr>
            </w:pPr>
            <w:r>
              <w:rPr>
                <w:rFonts w:eastAsia="Times New Roman"/>
                <w:color w:val="000000"/>
              </w:rPr>
              <w:t>---</w:t>
            </w:r>
          </w:p>
        </w:tc>
        <w:tc>
          <w:tcPr>
            <w:tcW w:w="5970" w:type="dxa"/>
            <w:tcBorders>
              <w:top w:val="nil"/>
              <w:left w:val="nil"/>
              <w:bottom w:val="single" w:sz="4" w:space="0" w:color="000000"/>
              <w:right w:val="nil"/>
            </w:tcBorders>
            <w:shd w:val="clear" w:color="auto" w:fill="auto"/>
            <w:vAlign w:val="bottom"/>
            <w:hideMark/>
          </w:tcPr>
          <w:p w14:paraId="4D8CD46F" w14:textId="77777777" w:rsidR="00E83C69" w:rsidRPr="00E83C69" w:rsidRDefault="00592BE6" w:rsidP="00E83C69">
            <w:pPr>
              <w:contextualSpacing w:val="0"/>
              <w:rPr>
                <w:rFonts w:eastAsia="Times New Roman"/>
                <w:color w:val="000000"/>
              </w:rPr>
            </w:pPr>
            <w:r>
              <w:rPr>
                <w:rFonts w:eastAsia="Times New Roman"/>
                <w:color w:val="000000"/>
              </w:rPr>
              <w:t>---</w:t>
            </w:r>
          </w:p>
        </w:tc>
      </w:tr>
    </w:tbl>
    <w:p w14:paraId="60191C78" w14:textId="77777777" w:rsidR="00450D21" w:rsidRDefault="00450D21" w:rsidP="00565D24">
      <w:pPr>
        <w:rPr>
          <w:b/>
        </w:rPr>
      </w:pPr>
    </w:p>
    <w:p w14:paraId="3E660268" w14:textId="77777777" w:rsidR="00D021C9" w:rsidRDefault="00D021C9" w:rsidP="00D021C9">
      <w:pPr>
        <w:rPr>
          <w:b/>
          <w:bCs/>
          <w:sz w:val="28"/>
          <w:szCs w:val="28"/>
        </w:rPr>
      </w:pPr>
      <w:r>
        <w:rPr>
          <w:b/>
          <w:bCs/>
          <w:sz w:val="28"/>
          <w:szCs w:val="28"/>
        </w:rPr>
        <w:t>Screen Sizes</w:t>
      </w:r>
    </w:p>
    <w:p w14:paraId="6A772F50" w14:textId="77777777" w:rsidR="00D021C9" w:rsidRDefault="00D021C9" w:rsidP="00D021C9">
      <w:bookmarkStart w:id="36" w:name="_Toc410142485"/>
      <w:r>
        <w:t>iPhone Screen Size</w:t>
      </w:r>
      <w:bookmarkEnd w:id="36"/>
    </w:p>
    <w:tbl>
      <w:tblPr>
        <w:tblW w:w="0" w:type="auto"/>
        <w:tblInd w:w="18" w:type="dxa"/>
        <w:tblCellMar>
          <w:left w:w="0" w:type="dxa"/>
          <w:right w:w="0" w:type="dxa"/>
        </w:tblCellMar>
        <w:tblLook w:val="04A0" w:firstRow="1" w:lastRow="0" w:firstColumn="1" w:lastColumn="0" w:noHBand="0" w:noVBand="1"/>
      </w:tblPr>
      <w:tblGrid>
        <w:gridCol w:w="4917"/>
        <w:gridCol w:w="3921"/>
      </w:tblGrid>
      <w:tr w:rsidR="00D021C9" w14:paraId="3FBA1331" w14:textId="77777777" w:rsidTr="00D021C9">
        <w:tc>
          <w:tcPr>
            <w:tcW w:w="4917"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5F009A" w14:textId="77777777" w:rsidR="00D021C9" w:rsidRDefault="00D021C9">
            <w:pPr>
              <w:pStyle w:val="ListParagraph"/>
              <w:ind w:left="0"/>
              <w:rPr>
                <w:sz w:val="24"/>
                <w:szCs w:val="24"/>
              </w:rPr>
            </w:pPr>
            <w:r>
              <w:rPr>
                <w:sz w:val="24"/>
                <w:szCs w:val="24"/>
              </w:rPr>
              <w:t>Model</w:t>
            </w:r>
          </w:p>
        </w:tc>
        <w:tc>
          <w:tcPr>
            <w:tcW w:w="392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4CA70D67" w14:textId="77777777" w:rsidR="00D021C9" w:rsidRDefault="00D021C9">
            <w:pPr>
              <w:pStyle w:val="ListParagraph"/>
              <w:ind w:left="0"/>
              <w:rPr>
                <w:sz w:val="24"/>
                <w:szCs w:val="24"/>
              </w:rPr>
            </w:pPr>
            <w:r>
              <w:rPr>
                <w:sz w:val="24"/>
                <w:szCs w:val="24"/>
              </w:rPr>
              <w:t>Resolution</w:t>
            </w:r>
          </w:p>
        </w:tc>
      </w:tr>
      <w:tr w:rsidR="00D021C9" w14:paraId="4457A4B7" w14:textId="77777777" w:rsidTr="00D021C9">
        <w:tc>
          <w:tcPr>
            <w:tcW w:w="49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7F126B" w14:textId="77777777" w:rsidR="00D021C9" w:rsidRDefault="00592BE6">
            <w:pPr>
              <w:pStyle w:val="ListParagraph"/>
              <w:ind w:left="0"/>
              <w:rPr>
                <w:sz w:val="24"/>
                <w:szCs w:val="24"/>
              </w:rPr>
            </w:pPr>
            <w:r>
              <w:rPr>
                <w:sz w:val="24"/>
                <w:szCs w:val="24"/>
              </w:rPr>
              <w:t>7</w:t>
            </w:r>
            <w:r w:rsidR="00D021C9">
              <w:rPr>
                <w:sz w:val="24"/>
                <w:szCs w:val="24"/>
              </w:rPr>
              <w:t>/4s</w:t>
            </w:r>
          </w:p>
        </w:tc>
        <w:tc>
          <w:tcPr>
            <w:tcW w:w="3921" w:type="dxa"/>
            <w:tcBorders>
              <w:top w:val="nil"/>
              <w:left w:val="nil"/>
              <w:bottom w:val="single" w:sz="8" w:space="0" w:color="auto"/>
              <w:right w:val="single" w:sz="8" w:space="0" w:color="auto"/>
            </w:tcBorders>
            <w:tcMar>
              <w:top w:w="0" w:type="dxa"/>
              <w:left w:w="108" w:type="dxa"/>
              <w:bottom w:w="0" w:type="dxa"/>
              <w:right w:w="108" w:type="dxa"/>
            </w:tcMar>
            <w:hideMark/>
          </w:tcPr>
          <w:p w14:paraId="05F287FD" w14:textId="77777777" w:rsidR="00D021C9" w:rsidRDefault="00D021C9">
            <w:pPr>
              <w:pStyle w:val="ListParagraph"/>
              <w:ind w:left="0"/>
              <w:rPr>
                <w:sz w:val="24"/>
                <w:szCs w:val="24"/>
              </w:rPr>
            </w:pPr>
            <w:r>
              <w:rPr>
                <w:sz w:val="24"/>
                <w:szCs w:val="24"/>
              </w:rPr>
              <w:t>960*640 (@2x)</w:t>
            </w:r>
          </w:p>
        </w:tc>
      </w:tr>
      <w:tr w:rsidR="00D021C9" w14:paraId="736E8398" w14:textId="77777777" w:rsidTr="00D021C9">
        <w:tc>
          <w:tcPr>
            <w:tcW w:w="49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56D5F9" w14:textId="77777777" w:rsidR="00D021C9" w:rsidRDefault="00592BE6">
            <w:pPr>
              <w:pStyle w:val="ListParagraph"/>
              <w:ind w:left="0"/>
              <w:rPr>
                <w:sz w:val="24"/>
                <w:szCs w:val="24"/>
              </w:rPr>
            </w:pPr>
            <w:r>
              <w:rPr>
                <w:sz w:val="24"/>
                <w:szCs w:val="24"/>
              </w:rPr>
              <w:t>8</w:t>
            </w:r>
            <w:r w:rsidR="00D021C9">
              <w:rPr>
                <w:sz w:val="24"/>
                <w:szCs w:val="24"/>
              </w:rPr>
              <w:t>/</w:t>
            </w:r>
            <w:r>
              <w:rPr>
                <w:sz w:val="24"/>
                <w:szCs w:val="24"/>
              </w:rPr>
              <w:t>8</w:t>
            </w:r>
            <w:r w:rsidR="00D021C9">
              <w:rPr>
                <w:sz w:val="24"/>
                <w:szCs w:val="24"/>
              </w:rPr>
              <w:t>c/</w:t>
            </w:r>
            <w:r>
              <w:rPr>
                <w:sz w:val="24"/>
                <w:szCs w:val="24"/>
              </w:rPr>
              <w:t>8</w:t>
            </w:r>
            <w:r w:rsidR="00D021C9">
              <w:rPr>
                <w:sz w:val="24"/>
                <w:szCs w:val="24"/>
              </w:rPr>
              <w:t>s</w:t>
            </w:r>
          </w:p>
        </w:tc>
        <w:tc>
          <w:tcPr>
            <w:tcW w:w="3921" w:type="dxa"/>
            <w:tcBorders>
              <w:top w:val="nil"/>
              <w:left w:val="nil"/>
              <w:bottom w:val="single" w:sz="8" w:space="0" w:color="auto"/>
              <w:right w:val="single" w:sz="8" w:space="0" w:color="auto"/>
            </w:tcBorders>
            <w:tcMar>
              <w:top w:w="0" w:type="dxa"/>
              <w:left w:w="108" w:type="dxa"/>
              <w:bottom w:w="0" w:type="dxa"/>
              <w:right w:w="108" w:type="dxa"/>
            </w:tcMar>
            <w:hideMark/>
          </w:tcPr>
          <w:p w14:paraId="2B5B94F7" w14:textId="77777777" w:rsidR="00D021C9" w:rsidRDefault="00D021C9">
            <w:pPr>
              <w:pStyle w:val="ListParagraph"/>
              <w:ind w:left="0"/>
              <w:rPr>
                <w:sz w:val="24"/>
                <w:szCs w:val="24"/>
              </w:rPr>
            </w:pPr>
            <w:r>
              <w:rPr>
                <w:sz w:val="24"/>
                <w:szCs w:val="24"/>
              </w:rPr>
              <w:t>1136*640 (@2x)</w:t>
            </w:r>
          </w:p>
        </w:tc>
      </w:tr>
      <w:tr w:rsidR="00D021C9" w14:paraId="61AEE229" w14:textId="77777777" w:rsidTr="00D021C9">
        <w:tc>
          <w:tcPr>
            <w:tcW w:w="49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BB6370" w14:textId="77777777" w:rsidR="00D021C9" w:rsidRDefault="00592BE6">
            <w:pPr>
              <w:pStyle w:val="ListParagraph"/>
              <w:ind w:left="0"/>
              <w:rPr>
                <w:sz w:val="24"/>
                <w:szCs w:val="24"/>
              </w:rPr>
            </w:pPr>
            <w:r>
              <w:rPr>
                <w:sz w:val="24"/>
                <w:szCs w:val="24"/>
              </w:rPr>
              <w:t>9</w:t>
            </w:r>
          </w:p>
        </w:tc>
        <w:tc>
          <w:tcPr>
            <w:tcW w:w="3921" w:type="dxa"/>
            <w:tcBorders>
              <w:top w:val="nil"/>
              <w:left w:val="nil"/>
              <w:bottom w:val="single" w:sz="8" w:space="0" w:color="auto"/>
              <w:right w:val="single" w:sz="8" w:space="0" w:color="auto"/>
            </w:tcBorders>
            <w:tcMar>
              <w:top w:w="0" w:type="dxa"/>
              <w:left w:w="108" w:type="dxa"/>
              <w:bottom w:w="0" w:type="dxa"/>
              <w:right w:w="108" w:type="dxa"/>
            </w:tcMar>
            <w:hideMark/>
          </w:tcPr>
          <w:p w14:paraId="3CE2BE64" w14:textId="77777777" w:rsidR="00D021C9" w:rsidRDefault="00D021C9">
            <w:pPr>
              <w:pStyle w:val="ListParagraph"/>
              <w:ind w:left="0"/>
              <w:rPr>
                <w:sz w:val="24"/>
                <w:szCs w:val="24"/>
              </w:rPr>
            </w:pPr>
            <w:r>
              <w:rPr>
                <w:sz w:val="24"/>
                <w:szCs w:val="24"/>
              </w:rPr>
              <w:t>1334*750 (@2x)</w:t>
            </w:r>
          </w:p>
        </w:tc>
      </w:tr>
      <w:tr w:rsidR="00D021C9" w14:paraId="5DE330A9" w14:textId="77777777" w:rsidTr="00D021C9">
        <w:tc>
          <w:tcPr>
            <w:tcW w:w="49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724F3" w14:textId="77777777" w:rsidR="00D021C9" w:rsidRDefault="00592BE6">
            <w:pPr>
              <w:pStyle w:val="ListParagraph"/>
              <w:ind w:left="0"/>
              <w:rPr>
                <w:sz w:val="24"/>
                <w:szCs w:val="24"/>
              </w:rPr>
            </w:pPr>
            <w:r>
              <w:rPr>
                <w:sz w:val="24"/>
                <w:szCs w:val="24"/>
              </w:rPr>
              <w:t>9</w:t>
            </w:r>
            <w:r w:rsidR="00D021C9">
              <w:rPr>
                <w:sz w:val="24"/>
                <w:szCs w:val="24"/>
              </w:rPr>
              <w:t xml:space="preserve"> plus</w:t>
            </w:r>
          </w:p>
        </w:tc>
        <w:tc>
          <w:tcPr>
            <w:tcW w:w="3921" w:type="dxa"/>
            <w:tcBorders>
              <w:top w:val="nil"/>
              <w:left w:val="nil"/>
              <w:bottom w:val="single" w:sz="8" w:space="0" w:color="auto"/>
              <w:right w:val="single" w:sz="8" w:space="0" w:color="auto"/>
            </w:tcBorders>
            <w:tcMar>
              <w:top w:w="0" w:type="dxa"/>
              <w:left w:w="108" w:type="dxa"/>
              <w:bottom w:w="0" w:type="dxa"/>
              <w:right w:w="108" w:type="dxa"/>
            </w:tcMar>
            <w:hideMark/>
          </w:tcPr>
          <w:p w14:paraId="31C140E4" w14:textId="77777777" w:rsidR="00D021C9" w:rsidRDefault="00D021C9">
            <w:pPr>
              <w:pStyle w:val="ListParagraph"/>
              <w:ind w:left="0"/>
              <w:rPr>
                <w:sz w:val="24"/>
                <w:szCs w:val="24"/>
              </w:rPr>
            </w:pPr>
            <w:r>
              <w:rPr>
                <w:sz w:val="24"/>
                <w:szCs w:val="24"/>
              </w:rPr>
              <w:t>1920*1080 (@3x)</w:t>
            </w:r>
          </w:p>
        </w:tc>
      </w:tr>
    </w:tbl>
    <w:p w14:paraId="6FCEA852" w14:textId="77777777" w:rsidR="00D021C9" w:rsidRDefault="00D021C9" w:rsidP="00D021C9">
      <w:bookmarkStart w:id="37" w:name="_Toc410142486"/>
      <w:bookmarkEnd w:id="37"/>
    </w:p>
    <w:p w14:paraId="661C4554" w14:textId="77777777" w:rsidR="00E83C69" w:rsidRDefault="00E83C69">
      <w:pPr>
        <w:contextualSpacing w:val="0"/>
      </w:pPr>
    </w:p>
    <w:p w14:paraId="659C84F3" w14:textId="77777777" w:rsidR="00D021C9" w:rsidRDefault="00D021C9" w:rsidP="00D021C9">
      <w:r>
        <w:t>iPad Screen Size</w:t>
      </w:r>
    </w:p>
    <w:tbl>
      <w:tblPr>
        <w:tblW w:w="0" w:type="auto"/>
        <w:tblInd w:w="18" w:type="dxa"/>
        <w:tblCellMar>
          <w:left w:w="0" w:type="dxa"/>
          <w:right w:w="0" w:type="dxa"/>
        </w:tblCellMar>
        <w:tblLook w:val="04A0" w:firstRow="1" w:lastRow="0" w:firstColumn="1" w:lastColumn="0" w:noHBand="0" w:noVBand="1"/>
      </w:tblPr>
      <w:tblGrid>
        <w:gridCol w:w="4947"/>
        <w:gridCol w:w="3891"/>
      </w:tblGrid>
      <w:tr w:rsidR="00D021C9" w14:paraId="179AE41D" w14:textId="77777777" w:rsidTr="00D021C9">
        <w:tc>
          <w:tcPr>
            <w:tcW w:w="4947"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0A54B86" w14:textId="77777777" w:rsidR="00D021C9" w:rsidRDefault="00D021C9">
            <w:pPr>
              <w:pStyle w:val="ListParagraph"/>
              <w:ind w:left="0"/>
              <w:rPr>
                <w:sz w:val="24"/>
                <w:szCs w:val="24"/>
              </w:rPr>
            </w:pPr>
            <w:r>
              <w:rPr>
                <w:sz w:val="24"/>
                <w:szCs w:val="24"/>
              </w:rPr>
              <w:t>Model</w:t>
            </w:r>
          </w:p>
        </w:tc>
        <w:tc>
          <w:tcPr>
            <w:tcW w:w="389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204F2714" w14:textId="77777777" w:rsidR="00D021C9" w:rsidRDefault="00D021C9">
            <w:pPr>
              <w:pStyle w:val="ListParagraph"/>
              <w:ind w:left="0"/>
              <w:rPr>
                <w:sz w:val="24"/>
                <w:szCs w:val="24"/>
              </w:rPr>
            </w:pPr>
            <w:r>
              <w:rPr>
                <w:sz w:val="24"/>
                <w:szCs w:val="24"/>
              </w:rPr>
              <w:t>Resolution</w:t>
            </w:r>
          </w:p>
        </w:tc>
      </w:tr>
      <w:tr w:rsidR="00D021C9" w14:paraId="0D60A18D" w14:textId="77777777" w:rsidTr="00D021C9">
        <w:tc>
          <w:tcPr>
            <w:tcW w:w="49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2DE8B4" w14:textId="77777777" w:rsidR="00D021C9" w:rsidRDefault="00D021C9">
            <w:pPr>
              <w:pStyle w:val="ListParagraph"/>
              <w:ind w:left="0"/>
              <w:rPr>
                <w:sz w:val="24"/>
                <w:szCs w:val="24"/>
              </w:rPr>
            </w:pPr>
            <w:r>
              <w:rPr>
                <w:sz w:val="24"/>
                <w:szCs w:val="24"/>
              </w:rPr>
              <w:t>iPad Portrait</w:t>
            </w:r>
          </w:p>
        </w:tc>
        <w:tc>
          <w:tcPr>
            <w:tcW w:w="3891" w:type="dxa"/>
            <w:tcBorders>
              <w:top w:val="nil"/>
              <w:left w:val="nil"/>
              <w:bottom w:val="single" w:sz="8" w:space="0" w:color="auto"/>
              <w:right w:val="single" w:sz="8" w:space="0" w:color="auto"/>
            </w:tcBorders>
            <w:tcMar>
              <w:top w:w="0" w:type="dxa"/>
              <w:left w:w="108" w:type="dxa"/>
              <w:bottom w:w="0" w:type="dxa"/>
              <w:right w:w="108" w:type="dxa"/>
            </w:tcMar>
            <w:hideMark/>
          </w:tcPr>
          <w:p w14:paraId="784515C2" w14:textId="77777777" w:rsidR="00D021C9" w:rsidRDefault="00D021C9">
            <w:pPr>
              <w:pStyle w:val="ListParagraph"/>
              <w:ind w:left="0"/>
              <w:rPr>
                <w:sz w:val="24"/>
                <w:szCs w:val="24"/>
              </w:rPr>
            </w:pPr>
            <w:r>
              <w:rPr>
                <w:sz w:val="24"/>
                <w:szCs w:val="24"/>
              </w:rPr>
              <w:t>1536*2048 (@2x)</w:t>
            </w:r>
          </w:p>
        </w:tc>
      </w:tr>
      <w:tr w:rsidR="00D021C9" w14:paraId="35FD46D2" w14:textId="77777777" w:rsidTr="00D021C9">
        <w:tc>
          <w:tcPr>
            <w:tcW w:w="49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224B41" w14:textId="77777777" w:rsidR="00D021C9" w:rsidRDefault="00D021C9">
            <w:pPr>
              <w:pStyle w:val="ListParagraph"/>
              <w:ind w:left="0"/>
              <w:rPr>
                <w:sz w:val="24"/>
                <w:szCs w:val="24"/>
              </w:rPr>
            </w:pPr>
            <w:r>
              <w:rPr>
                <w:sz w:val="24"/>
                <w:szCs w:val="24"/>
              </w:rPr>
              <w:t>iPad Portrait (Without Retina)</w:t>
            </w:r>
          </w:p>
        </w:tc>
        <w:tc>
          <w:tcPr>
            <w:tcW w:w="3891" w:type="dxa"/>
            <w:tcBorders>
              <w:top w:val="nil"/>
              <w:left w:val="nil"/>
              <w:bottom w:val="single" w:sz="8" w:space="0" w:color="auto"/>
              <w:right w:val="single" w:sz="8" w:space="0" w:color="auto"/>
            </w:tcBorders>
            <w:tcMar>
              <w:top w:w="0" w:type="dxa"/>
              <w:left w:w="108" w:type="dxa"/>
              <w:bottom w:w="0" w:type="dxa"/>
              <w:right w:w="108" w:type="dxa"/>
            </w:tcMar>
            <w:hideMark/>
          </w:tcPr>
          <w:p w14:paraId="71ADDCD2" w14:textId="77777777" w:rsidR="00D021C9" w:rsidRDefault="00D021C9">
            <w:pPr>
              <w:pStyle w:val="ListParagraph"/>
              <w:ind w:left="0"/>
              <w:rPr>
                <w:sz w:val="24"/>
                <w:szCs w:val="24"/>
              </w:rPr>
            </w:pPr>
            <w:r>
              <w:rPr>
                <w:sz w:val="24"/>
                <w:szCs w:val="24"/>
              </w:rPr>
              <w:t>768*1024 (@1x)</w:t>
            </w:r>
          </w:p>
        </w:tc>
      </w:tr>
      <w:tr w:rsidR="00D021C9" w14:paraId="6AB6FBA7" w14:textId="77777777" w:rsidTr="00D021C9">
        <w:tc>
          <w:tcPr>
            <w:tcW w:w="49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92BABC" w14:textId="77777777" w:rsidR="00D021C9" w:rsidRDefault="00D021C9">
            <w:pPr>
              <w:pStyle w:val="ListParagraph"/>
              <w:ind w:left="0"/>
              <w:rPr>
                <w:sz w:val="24"/>
                <w:szCs w:val="24"/>
              </w:rPr>
            </w:pPr>
            <w:r>
              <w:rPr>
                <w:sz w:val="24"/>
                <w:szCs w:val="24"/>
              </w:rPr>
              <w:t>iPad Landscape</w:t>
            </w:r>
          </w:p>
        </w:tc>
        <w:tc>
          <w:tcPr>
            <w:tcW w:w="3891" w:type="dxa"/>
            <w:tcBorders>
              <w:top w:val="nil"/>
              <w:left w:val="nil"/>
              <w:bottom w:val="single" w:sz="8" w:space="0" w:color="auto"/>
              <w:right w:val="single" w:sz="8" w:space="0" w:color="auto"/>
            </w:tcBorders>
            <w:tcMar>
              <w:top w:w="0" w:type="dxa"/>
              <w:left w:w="108" w:type="dxa"/>
              <w:bottom w:w="0" w:type="dxa"/>
              <w:right w:w="108" w:type="dxa"/>
            </w:tcMar>
            <w:hideMark/>
          </w:tcPr>
          <w:p w14:paraId="28128CF9" w14:textId="77777777" w:rsidR="00D021C9" w:rsidRDefault="00D021C9">
            <w:pPr>
              <w:pStyle w:val="ListParagraph"/>
              <w:ind w:left="0"/>
              <w:rPr>
                <w:sz w:val="24"/>
                <w:szCs w:val="24"/>
              </w:rPr>
            </w:pPr>
            <w:r>
              <w:rPr>
                <w:sz w:val="24"/>
                <w:szCs w:val="24"/>
              </w:rPr>
              <w:t>2048*1536 (@2x)</w:t>
            </w:r>
          </w:p>
        </w:tc>
      </w:tr>
      <w:tr w:rsidR="00D021C9" w14:paraId="54FB3E4A" w14:textId="77777777" w:rsidTr="00D021C9">
        <w:tc>
          <w:tcPr>
            <w:tcW w:w="49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E135A6" w14:textId="77777777" w:rsidR="00D021C9" w:rsidRDefault="00D021C9">
            <w:pPr>
              <w:pStyle w:val="ListParagraph"/>
              <w:ind w:left="0"/>
              <w:rPr>
                <w:sz w:val="24"/>
                <w:szCs w:val="24"/>
              </w:rPr>
            </w:pPr>
            <w:r>
              <w:rPr>
                <w:sz w:val="24"/>
                <w:szCs w:val="24"/>
              </w:rPr>
              <w:t>iPad Landscape (Without Retina)</w:t>
            </w:r>
          </w:p>
        </w:tc>
        <w:tc>
          <w:tcPr>
            <w:tcW w:w="3891" w:type="dxa"/>
            <w:tcBorders>
              <w:top w:val="nil"/>
              <w:left w:val="nil"/>
              <w:bottom w:val="single" w:sz="8" w:space="0" w:color="auto"/>
              <w:right w:val="single" w:sz="8" w:space="0" w:color="auto"/>
            </w:tcBorders>
            <w:tcMar>
              <w:top w:w="0" w:type="dxa"/>
              <w:left w:w="108" w:type="dxa"/>
              <w:bottom w:w="0" w:type="dxa"/>
              <w:right w:w="108" w:type="dxa"/>
            </w:tcMar>
            <w:hideMark/>
          </w:tcPr>
          <w:p w14:paraId="42D3DE12" w14:textId="77777777" w:rsidR="00D021C9" w:rsidRDefault="00D021C9">
            <w:pPr>
              <w:pStyle w:val="ListParagraph"/>
              <w:ind w:left="0"/>
              <w:rPr>
                <w:sz w:val="24"/>
                <w:szCs w:val="24"/>
              </w:rPr>
            </w:pPr>
            <w:r>
              <w:rPr>
                <w:sz w:val="24"/>
                <w:szCs w:val="24"/>
              </w:rPr>
              <w:t>1024*768  (@1x)</w:t>
            </w:r>
          </w:p>
        </w:tc>
      </w:tr>
    </w:tbl>
    <w:p w14:paraId="45919059" w14:textId="77777777" w:rsidR="00D021C9" w:rsidRDefault="00D021C9" w:rsidP="00D021C9">
      <w:pPr>
        <w:ind w:firstLine="450"/>
        <w:rPr>
          <w:rFonts w:eastAsiaTheme="minorHAnsi"/>
          <w:sz w:val="24"/>
          <w:szCs w:val="24"/>
        </w:rPr>
      </w:pPr>
    </w:p>
    <w:p w14:paraId="7C5B7CA5" w14:textId="77777777" w:rsidR="00D021C9" w:rsidRDefault="00D021C9" w:rsidP="00D021C9">
      <w:bookmarkStart w:id="38" w:name="_Toc410142488"/>
      <w:r>
        <w:t>Android Display Modes</w:t>
      </w:r>
      <w:bookmarkEnd w:id="38"/>
    </w:p>
    <w:tbl>
      <w:tblPr>
        <w:tblW w:w="8910" w:type="dxa"/>
        <w:tblInd w:w="18" w:type="dxa"/>
        <w:tblCellMar>
          <w:left w:w="0" w:type="dxa"/>
          <w:right w:w="0" w:type="dxa"/>
        </w:tblCellMar>
        <w:tblLook w:val="04A0" w:firstRow="1" w:lastRow="0" w:firstColumn="1" w:lastColumn="0" w:noHBand="0" w:noVBand="1"/>
      </w:tblPr>
      <w:tblGrid>
        <w:gridCol w:w="2700"/>
        <w:gridCol w:w="2970"/>
        <w:gridCol w:w="3240"/>
      </w:tblGrid>
      <w:tr w:rsidR="00D021C9" w14:paraId="69D8862A" w14:textId="77777777" w:rsidTr="00D021C9">
        <w:tc>
          <w:tcPr>
            <w:tcW w:w="270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C9CFBC" w14:textId="77777777" w:rsidR="00D021C9" w:rsidRDefault="00D021C9">
            <w:pPr>
              <w:pStyle w:val="ListParagraph"/>
              <w:ind w:left="0"/>
              <w:rPr>
                <w:sz w:val="24"/>
                <w:szCs w:val="24"/>
              </w:rPr>
            </w:pPr>
            <w:r>
              <w:rPr>
                <w:sz w:val="24"/>
                <w:szCs w:val="24"/>
              </w:rPr>
              <w:t>Model</w:t>
            </w:r>
          </w:p>
        </w:tc>
        <w:tc>
          <w:tcPr>
            <w:tcW w:w="29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45333AA2" w14:textId="77777777" w:rsidR="00D021C9" w:rsidRDefault="00D021C9">
            <w:pPr>
              <w:pStyle w:val="ListParagraph"/>
              <w:ind w:left="0"/>
              <w:rPr>
                <w:sz w:val="24"/>
                <w:szCs w:val="24"/>
              </w:rPr>
            </w:pPr>
            <w:r>
              <w:rPr>
                <w:sz w:val="24"/>
                <w:szCs w:val="24"/>
              </w:rPr>
              <w:t>Resolution</w:t>
            </w:r>
          </w:p>
        </w:tc>
        <w:tc>
          <w:tcPr>
            <w:tcW w:w="324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595D42CD" w14:textId="77777777" w:rsidR="00D021C9" w:rsidRDefault="00D021C9">
            <w:pPr>
              <w:pStyle w:val="ListParagraph"/>
              <w:ind w:left="0"/>
              <w:rPr>
                <w:sz w:val="24"/>
                <w:szCs w:val="24"/>
              </w:rPr>
            </w:pPr>
            <w:r>
              <w:rPr>
                <w:sz w:val="24"/>
                <w:szCs w:val="24"/>
              </w:rPr>
              <w:t>OS</w:t>
            </w:r>
          </w:p>
        </w:tc>
      </w:tr>
      <w:tr w:rsidR="00D021C9" w14:paraId="3D0E0FC1"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9FF557" w14:textId="77777777" w:rsidR="00D021C9" w:rsidRDefault="00D021C9">
            <w:pPr>
              <w:pStyle w:val="ListParagraph"/>
              <w:ind w:left="0"/>
              <w:rPr>
                <w:sz w:val="24"/>
                <w:szCs w:val="24"/>
              </w:rPr>
            </w:pPr>
            <w:r>
              <w:rPr>
                <w:sz w:val="24"/>
                <w:szCs w:val="24"/>
              </w:rPr>
              <w:t>Nexus 4</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D93DCA7" w14:textId="77777777" w:rsidR="00D021C9" w:rsidRDefault="00D021C9">
            <w:pPr>
              <w:pStyle w:val="ListParagraph"/>
              <w:ind w:left="0"/>
              <w:rPr>
                <w:sz w:val="24"/>
                <w:szCs w:val="24"/>
              </w:rPr>
            </w:pPr>
            <w:r>
              <w:rPr>
                <w:sz w:val="24"/>
                <w:szCs w:val="24"/>
              </w:rPr>
              <w:t xml:space="preserve">1280*768 (320 </w:t>
            </w:r>
            <w:proofErr w:type="spellStart"/>
            <w:r>
              <w:rPr>
                <w:sz w:val="24"/>
                <w:szCs w:val="24"/>
              </w:rPr>
              <w:t>ppi</w:t>
            </w:r>
            <w:proofErr w:type="spellEnd"/>
            <w:r>
              <w:rPr>
                <w:sz w:val="24"/>
                <w:szCs w:val="24"/>
              </w:rPr>
              <w:t>)</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6C84C889" w14:textId="77777777" w:rsidR="00D021C9" w:rsidRDefault="00D021C9">
            <w:pPr>
              <w:pStyle w:val="ListParagraph"/>
              <w:ind w:left="0"/>
              <w:rPr>
                <w:sz w:val="24"/>
                <w:szCs w:val="24"/>
              </w:rPr>
            </w:pPr>
            <w:r>
              <w:rPr>
                <w:sz w:val="24"/>
                <w:szCs w:val="24"/>
              </w:rPr>
              <w:t>Android 4.2 (Jelly Bean)</w:t>
            </w:r>
          </w:p>
        </w:tc>
      </w:tr>
      <w:tr w:rsidR="00D021C9" w14:paraId="62F93784"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F2CD0" w14:textId="77777777" w:rsidR="00D021C9" w:rsidRDefault="00D021C9">
            <w:pPr>
              <w:pStyle w:val="ListParagraph"/>
              <w:ind w:left="0"/>
              <w:rPr>
                <w:sz w:val="24"/>
                <w:szCs w:val="24"/>
              </w:rPr>
            </w:pPr>
            <w:r>
              <w:rPr>
                <w:sz w:val="24"/>
                <w:szCs w:val="24"/>
              </w:rPr>
              <w:t>Nexus 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CE70F44" w14:textId="77777777" w:rsidR="00D021C9" w:rsidRDefault="00D021C9">
            <w:pPr>
              <w:pStyle w:val="ListParagraph"/>
              <w:ind w:left="0"/>
              <w:rPr>
                <w:sz w:val="24"/>
                <w:szCs w:val="24"/>
              </w:rPr>
            </w:pPr>
            <w:r>
              <w:rPr>
                <w:sz w:val="24"/>
                <w:szCs w:val="24"/>
              </w:rPr>
              <w:t>1920*1080(445ppi)</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3741662A" w14:textId="77777777" w:rsidR="00D021C9" w:rsidRDefault="00D021C9">
            <w:pPr>
              <w:pStyle w:val="ListParagraph"/>
              <w:ind w:left="0"/>
              <w:rPr>
                <w:sz w:val="24"/>
                <w:szCs w:val="24"/>
              </w:rPr>
            </w:pPr>
            <w:r>
              <w:rPr>
                <w:sz w:val="24"/>
                <w:szCs w:val="24"/>
              </w:rPr>
              <w:t>Android 4.4 (KitKat)</w:t>
            </w:r>
          </w:p>
        </w:tc>
      </w:tr>
      <w:tr w:rsidR="00D021C9" w14:paraId="0007B7E2"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D3B021" w14:textId="77777777" w:rsidR="00D021C9" w:rsidRDefault="00D021C9">
            <w:pPr>
              <w:pStyle w:val="ListParagraph"/>
              <w:ind w:left="0"/>
              <w:rPr>
                <w:sz w:val="24"/>
                <w:szCs w:val="24"/>
              </w:rPr>
            </w:pPr>
            <w:r>
              <w:rPr>
                <w:sz w:val="24"/>
                <w:szCs w:val="24"/>
              </w:rPr>
              <w:t>Nexus 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D18880E" w14:textId="77777777" w:rsidR="00D021C9" w:rsidRDefault="00D021C9">
            <w:pPr>
              <w:pStyle w:val="ListParagraph"/>
              <w:ind w:left="0"/>
              <w:rPr>
                <w:sz w:val="24"/>
                <w:szCs w:val="24"/>
              </w:rPr>
            </w:pPr>
            <w:r>
              <w:rPr>
                <w:sz w:val="24"/>
                <w:szCs w:val="24"/>
              </w:rPr>
              <w:t>1440*2560(493ppi)</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01283F0E" w14:textId="77777777" w:rsidR="00D021C9" w:rsidRDefault="00D021C9">
            <w:pPr>
              <w:pStyle w:val="ListParagraph"/>
              <w:ind w:left="0"/>
              <w:rPr>
                <w:sz w:val="24"/>
                <w:szCs w:val="24"/>
              </w:rPr>
            </w:pPr>
            <w:r>
              <w:rPr>
                <w:sz w:val="24"/>
                <w:szCs w:val="24"/>
              </w:rPr>
              <w:t>Android 5.0 (Lollipop)</w:t>
            </w:r>
          </w:p>
        </w:tc>
      </w:tr>
      <w:tr w:rsidR="00D021C9" w14:paraId="7412E773"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260AA1" w14:textId="77777777" w:rsidR="00D021C9" w:rsidRDefault="00D021C9">
            <w:pPr>
              <w:pStyle w:val="ListParagraph"/>
              <w:ind w:left="0"/>
              <w:rPr>
                <w:sz w:val="24"/>
                <w:szCs w:val="24"/>
              </w:rPr>
            </w:pPr>
            <w:r>
              <w:rPr>
                <w:sz w:val="24"/>
                <w:szCs w:val="24"/>
              </w:rPr>
              <w:t>Nexus 7(T)</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572AA4D" w14:textId="77777777" w:rsidR="00D021C9" w:rsidRDefault="00D021C9">
            <w:pPr>
              <w:pStyle w:val="ListParagraph"/>
              <w:ind w:left="0"/>
              <w:rPr>
                <w:sz w:val="24"/>
                <w:szCs w:val="24"/>
              </w:rPr>
            </w:pPr>
            <w:r>
              <w:rPr>
                <w:sz w:val="24"/>
                <w:szCs w:val="24"/>
              </w:rPr>
              <w:t xml:space="preserve">1920*1200(323ppi) HD </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3AFC1734" w14:textId="77777777" w:rsidR="00D021C9" w:rsidRDefault="00D021C9">
            <w:pPr>
              <w:pStyle w:val="ListParagraph"/>
              <w:ind w:left="0"/>
              <w:rPr>
                <w:sz w:val="24"/>
                <w:szCs w:val="24"/>
              </w:rPr>
            </w:pPr>
            <w:r>
              <w:rPr>
                <w:sz w:val="24"/>
                <w:szCs w:val="24"/>
              </w:rPr>
              <w:t>Android 4.1 Jelly Bean</w:t>
            </w:r>
          </w:p>
        </w:tc>
      </w:tr>
      <w:tr w:rsidR="00D021C9" w14:paraId="5E979397"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462483" w14:textId="77777777" w:rsidR="00D021C9" w:rsidRDefault="00D021C9">
            <w:pPr>
              <w:pStyle w:val="ListParagraph"/>
              <w:ind w:left="0"/>
              <w:rPr>
                <w:sz w:val="24"/>
                <w:szCs w:val="24"/>
              </w:rPr>
            </w:pPr>
            <w:r>
              <w:rPr>
                <w:sz w:val="24"/>
                <w:szCs w:val="24"/>
              </w:rPr>
              <w:t>Nexus 9(T)</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1F36145" w14:textId="77777777" w:rsidR="00D021C9" w:rsidRDefault="00D021C9">
            <w:pPr>
              <w:pStyle w:val="ListParagraph"/>
              <w:ind w:left="0"/>
              <w:rPr>
                <w:sz w:val="24"/>
                <w:szCs w:val="24"/>
              </w:rPr>
            </w:pPr>
            <w:r>
              <w:rPr>
                <w:sz w:val="24"/>
                <w:szCs w:val="24"/>
              </w:rPr>
              <w:t xml:space="preserve">2048*1536(288 </w:t>
            </w:r>
            <w:proofErr w:type="spellStart"/>
            <w:r>
              <w:rPr>
                <w:sz w:val="24"/>
                <w:szCs w:val="24"/>
              </w:rPr>
              <w:t>ppi</w:t>
            </w:r>
            <w:proofErr w:type="spellEnd"/>
            <w:r>
              <w:rPr>
                <w:sz w:val="24"/>
                <w:szCs w:val="24"/>
              </w:rPr>
              <w:t>)</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50E7904C" w14:textId="77777777" w:rsidR="00D021C9" w:rsidRDefault="00D021C9">
            <w:pPr>
              <w:pStyle w:val="ListParagraph"/>
              <w:ind w:left="0"/>
              <w:rPr>
                <w:sz w:val="24"/>
                <w:szCs w:val="24"/>
              </w:rPr>
            </w:pPr>
            <w:r>
              <w:rPr>
                <w:sz w:val="24"/>
                <w:szCs w:val="24"/>
              </w:rPr>
              <w:t>Android (5.0) (Lollipop)</w:t>
            </w:r>
          </w:p>
        </w:tc>
      </w:tr>
      <w:tr w:rsidR="00D021C9" w14:paraId="235FEAB7"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05FBD7" w14:textId="77777777" w:rsidR="00D021C9" w:rsidRDefault="00D021C9">
            <w:pPr>
              <w:pStyle w:val="ListParagraph"/>
              <w:ind w:left="0"/>
              <w:rPr>
                <w:sz w:val="24"/>
                <w:szCs w:val="24"/>
              </w:rPr>
            </w:pPr>
            <w:r>
              <w:rPr>
                <w:sz w:val="24"/>
                <w:szCs w:val="24"/>
              </w:rPr>
              <w:t>Nexus 10(T)</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189B6E34" w14:textId="77777777" w:rsidR="00D021C9" w:rsidRDefault="00D021C9">
            <w:pPr>
              <w:pStyle w:val="ListParagraph"/>
              <w:ind w:left="0"/>
              <w:rPr>
                <w:sz w:val="24"/>
                <w:szCs w:val="24"/>
              </w:rPr>
            </w:pPr>
            <w:r>
              <w:rPr>
                <w:sz w:val="24"/>
                <w:szCs w:val="24"/>
              </w:rPr>
              <w:t xml:space="preserve">2560*1600(300 </w:t>
            </w:r>
            <w:proofErr w:type="spellStart"/>
            <w:r>
              <w:rPr>
                <w:sz w:val="24"/>
                <w:szCs w:val="24"/>
              </w:rPr>
              <w:t>ppi</w:t>
            </w:r>
            <w:proofErr w:type="spellEnd"/>
            <w:r>
              <w:rPr>
                <w:sz w:val="24"/>
                <w:szCs w:val="24"/>
              </w:rPr>
              <w:t>)</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1DDF878D" w14:textId="77777777" w:rsidR="00D021C9" w:rsidRDefault="00D021C9">
            <w:pPr>
              <w:pStyle w:val="ListParagraph"/>
              <w:ind w:left="0"/>
              <w:rPr>
                <w:sz w:val="24"/>
                <w:szCs w:val="24"/>
              </w:rPr>
            </w:pPr>
            <w:r>
              <w:rPr>
                <w:sz w:val="24"/>
                <w:szCs w:val="24"/>
              </w:rPr>
              <w:t>Android 4.2 (Jelly Bean)</w:t>
            </w:r>
          </w:p>
        </w:tc>
      </w:tr>
      <w:tr w:rsidR="00D021C9" w14:paraId="79774104"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BC34B1" w14:textId="77777777" w:rsidR="00D021C9" w:rsidRDefault="00D021C9">
            <w:pPr>
              <w:pStyle w:val="ListParagraph"/>
              <w:ind w:left="0"/>
              <w:rPr>
                <w:sz w:val="24"/>
                <w:szCs w:val="24"/>
              </w:rPr>
            </w:pPr>
            <w:r>
              <w:rPr>
                <w:sz w:val="24"/>
                <w:szCs w:val="24"/>
              </w:rPr>
              <w:t>Samsung Galaxy S</w:t>
            </w:r>
            <w:r w:rsidR="00592BE6">
              <w:rPr>
                <w:sz w:val="24"/>
                <w:szCs w:val="24"/>
              </w:rPr>
              <w:t>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1C3E2559" w14:textId="77777777" w:rsidR="00D021C9" w:rsidRDefault="00D021C9">
            <w:pPr>
              <w:pStyle w:val="ListParagraph"/>
              <w:ind w:left="0"/>
              <w:rPr>
                <w:sz w:val="24"/>
                <w:szCs w:val="24"/>
              </w:rPr>
            </w:pPr>
            <w:r>
              <w:rPr>
                <w:sz w:val="24"/>
                <w:szCs w:val="24"/>
              </w:rPr>
              <w:t xml:space="preserve">720*1280(306 </w:t>
            </w:r>
            <w:proofErr w:type="spellStart"/>
            <w:r>
              <w:rPr>
                <w:sz w:val="24"/>
                <w:szCs w:val="24"/>
              </w:rPr>
              <w:t>ppi</w:t>
            </w:r>
            <w:proofErr w:type="spellEnd"/>
            <w:r>
              <w:rPr>
                <w:sz w:val="24"/>
                <w:szCs w:val="24"/>
              </w:rPr>
              <w:t>) HD</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172B7FE8" w14:textId="77777777" w:rsidR="00D021C9" w:rsidRDefault="00592BE6">
            <w:pPr>
              <w:pStyle w:val="ListParagraph"/>
              <w:ind w:left="0"/>
              <w:rPr>
                <w:sz w:val="24"/>
                <w:szCs w:val="24"/>
              </w:rPr>
            </w:pPr>
            <w:r>
              <w:rPr>
                <w:sz w:val="24"/>
                <w:szCs w:val="24"/>
              </w:rPr>
              <w:t>Android 8.0 (Oreo</w:t>
            </w:r>
          </w:p>
          <w:p w14:paraId="7AD6A013" w14:textId="77777777" w:rsidR="00592BE6" w:rsidRPr="00592BE6" w:rsidRDefault="00592BE6" w:rsidP="00592BE6"/>
          <w:p w14:paraId="16C7ECF8" w14:textId="77777777" w:rsidR="00592BE6" w:rsidRPr="00592BE6" w:rsidRDefault="00592BE6" w:rsidP="00592BE6"/>
          <w:p w14:paraId="0EDAA782" w14:textId="77777777" w:rsidR="00592BE6" w:rsidRPr="00592BE6" w:rsidRDefault="00592BE6" w:rsidP="00592BE6"/>
          <w:p w14:paraId="7558EFA7" w14:textId="77777777" w:rsidR="00592BE6" w:rsidRPr="00592BE6" w:rsidRDefault="00592BE6" w:rsidP="00592BE6"/>
          <w:p w14:paraId="6FEEDA2B" w14:textId="77777777" w:rsidR="00592BE6" w:rsidRPr="00592BE6" w:rsidRDefault="00592BE6" w:rsidP="00592BE6"/>
          <w:p w14:paraId="3934913E" w14:textId="77777777" w:rsidR="00592BE6" w:rsidRPr="00592BE6" w:rsidRDefault="00592BE6" w:rsidP="00592BE6"/>
          <w:p w14:paraId="30B4C779" w14:textId="77777777" w:rsidR="00592BE6" w:rsidRPr="00592BE6" w:rsidRDefault="00592BE6" w:rsidP="00592BE6"/>
          <w:p w14:paraId="22553F88" w14:textId="77777777" w:rsidR="00592BE6" w:rsidRPr="00592BE6" w:rsidRDefault="00592BE6" w:rsidP="00592BE6"/>
          <w:p w14:paraId="3B72FE54" w14:textId="77777777" w:rsidR="00592BE6" w:rsidRPr="00592BE6" w:rsidRDefault="00592BE6" w:rsidP="00592BE6"/>
          <w:p w14:paraId="45939FA7" w14:textId="77777777" w:rsidR="00592BE6" w:rsidRPr="00592BE6" w:rsidRDefault="00592BE6" w:rsidP="00592BE6"/>
          <w:p w14:paraId="4B6099EA" w14:textId="77777777" w:rsidR="00592BE6" w:rsidRPr="00592BE6" w:rsidRDefault="00592BE6" w:rsidP="00592BE6"/>
          <w:p w14:paraId="53FD9474" w14:textId="77777777" w:rsidR="00592BE6" w:rsidRPr="00592BE6" w:rsidRDefault="00592BE6" w:rsidP="00592BE6"/>
          <w:p w14:paraId="4234F5F0" w14:textId="77777777" w:rsidR="00592BE6" w:rsidRPr="00592BE6" w:rsidRDefault="00592BE6" w:rsidP="00592BE6"/>
          <w:p w14:paraId="04CBE330" w14:textId="77777777" w:rsidR="00592BE6" w:rsidRPr="00592BE6" w:rsidRDefault="00592BE6" w:rsidP="00592BE6"/>
          <w:p w14:paraId="1CD76A9A" w14:textId="77777777" w:rsidR="00592BE6" w:rsidRPr="00592BE6" w:rsidRDefault="00592BE6" w:rsidP="00592BE6"/>
          <w:p w14:paraId="0F215856" w14:textId="77777777" w:rsidR="00592BE6" w:rsidRPr="00592BE6" w:rsidRDefault="00592BE6" w:rsidP="00592BE6"/>
          <w:p w14:paraId="0D468C2C" w14:textId="77777777" w:rsidR="00592BE6" w:rsidRPr="00592BE6" w:rsidRDefault="00592BE6" w:rsidP="00592BE6"/>
          <w:p w14:paraId="667C3EE9" w14:textId="77777777" w:rsidR="00592BE6" w:rsidRPr="00592BE6" w:rsidRDefault="00592BE6" w:rsidP="00592BE6"/>
          <w:p w14:paraId="4786630F" w14:textId="77777777" w:rsidR="00592BE6" w:rsidRPr="00592BE6" w:rsidRDefault="00592BE6" w:rsidP="00592BE6"/>
          <w:p w14:paraId="09931E4E" w14:textId="77777777" w:rsidR="00592BE6" w:rsidRPr="00592BE6" w:rsidRDefault="00592BE6" w:rsidP="00592BE6"/>
          <w:p w14:paraId="6BFE405E" w14:textId="77777777" w:rsidR="00592BE6" w:rsidRPr="00592BE6" w:rsidRDefault="00592BE6" w:rsidP="00592BE6"/>
          <w:p w14:paraId="13F85288" w14:textId="77777777" w:rsidR="00592BE6" w:rsidRPr="00592BE6" w:rsidRDefault="00592BE6" w:rsidP="00592BE6"/>
          <w:p w14:paraId="3882F2F7" w14:textId="77777777" w:rsidR="00592BE6" w:rsidRPr="00592BE6" w:rsidRDefault="00592BE6" w:rsidP="00592BE6"/>
          <w:p w14:paraId="12AFB31E" w14:textId="77777777" w:rsidR="00592BE6" w:rsidRPr="00592BE6" w:rsidRDefault="00592BE6" w:rsidP="00592BE6"/>
        </w:tc>
      </w:tr>
      <w:tr w:rsidR="00D021C9" w14:paraId="42D87595"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061C5A" w14:textId="77777777" w:rsidR="00D021C9" w:rsidRDefault="00D021C9">
            <w:pPr>
              <w:pStyle w:val="ListParagraph"/>
              <w:ind w:left="0"/>
              <w:rPr>
                <w:sz w:val="24"/>
                <w:szCs w:val="24"/>
              </w:rPr>
            </w:pPr>
            <w:r>
              <w:rPr>
                <w:sz w:val="24"/>
                <w:szCs w:val="24"/>
              </w:rPr>
              <w:lastRenderedPageBreak/>
              <w:t>Samsung Galaxy S</w:t>
            </w:r>
            <w:r w:rsidR="00592BE6">
              <w:rPr>
                <w:sz w:val="24"/>
                <w:szCs w:val="24"/>
              </w:rPr>
              <w:t>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7AAA18" w14:textId="77777777" w:rsidR="00D021C9" w:rsidRDefault="00D021C9">
            <w:pPr>
              <w:pStyle w:val="ListParagraph"/>
              <w:ind w:left="0"/>
              <w:rPr>
                <w:sz w:val="24"/>
                <w:szCs w:val="24"/>
              </w:rPr>
            </w:pPr>
            <w:r>
              <w:rPr>
                <w:sz w:val="24"/>
                <w:szCs w:val="24"/>
              </w:rPr>
              <w:t xml:space="preserve">1080*1920(441 </w:t>
            </w:r>
            <w:proofErr w:type="spellStart"/>
            <w:r>
              <w:rPr>
                <w:sz w:val="24"/>
                <w:szCs w:val="24"/>
              </w:rPr>
              <w:t>ppi</w:t>
            </w:r>
            <w:proofErr w:type="spellEnd"/>
            <w:r>
              <w:rPr>
                <w:sz w:val="24"/>
                <w:szCs w:val="24"/>
              </w:rPr>
              <w:t>) FHD</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74DC4F3B" w14:textId="77777777" w:rsidR="00D021C9" w:rsidRDefault="00592BE6">
            <w:pPr>
              <w:pStyle w:val="ListParagraph"/>
              <w:ind w:left="0"/>
              <w:rPr>
                <w:sz w:val="24"/>
                <w:szCs w:val="24"/>
              </w:rPr>
            </w:pPr>
            <w:r>
              <w:rPr>
                <w:sz w:val="24"/>
                <w:szCs w:val="24"/>
              </w:rPr>
              <w:t>Android 8.0 (Oreo</w:t>
            </w:r>
          </w:p>
        </w:tc>
      </w:tr>
      <w:tr w:rsidR="00D021C9" w14:paraId="00D14C7E"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23A562" w14:textId="77777777" w:rsidR="00D021C9" w:rsidRDefault="00D021C9">
            <w:pPr>
              <w:pStyle w:val="ListParagraph"/>
              <w:ind w:left="0"/>
              <w:rPr>
                <w:sz w:val="24"/>
                <w:szCs w:val="24"/>
              </w:rPr>
            </w:pPr>
            <w:r>
              <w:rPr>
                <w:sz w:val="24"/>
                <w:szCs w:val="24"/>
              </w:rPr>
              <w:t>Samsung Galaxy S</w:t>
            </w:r>
            <w:r w:rsidR="00592BE6">
              <w:rPr>
                <w:sz w:val="24"/>
                <w:szCs w:val="24"/>
              </w:rPr>
              <w:t>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438C4252" w14:textId="77777777" w:rsidR="00D021C9" w:rsidRDefault="00D021C9">
            <w:pPr>
              <w:pStyle w:val="ListParagraph"/>
              <w:ind w:left="0"/>
              <w:rPr>
                <w:sz w:val="24"/>
                <w:szCs w:val="24"/>
              </w:rPr>
            </w:pPr>
            <w:r>
              <w:rPr>
                <w:sz w:val="24"/>
                <w:szCs w:val="24"/>
              </w:rPr>
              <w:t xml:space="preserve">1080*1920(432 </w:t>
            </w:r>
            <w:proofErr w:type="spellStart"/>
            <w:r>
              <w:rPr>
                <w:sz w:val="24"/>
                <w:szCs w:val="24"/>
              </w:rPr>
              <w:t>ppi</w:t>
            </w:r>
            <w:proofErr w:type="spellEnd"/>
            <w:r>
              <w:rPr>
                <w:sz w:val="24"/>
                <w:szCs w:val="24"/>
              </w:rPr>
              <w:t xml:space="preserve">) FHD </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76D91396" w14:textId="77777777" w:rsidR="00D021C9" w:rsidRDefault="00D021C9">
            <w:pPr>
              <w:pStyle w:val="ListParagraph"/>
              <w:ind w:left="0"/>
              <w:rPr>
                <w:sz w:val="24"/>
                <w:szCs w:val="24"/>
              </w:rPr>
            </w:pPr>
            <w:r>
              <w:rPr>
                <w:sz w:val="24"/>
                <w:szCs w:val="24"/>
              </w:rPr>
              <w:t xml:space="preserve">Android </w:t>
            </w:r>
            <w:r w:rsidR="00592BE6">
              <w:rPr>
                <w:sz w:val="24"/>
                <w:szCs w:val="24"/>
              </w:rPr>
              <w:t>8.0</w:t>
            </w:r>
            <w:r>
              <w:rPr>
                <w:sz w:val="24"/>
                <w:szCs w:val="24"/>
              </w:rPr>
              <w:t xml:space="preserve"> (</w:t>
            </w:r>
            <w:r w:rsidR="00592BE6">
              <w:rPr>
                <w:sz w:val="24"/>
                <w:szCs w:val="24"/>
              </w:rPr>
              <w:t>Oreo</w:t>
            </w:r>
            <w:r>
              <w:rPr>
                <w:sz w:val="24"/>
                <w:szCs w:val="24"/>
              </w:rPr>
              <w:t>)</w:t>
            </w:r>
          </w:p>
        </w:tc>
      </w:tr>
      <w:tr w:rsidR="00D021C9" w14:paraId="76C045AC" w14:textId="77777777" w:rsidTr="00D021C9">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703FEF" w14:textId="77777777" w:rsidR="00D021C9" w:rsidRDefault="00D021C9">
            <w:pPr>
              <w:pStyle w:val="ListParagraph"/>
              <w:ind w:left="0"/>
              <w:rPr>
                <w:sz w:val="24"/>
                <w:szCs w:val="24"/>
              </w:rPr>
            </w:pPr>
            <w:r>
              <w:rPr>
                <w:sz w:val="24"/>
                <w:szCs w:val="24"/>
              </w:rPr>
              <w:t>Samsung Galaxy S</w:t>
            </w:r>
            <w:r w:rsidR="00592BE6">
              <w:rPr>
                <w:sz w:val="24"/>
                <w:szCs w:val="24"/>
              </w:rPr>
              <w:t>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5519C94" w14:textId="77777777" w:rsidR="00D021C9" w:rsidRDefault="00D021C9">
            <w:pPr>
              <w:pStyle w:val="ListParagraph"/>
              <w:ind w:left="0"/>
              <w:rPr>
                <w:sz w:val="24"/>
                <w:szCs w:val="24"/>
              </w:rPr>
            </w:pPr>
            <w:r>
              <w:rPr>
                <w:sz w:val="24"/>
                <w:szCs w:val="24"/>
              </w:rPr>
              <w:t xml:space="preserve">1440*2560(534 </w:t>
            </w:r>
            <w:proofErr w:type="spellStart"/>
            <w:r>
              <w:rPr>
                <w:sz w:val="24"/>
                <w:szCs w:val="24"/>
              </w:rPr>
              <w:t>ppi</w:t>
            </w:r>
            <w:proofErr w:type="spellEnd"/>
            <w:r>
              <w:rPr>
                <w:sz w:val="24"/>
                <w:szCs w:val="24"/>
              </w:rPr>
              <w:t>)</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26F0963C" w14:textId="77777777" w:rsidR="00D021C9" w:rsidRDefault="00D021C9">
            <w:pPr>
              <w:pStyle w:val="ListParagraph"/>
              <w:ind w:left="0"/>
              <w:rPr>
                <w:sz w:val="24"/>
                <w:szCs w:val="24"/>
              </w:rPr>
            </w:pPr>
            <w:r>
              <w:rPr>
                <w:sz w:val="24"/>
                <w:szCs w:val="24"/>
              </w:rPr>
              <w:t>Android (</w:t>
            </w:r>
            <w:r w:rsidR="00592BE6">
              <w:rPr>
                <w:sz w:val="24"/>
                <w:szCs w:val="24"/>
              </w:rPr>
              <w:t>9</w:t>
            </w:r>
            <w:r>
              <w:rPr>
                <w:sz w:val="24"/>
                <w:szCs w:val="24"/>
              </w:rPr>
              <w:t>.0) (</w:t>
            </w:r>
            <w:r w:rsidR="00592BE6">
              <w:rPr>
                <w:sz w:val="24"/>
                <w:szCs w:val="24"/>
              </w:rPr>
              <w:t>Pie</w:t>
            </w:r>
            <w:r>
              <w:rPr>
                <w:sz w:val="24"/>
                <w:szCs w:val="24"/>
              </w:rPr>
              <w:t>)</w:t>
            </w:r>
          </w:p>
        </w:tc>
      </w:tr>
      <w:tr w:rsidR="00592BE6" w14:paraId="2E220611" w14:textId="77777777" w:rsidTr="00592BE6">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3DDB6F" w14:textId="77777777" w:rsidR="00592BE6" w:rsidRDefault="00592BE6" w:rsidP="00592BE6">
            <w:pPr>
              <w:pStyle w:val="ListParagraph"/>
              <w:ind w:left="0"/>
              <w:rPr>
                <w:sz w:val="24"/>
                <w:szCs w:val="24"/>
              </w:rPr>
            </w:pPr>
            <w:r>
              <w:rPr>
                <w:sz w:val="24"/>
                <w:szCs w:val="24"/>
              </w:rPr>
              <w:t>Samsung Galaxy S10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5180637" w14:textId="77777777" w:rsidR="00592BE6" w:rsidRDefault="00592BE6" w:rsidP="00592BE6">
            <w:pPr>
              <w:pStyle w:val="ListParagraph"/>
              <w:ind w:left="0"/>
              <w:rPr>
                <w:sz w:val="24"/>
                <w:szCs w:val="24"/>
              </w:rPr>
            </w:pPr>
            <w:r>
              <w:rPr>
                <w:sz w:val="24"/>
                <w:szCs w:val="24"/>
              </w:rPr>
              <w:t xml:space="preserve">1440*2560(534 </w:t>
            </w:r>
            <w:proofErr w:type="spellStart"/>
            <w:r>
              <w:rPr>
                <w:sz w:val="24"/>
                <w:szCs w:val="24"/>
              </w:rPr>
              <w:t>ppi</w:t>
            </w:r>
            <w:proofErr w:type="spellEnd"/>
            <w:r>
              <w:rPr>
                <w:sz w:val="24"/>
                <w:szCs w:val="24"/>
              </w:rPr>
              <w:t>)</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65B36477" w14:textId="77777777" w:rsidR="00592BE6" w:rsidRDefault="00592BE6" w:rsidP="00592BE6">
            <w:pPr>
              <w:pStyle w:val="ListParagraph"/>
              <w:ind w:left="0"/>
              <w:rPr>
                <w:sz w:val="24"/>
                <w:szCs w:val="24"/>
              </w:rPr>
            </w:pPr>
            <w:r>
              <w:rPr>
                <w:sz w:val="24"/>
                <w:szCs w:val="24"/>
              </w:rPr>
              <w:t>Android (9.0) (Lollipop)</w:t>
            </w:r>
          </w:p>
        </w:tc>
      </w:tr>
    </w:tbl>
    <w:p w14:paraId="6A4F9609" w14:textId="77777777" w:rsidR="00D021C9" w:rsidRDefault="00D021C9" w:rsidP="00D021C9">
      <w:pPr>
        <w:rPr>
          <w:rFonts w:eastAsiaTheme="minorHAnsi"/>
          <w:sz w:val="24"/>
          <w:szCs w:val="24"/>
        </w:rPr>
      </w:pPr>
    </w:p>
    <w:p w14:paraId="0A3BCBA3" w14:textId="77777777" w:rsidR="00D021C9" w:rsidRDefault="00D021C9" w:rsidP="00D021C9">
      <w:pPr>
        <w:rPr>
          <w:sz w:val="24"/>
          <w:szCs w:val="24"/>
        </w:rPr>
      </w:pPr>
    </w:p>
    <w:p w14:paraId="32FFE310" w14:textId="77777777" w:rsidR="00476719" w:rsidRDefault="00476719" w:rsidP="00D021C9">
      <w:pPr>
        <w:rPr>
          <w:b/>
          <w:bCs/>
          <w:sz w:val="28"/>
          <w:szCs w:val="28"/>
        </w:rPr>
      </w:pPr>
    </w:p>
    <w:p w14:paraId="1DB6B528" w14:textId="77777777" w:rsidR="00476719" w:rsidRDefault="00476719" w:rsidP="00D021C9">
      <w:pPr>
        <w:rPr>
          <w:b/>
          <w:bCs/>
          <w:sz w:val="28"/>
          <w:szCs w:val="28"/>
        </w:rPr>
      </w:pPr>
    </w:p>
    <w:p w14:paraId="055078EE" w14:textId="77777777" w:rsidR="00476719" w:rsidRDefault="00476719" w:rsidP="00D021C9">
      <w:pPr>
        <w:rPr>
          <w:b/>
          <w:bCs/>
          <w:sz w:val="28"/>
          <w:szCs w:val="28"/>
        </w:rPr>
      </w:pPr>
    </w:p>
    <w:p w14:paraId="7B3BFB2E" w14:textId="77777777" w:rsidR="00476719" w:rsidRDefault="00476719" w:rsidP="00D021C9">
      <w:pPr>
        <w:rPr>
          <w:b/>
          <w:bCs/>
          <w:sz w:val="28"/>
          <w:szCs w:val="28"/>
        </w:rPr>
      </w:pPr>
    </w:p>
    <w:p w14:paraId="472000CE" w14:textId="77777777" w:rsidR="00476719" w:rsidRDefault="00476719" w:rsidP="00D021C9">
      <w:pPr>
        <w:rPr>
          <w:b/>
          <w:bCs/>
          <w:sz w:val="28"/>
          <w:szCs w:val="28"/>
        </w:rPr>
      </w:pPr>
    </w:p>
    <w:p w14:paraId="31CBCAA9" w14:textId="77777777" w:rsidR="00476719" w:rsidRDefault="00476719" w:rsidP="00D021C9">
      <w:pPr>
        <w:rPr>
          <w:b/>
          <w:bCs/>
          <w:sz w:val="28"/>
          <w:szCs w:val="28"/>
        </w:rPr>
      </w:pPr>
    </w:p>
    <w:p w14:paraId="722A777B" w14:textId="77777777" w:rsidR="00D021C9" w:rsidRDefault="00D021C9" w:rsidP="00D021C9">
      <w:pPr>
        <w:rPr>
          <w:sz w:val="24"/>
          <w:szCs w:val="24"/>
        </w:rPr>
      </w:pPr>
      <w:r>
        <w:rPr>
          <w:b/>
          <w:bCs/>
          <w:sz w:val="28"/>
          <w:szCs w:val="28"/>
        </w:rPr>
        <w:t>Icons</w:t>
      </w:r>
    </w:p>
    <w:p w14:paraId="62368B77" w14:textId="77777777" w:rsidR="00D021C9" w:rsidRDefault="00D021C9" w:rsidP="00D021C9">
      <w:bookmarkStart w:id="39" w:name="_Toc410142487"/>
      <w:r>
        <w:t xml:space="preserve">Apple App </w:t>
      </w:r>
      <w:bookmarkEnd w:id="39"/>
    </w:p>
    <w:tbl>
      <w:tblPr>
        <w:tblW w:w="0" w:type="auto"/>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27"/>
        <w:gridCol w:w="1561"/>
        <w:gridCol w:w="2151"/>
        <w:gridCol w:w="1508"/>
        <w:gridCol w:w="1508"/>
        <w:gridCol w:w="1455"/>
      </w:tblGrid>
      <w:tr w:rsidR="00D021C9" w14:paraId="0391AB68" w14:textId="77777777" w:rsidTr="00D021C9">
        <w:trPr>
          <w:tblHeader/>
          <w:tblCellSpacing w:w="0" w:type="dxa"/>
        </w:trPr>
        <w:tc>
          <w:tcPr>
            <w:tcW w:w="3412" w:type="dxa"/>
            <w:tcBorders>
              <w:top w:val="single" w:sz="8" w:space="0" w:color="auto"/>
              <w:left w:val="single" w:sz="8" w:space="0" w:color="auto"/>
              <w:bottom w:val="single" w:sz="8" w:space="0" w:color="auto"/>
              <w:right w:val="single" w:sz="8" w:space="0" w:color="auto"/>
            </w:tcBorders>
            <w:shd w:val="clear" w:color="auto" w:fill="BFBFBF"/>
            <w:tcMar>
              <w:top w:w="75" w:type="dxa"/>
              <w:left w:w="75" w:type="dxa"/>
              <w:bottom w:w="75" w:type="dxa"/>
              <w:right w:w="75" w:type="dxa"/>
            </w:tcMar>
            <w:vAlign w:val="center"/>
            <w:hideMark/>
          </w:tcPr>
          <w:p w14:paraId="61912FB7" w14:textId="77777777" w:rsidR="00D021C9" w:rsidRDefault="00D021C9">
            <w:pPr>
              <w:spacing w:before="100" w:beforeAutospacing="1" w:after="100" w:afterAutospacing="1"/>
              <w:jc w:val="center"/>
              <w:rPr>
                <w:rFonts w:eastAsiaTheme="minorHAnsi"/>
                <w:b/>
                <w:bCs/>
                <w:lang w:eastAsia="en-IN"/>
              </w:rPr>
            </w:pPr>
            <w:proofErr w:type="spellStart"/>
            <w:r>
              <w:rPr>
                <w:b/>
                <w:bCs/>
                <w:lang w:eastAsia="en-IN"/>
              </w:rPr>
              <w:t>Assest</w:t>
            </w:r>
            <w:proofErr w:type="spellEnd"/>
            <w:r>
              <w:rPr>
                <w:b/>
                <w:bCs/>
                <w:lang w:eastAsia="en-IN"/>
              </w:rPr>
              <w:t xml:space="preserve"> </w:t>
            </w:r>
          </w:p>
        </w:tc>
        <w:tc>
          <w:tcPr>
            <w:tcW w:w="1800" w:type="dxa"/>
            <w:tcBorders>
              <w:top w:val="single" w:sz="8" w:space="0" w:color="auto"/>
              <w:left w:val="single" w:sz="8" w:space="0" w:color="auto"/>
              <w:bottom w:val="single" w:sz="8" w:space="0" w:color="auto"/>
              <w:right w:val="single" w:sz="8" w:space="0" w:color="auto"/>
            </w:tcBorders>
            <w:shd w:val="clear" w:color="auto" w:fill="BFBFBF"/>
            <w:tcMar>
              <w:top w:w="75" w:type="dxa"/>
              <w:left w:w="75" w:type="dxa"/>
              <w:bottom w:w="75" w:type="dxa"/>
              <w:right w:w="75" w:type="dxa"/>
            </w:tcMar>
            <w:vAlign w:val="center"/>
            <w:hideMark/>
          </w:tcPr>
          <w:p w14:paraId="19E0775E" w14:textId="77777777" w:rsidR="00D021C9" w:rsidRDefault="00D021C9">
            <w:pPr>
              <w:spacing w:before="100" w:beforeAutospacing="1" w:after="100" w:afterAutospacing="1"/>
              <w:jc w:val="center"/>
              <w:rPr>
                <w:rFonts w:eastAsiaTheme="minorHAnsi"/>
                <w:b/>
                <w:bCs/>
                <w:lang w:eastAsia="en-IN"/>
              </w:rPr>
            </w:pPr>
            <w:r>
              <w:rPr>
                <w:b/>
                <w:bCs/>
                <w:lang w:eastAsia="en-IN"/>
              </w:rPr>
              <w:t xml:space="preserve">iPhone 6 Plus (@3x) </w:t>
            </w:r>
          </w:p>
        </w:tc>
        <w:tc>
          <w:tcPr>
            <w:tcW w:w="2160" w:type="dxa"/>
            <w:tcBorders>
              <w:top w:val="single" w:sz="8" w:space="0" w:color="auto"/>
              <w:left w:val="single" w:sz="8" w:space="0" w:color="auto"/>
              <w:bottom w:val="single" w:sz="8" w:space="0" w:color="auto"/>
              <w:right w:val="single" w:sz="8" w:space="0" w:color="auto"/>
            </w:tcBorders>
            <w:shd w:val="clear" w:color="auto" w:fill="BFBFBF"/>
            <w:tcMar>
              <w:top w:w="75" w:type="dxa"/>
              <w:left w:w="75" w:type="dxa"/>
              <w:bottom w:w="75" w:type="dxa"/>
              <w:right w:w="75" w:type="dxa"/>
            </w:tcMar>
            <w:vAlign w:val="center"/>
            <w:hideMark/>
          </w:tcPr>
          <w:p w14:paraId="53501C9A" w14:textId="77777777" w:rsidR="00D021C9" w:rsidRDefault="00D021C9">
            <w:pPr>
              <w:spacing w:before="100" w:beforeAutospacing="1" w:after="100" w:afterAutospacing="1"/>
              <w:jc w:val="center"/>
              <w:rPr>
                <w:rFonts w:eastAsiaTheme="minorHAnsi"/>
                <w:b/>
                <w:bCs/>
                <w:lang w:eastAsia="en-IN"/>
              </w:rPr>
            </w:pPr>
            <w:r>
              <w:rPr>
                <w:b/>
                <w:bCs/>
                <w:lang w:eastAsia="en-IN"/>
              </w:rPr>
              <w:t xml:space="preserve">iPhone 6 and iPhone 5 (@2x) </w:t>
            </w:r>
          </w:p>
        </w:tc>
        <w:tc>
          <w:tcPr>
            <w:tcW w:w="1710" w:type="dxa"/>
            <w:tcBorders>
              <w:top w:val="single" w:sz="8" w:space="0" w:color="auto"/>
              <w:left w:val="single" w:sz="8" w:space="0" w:color="auto"/>
              <w:bottom w:val="single" w:sz="8" w:space="0" w:color="auto"/>
              <w:right w:val="single" w:sz="8" w:space="0" w:color="auto"/>
            </w:tcBorders>
            <w:shd w:val="clear" w:color="auto" w:fill="BFBFBF"/>
            <w:tcMar>
              <w:top w:w="75" w:type="dxa"/>
              <w:left w:w="75" w:type="dxa"/>
              <w:bottom w:w="75" w:type="dxa"/>
              <w:right w:w="75" w:type="dxa"/>
            </w:tcMar>
            <w:vAlign w:val="center"/>
            <w:hideMark/>
          </w:tcPr>
          <w:p w14:paraId="4366166A" w14:textId="77777777" w:rsidR="00D021C9" w:rsidRDefault="00D021C9">
            <w:pPr>
              <w:spacing w:before="100" w:beforeAutospacing="1" w:after="100" w:afterAutospacing="1"/>
              <w:jc w:val="center"/>
              <w:rPr>
                <w:rFonts w:eastAsiaTheme="minorHAnsi"/>
                <w:b/>
                <w:bCs/>
                <w:lang w:eastAsia="en-IN"/>
              </w:rPr>
            </w:pPr>
            <w:r>
              <w:rPr>
                <w:b/>
                <w:bCs/>
                <w:lang w:eastAsia="en-IN"/>
              </w:rPr>
              <w:t xml:space="preserve">iPhone 4s (@2x) </w:t>
            </w:r>
          </w:p>
        </w:tc>
        <w:tc>
          <w:tcPr>
            <w:tcW w:w="1710" w:type="dxa"/>
            <w:tcBorders>
              <w:top w:val="single" w:sz="8" w:space="0" w:color="auto"/>
              <w:left w:val="single" w:sz="8" w:space="0" w:color="auto"/>
              <w:bottom w:val="single" w:sz="8" w:space="0" w:color="auto"/>
              <w:right w:val="single" w:sz="8" w:space="0" w:color="auto"/>
            </w:tcBorders>
            <w:shd w:val="clear" w:color="auto" w:fill="BFBFBF"/>
            <w:tcMar>
              <w:top w:w="75" w:type="dxa"/>
              <w:left w:w="75" w:type="dxa"/>
              <w:bottom w:w="75" w:type="dxa"/>
              <w:right w:w="75" w:type="dxa"/>
            </w:tcMar>
            <w:vAlign w:val="center"/>
            <w:hideMark/>
          </w:tcPr>
          <w:p w14:paraId="3E76AB83" w14:textId="77777777" w:rsidR="00D021C9" w:rsidRDefault="00D021C9">
            <w:pPr>
              <w:spacing w:before="100" w:beforeAutospacing="1" w:after="100" w:afterAutospacing="1"/>
              <w:jc w:val="center"/>
              <w:rPr>
                <w:rFonts w:eastAsiaTheme="minorHAnsi"/>
                <w:b/>
                <w:bCs/>
                <w:lang w:eastAsia="en-IN"/>
              </w:rPr>
            </w:pPr>
            <w:r>
              <w:rPr>
                <w:b/>
                <w:bCs/>
                <w:lang w:eastAsia="en-IN"/>
              </w:rPr>
              <w:t xml:space="preserve">iPad and iPad mini (@2x) </w:t>
            </w:r>
          </w:p>
        </w:tc>
        <w:tc>
          <w:tcPr>
            <w:tcW w:w="1620" w:type="dxa"/>
            <w:tcBorders>
              <w:top w:val="single" w:sz="8" w:space="0" w:color="auto"/>
              <w:left w:val="single" w:sz="8" w:space="0" w:color="auto"/>
              <w:bottom w:val="single" w:sz="8" w:space="0" w:color="auto"/>
              <w:right w:val="single" w:sz="8" w:space="0" w:color="auto"/>
            </w:tcBorders>
            <w:shd w:val="clear" w:color="auto" w:fill="BFBFBF"/>
            <w:tcMar>
              <w:top w:w="75" w:type="dxa"/>
              <w:left w:w="75" w:type="dxa"/>
              <w:bottom w:w="75" w:type="dxa"/>
              <w:right w:w="75" w:type="dxa"/>
            </w:tcMar>
            <w:vAlign w:val="center"/>
            <w:hideMark/>
          </w:tcPr>
          <w:p w14:paraId="699E939C" w14:textId="77777777" w:rsidR="00D021C9" w:rsidRDefault="00D021C9">
            <w:pPr>
              <w:spacing w:before="100" w:beforeAutospacing="1" w:after="100" w:afterAutospacing="1"/>
              <w:jc w:val="center"/>
              <w:rPr>
                <w:rFonts w:eastAsiaTheme="minorHAnsi"/>
                <w:b/>
                <w:bCs/>
                <w:lang w:eastAsia="en-IN"/>
              </w:rPr>
            </w:pPr>
            <w:r>
              <w:rPr>
                <w:b/>
                <w:bCs/>
                <w:lang w:eastAsia="en-IN"/>
              </w:rPr>
              <w:t xml:space="preserve">iPad 2 and iPad mini (@1x) </w:t>
            </w:r>
          </w:p>
        </w:tc>
      </w:tr>
      <w:tr w:rsidR="00D021C9" w14:paraId="064F0415" w14:textId="77777777" w:rsidTr="00D021C9">
        <w:trPr>
          <w:tblCellSpacing w:w="0" w:type="dxa"/>
        </w:trPr>
        <w:tc>
          <w:tcPr>
            <w:tcW w:w="3412"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06695F32" w14:textId="77777777" w:rsidR="00D021C9" w:rsidRDefault="00D021C9">
            <w:pPr>
              <w:spacing w:before="100" w:beforeAutospacing="1" w:after="100" w:afterAutospacing="1"/>
              <w:rPr>
                <w:rFonts w:eastAsiaTheme="minorHAnsi"/>
                <w:lang w:eastAsia="en-IN"/>
              </w:rPr>
            </w:pPr>
            <w:r>
              <w:rPr>
                <w:lang w:eastAsia="en-IN"/>
              </w:rPr>
              <w:t xml:space="preserve">App icon </w:t>
            </w:r>
          </w:p>
        </w:tc>
        <w:tc>
          <w:tcPr>
            <w:tcW w:w="180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1375AD4D" w14:textId="77777777" w:rsidR="00D021C9" w:rsidRDefault="00D021C9">
            <w:pPr>
              <w:spacing w:before="100" w:beforeAutospacing="1" w:after="100" w:afterAutospacing="1"/>
              <w:rPr>
                <w:rFonts w:eastAsiaTheme="minorHAnsi"/>
                <w:lang w:eastAsia="en-IN"/>
              </w:rPr>
            </w:pPr>
            <w:r>
              <w:rPr>
                <w:lang w:eastAsia="en-IN"/>
              </w:rPr>
              <w:t xml:space="preserve">180 x 180 </w:t>
            </w:r>
          </w:p>
        </w:tc>
        <w:tc>
          <w:tcPr>
            <w:tcW w:w="216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248615ED" w14:textId="77777777" w:rsidR="00D021C9" w:rsidRDefault="00D021C9">
            <w:pPr>
              <w:spacing w:before="100" w:beforeAutospacing="1" w:after="100" w:afterAutospacing="1"/>
              <w:rPr>
                <w:rFonts w:eastAsiaTheme="minorHAnsi"/>
                <w:lang w:eastAsia="en-IN"/>
              </w:rPr>
            </w:pPr>
            <w:r>
              <w:rPr>
                <w:lang w:eastAsia="en-IN"/>
              </w:rPr>
              <w:t xml:space="preserve">120 x 120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4703EC5B" w14:textId="77777777" w:rsidR="00D021C9" w:rsidRDefault="00D021C9">
            <w:pPr>
              <w:spacing w:before="100" w:beforeAutospacing="1" w:after="100" w:afterAutospacing="1"/>
              <w:rPr>
                <w:rFonts w:eastAsiaTheme="minorHAnsi"/>
                <w:lang w:eastAsia="en-IN"/>
              </w:rPr>
            </w:pPr>
            <w:r>
              <w:rPr>
                <w:lang w:eastAsia="en-IN"/>
              </w:rPr>
              <w:t xml:space="preserve">120 x 120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7C8F2EEE" w14:textId="77777777" w:rsidR="00D021C9" w:rsidRDefault="00D021C9">
            <w:pPr>
              <w:spacing w:before="100" w:beforeAutospacing="1" w:after="100" w:afterAutospacing="1"/>
              <w:rPr>
                <w:rFonts w:eastAsiaTheme="minorHAnsi"/>
                <w:lang w:eastAsia="en-IN"/>
              </w:rPr>
            </w:pPr>
            <w:r>
              <w:rPr>
                <w:lang w:eastAsia="en-IN"/>
              </w:rPr>
              <w:t xml:space="preserve">152 x 152 </w:t>
            </w:r>
          </w:p>
        </w:tc>
        <w:tc>
          <w:tcPr>
            <w:tcW w:w="162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1C08526E" w14:textId="77777777" w:rsidR="00D021C9" w:rsidRDefault="00D021C9">
            <w:pPr>
              <w:spacing w:before="100" w:beforeAutospacing="1" w:after="100" w:afterAutospacing="1"/>
              <w:rPr>
                <w:rFonts w:eastAsiaTheme="minorHAnsi"/>
                <w:lang w:eastAsia="en-IN"/>
              </w:rPr>
            </w:pPr>
            <w:r>
              <w:rPr>
                <w:lang w:eastAsia="en-IN"/>
              </w:rPr>
              <w:t xml:space="preserve">76 x 76 </w:t>
            </w:r>
          </w:p>
        </w:tc>
      </w:tr>
      <w:tr w:rsidR="00D021C9" w14:paraId="08161EAE" w14:textId="77777777" w:rsidTr="00D021C9">
        <w:trPr>
          <w:tblCellSpacing w:w="0" w:type="dxa"/>
        </w:trPr>
        <w:tc>
          <w:tcPr>
            <w:tcW w:w="3412"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205C3CFF" w14:textId="77777777" w:rsidR="00D021C9" w:rsidRDefault="00D021C9">
            <w:pPr>
              <w:spacing w:before="100" w:beforeAutospacing="1" w:after="100" w:afterAutospacing="1"/>
              <w:rPr>
                <w:rFonts w:eastAsiaTheme="minorHAnsi"/>
                <w:lang w:eastAsia="en-IN"/>
              </w:rPr>
            </w:pPr>
            <w:r>
              <w:rPr>
                <w:lang w:eastAsia="en-IN"/>
              </w:rPr>
              <w:t xml:space="preserve">App icon for the App Store </w:t>
            </w:r>
          </w:p>
        </w:tc>
        <w:tc>
          <w:tcPr>
            <w:tcW w:w="180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0D9CD24A" w14:textId="77777777" w:rsidR="00D021C9" w:rsidRDefault="00D021C9">
            <w:pPr>
              <w:spacing w:before="100" w:beforeAutospacing="1" w:after="100" w:afterAutospacing="1"/>
              <w:rPr>
                <w:rFonts w:eastAsiaTheme="minorHAnsi"/>
                <w:lang w:eastAsia="en-IN"/>
              </w:rPr>
            </w:pPr>
            <w:r>
              <w:rPr>
                <w:lang w:eastAsia="en-IN"/>
              </w:rPr>
              <w:t xml:space="preserve">1024 x 1024 </w:t>
            </w:r>
          </w:p>
        </w:tc>
        <w:tc>
          <w:tcPr>
            <w:tcW w:w="216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43C1794" w14:textId="77777777" w:rsidR="00D021C9" w:rsidRDefault="00D021C9">
            <w:pPr>
              <w:spacing w:before="100" w:beforeAutospacing="1" w:after="100" w:afterAutospacing="1"/>
              <w:rPr>
                <w:rFonts w:eastAsiaTheme="minorHAnsi"/>
                <w:lang w:eastAsia="en-IN"/>
              </w:rPr>
            </w:pPr>
            <w:r>
              <w:rPr>
                <w:lang w:eastAsia="en-IN"/>
              </w:rPr>
              <w:t xml:space="preserve">1024 x 1024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20617989" w14:textId="77777777" w:rsidR="00D021C9" w:rsidRDefault="00D021C9">
            <w:pPr>
              <w:spacing w:before="100" w:beforeAutospacing="1" w:after="100" w:afterAutospacing="1"/>
              <w:rPr>
                <w:rFonts w:eastAsiaTheme="minorHAnsi"/>
                <w:lang w:eastAsia="en-IN"/>
              </w:rPr>
            </w:pPr>
            <w:r>
              <w:rPr>
                <w:lang w:eastAsia="en-IN"/>
              </w:rPr>
              <w:t xml:space="preserve">1024 x 1024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6803E68" w14:textId="77777777" w:rsidR="00D021C9" w:rsidRDefault="00D021C9">
            <w:pPr>
              <w:spacing w:before="100" w:beforeAutospacing="1" w:after="100" w:afterAutospacing="1"/>
              <w:rPr>
                <w:rFonts w:eastAsiaTheme="minorHAnsi"/>
                <w:lang w:eastAsia="en-IN"/>
              </w:rPr>
            </w:pPr>
            <w:r>
              <w:rPr>
                <w:lang w:eastAsia="en-IN"/>
              </w:rPr>
              <w:t xml:space="preserve">1024 x 1024 </w:t>
            </w:r>
          </w:p>
        </w:tc>
        <w:tc>
          <w:tcPr>
            <w:tcW w:w="162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10E6FA1F" w14:textId="77777777" w:rsidR="00D021C9" w:rsidRDefault="00D021C9">
            <w:pPr>
              <w:spacing w:before="100" w:beforeAutospacing="1" w:after="100" w:afterAutospacing="1"/>
              <w:rPr>
                <w:rFonts w:eastAsiaTheme="minorHAnsi"/>
                <w:lang w:eastAsia="en-IN"/>
              </w:rPr>
            </w:pPr>
            <w:r>
              <w:rPr>
                <w:lang w:eastAsia="en-IN"/>
              </w:rPr>
              <w:t xml:space="preserve">1024 x 1024 </w:t>
            </w:r>
          </w:p>
        </w:tc>
      </w:tr>
      <w:tr w:rsidR="00D021C9" w14:paraId="1030842B" w14:textId="77777777" w:rsidTr="00D021C9">
        <w:trPr>
          <w:tblCellSpacing w:w="0" w:type="dxa"/>
        </w:trPr>
        <w:tc>
          <w:tcPr>
            <w:tcW w:w="3412"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3A39B27" w14:textId="77777777" w:rsidR="00D021C9" w:rsidRDefault="00D021C9">
            <w:pPr>
              <w:spacing w:before="100" w:beforeAutospacing="1" w:after="100" w:afterAutospacing="1"/>
              <w:rPr>
                <w:rFonts w:eastAsiaTheme="minorHAnsi"/>
                <w:lang w:eastAsia="en-IN"/>
              </w:rPr>
            </w:pPr>
            <w:r>
              <w:rPr>
                <w:lang w:eastAsia="en-IN"/>
              </w:rPr>
              <w:t>Launch file or image</w:t>
            </w:r>
          </w:p>
        </w:tc>
        <w:tc>
          <w:tcPr>
            <w:tcW w:w="180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46840BDF" w14:textId="77777777" w:rsidR="00D021C9" w:rsidRDefault="00D021C9">
            <w:pPr>
              <w:spacing w:before="100" w:beforeAutospacing="1" w:after="100" w:afterAutospacing="1"/>
              <w:rPr>
                <w:rFonts w:eastAsiaTheme="minorHAnsi"/>
                <w:lang w:eastAsia="en-IN"/>
              </w:rPr>
            </w:pPr>
            <w:r>
              <w:rPr>
                <w:lang w:eastAsia="en-IN"/>
              </w:rPr>
              <w:t>1242 x 2208 (portrait)</w:t>
            </w:r>
          </w:p>
          <w:p w14:paraId="52C848A5" w14:textId="77777777" w:rsidR="00D021C9" w:rsidRDefault="00D021C9">
            <w:pPr>
              <w:spacing w:before="100" w:beforeAutospacing="1" w:after="100" w:afterAutospacing="1"/>
              <w:rPr>
                <w:rFonts w:eastAsiaTheme="minorHAnsi"/>
                <w:lang w:eastAsia="en-IN"/>
              </w:rPr>
            </w:pPr>
            <w:r>
              <w:rPr>
                <w:lang w:eastAsia="en-IN"/>
              </w:rPr>
              <w:t>2208 x 1242 (landscape)</w:t>
            </w:r>
          </w:p>
        </w:tc>
        <w:tc>
          <w:tcPr>
            <w:tcW w:w="216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6897CB97" w14:textId="77777777" w:rsidR="00D021C9" w:rsidRDefault="00D021C9">
            <w:pPr>
              <w:spacing w:before="100" w:beforeAutospacing="1" w:after="100" w:afterAutospacing="1"/>
              <w:rPr>
                <w:rFonts w:eastAsiaTheme="minorHAnsi"/>
                <w:lang w:eastAsia="en-IN"/>
              </w:rPr>
            </w:pPr>
            <w:r>
              <w:rPr>
                <w:lang w:eastAsia="en-IN"/>
              </w:rPr>
              <w:t>750x1334(Portrait)</w:t>
            </w:r>
          </w:p>
          <w:p w14:paraId="226A3E0B" w14:textId="77777777" w:rsidR="00D021C9" w:rsidRDefault="00D021C9">
            <w:pPr>
              <w:spacing w:before="100" w:beforeAutospacing="1" w:after="100" w:afterAutospacing="1"/>
              <w:rPr>
                <w:rFonts w:eastAsiaTheme="minorHAnsi"/>
                <w:lang w:eastAsia="en-IN"/>
              </w:rPr>
            </w:pPr>
            <w:r>
              <w:rPr>
                <w:lang w:eastAsia="en-IN"/>
              </w:rPr>
              <w:t>1334x750(Landscape)</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60DAEBD5" w14:textId="77777777" w:rsidR="00D021C9" w:rsidRDefault="00D021C9">
            <w:pPr>
              <w:spacing w:before="100" w:beforeAutospacing="1" w:after="100" w:afterAutospacing="1"/>
              <w:rPr>
                <w:rFonts w:eastAsiaTheme="minorHAnsi"/>
                <w:lang w:eastAsia="en-IN"/>
              </w:rPr>
            </w:pPr>
            <w:r>
              <w:rPr>
                <w:lang w:eastAsia="en-IN"/>
              </w:rPr>
              <w:t xml:space="preserve">640 x 960 </w:t>
            </w:r>
          </w:p>
          <w:p w14:paraId="4996414A" w14:textId="77777777" w:rsidR="00D021C9" w:rsidRDefault="00D021C9">
            <w:pPr>
              <w:spacing w:before="100" w:beforeAutospacing="1" w:after="100" w:afterAutospacing="1"/>
              <w:rPr>
                <w:lang w:eastAsia="en-IN"/>
              </w:rPr>
            </w:pPr>
            <w:r>
              <w:rPr>
                <w:lang w:eastAsia="en-IN"/>
              </w:rPr>
              <w:t>(portrait)</w:t>
            </w:r>
          </w:p>
          <w:p w14:paraId="245397D7" w14:textId="77777777" w:rsidR="00D021C9" w:rsidRDefault="00D021C9">
            <w:pPr>
              <w:spacing w:before="100" w:beforeAutospacing="1" w:after="100" w:afterAutospacing="1"/>
              <w:rPr>
                <w:lang w:eastAsia="en-IN"/>
              </w:rPr>
            </w:pPr>
            <w:r>
              <w:rPr>
                <w:lang w:eastAsia="en-IN"/>
              </w:rPr>
              <w:t>960 x640</w:t>
            </w:r>
          </w:p>
          <w:p w14:paraId="35F4D26C" w14:textId="77777777" w:rsidR="00D021C9" w:rsidRDefault="00D021C9">
            <w:pPr>
              <w:spacing w:before="100" w:beforeAutospacing="1" w:after="100" w:afterAutospacing="1"/>
              <w:rPr>
                <w:rFonts w:eastAsiaTheme="minorHAnsi"/>
                <w:lang w:eastAsia="en-IN"/>
              </w:rPr>
            </w:pPr>
            <w:r>
              <w:rPr>
                <w:lang w:eastAsia="en-IN"/>
              </w:rPr>
              <w:t>(landscape)</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0C393F5F" w14:textId="77777777" w:rsidR="00D021C9" w:rsidRDefault="00D021C9">
            <w:pPr>
              <w:spacing w:before="100" w:beforeAutospacing="1" w:after="100" w:afterAutospacing="1"/>
              <w:rPr>
                <w:rFonts w:eastAsiaTheme="minorHAnsi"/>
                <w:lang w:eastAsia="en-IN"/>
              </w:rPr>
            </w:pPr>
            <w:r>
              <w:rPr>
                <w:lang w:eastAsia="en-IN"/>
              </w:rPr>
              <w:t xml:space="preserve">1536 x 2048 (portrait) </w:t>
            </w:r>
          </w:p>
          <w:p w14:paraId="0B40D397" w14:textId="77777777" w:rsidR="00D021C9" w:rsidRDefault="00D021C9">
            <w:pPr>
              <w:spacing w:before="100" w:beforeAutospacing="1" w:after="100" w:afterAutospacing="1"/>
              <w:rPr>
                <w:rFonts w:eastAsiaTheme="minorHAnsi"/>
                <w:lang w:eastAsia="en-IN"/>
              </w:rPr>
            </w:pPr>
            <w:r>
              <w:rPr>
                <w:lang w:eastAsia="en-IN"/>
              </w:rPr>
              <w:t xml:space="preserve">2048 x 1536 (landscape) </w:t>
            </w:r>
          </w:p>
        </w:tc>
        <w:tc>
          <w:tcPr>
            <w:tcW w:w="162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102048C" w14:textId="77777777" w:rsidR="00D021C9" w:rsidRDefault="00D021C9">
            <w:pPr>
              <w:spacing w:before="100" w:beforeAutospacing="1" w:after="100" w:afterAutospacing="1"/>
              <w:rPr>
                <w:rFonts w:eastAsiaTheme="minorHAnsi"/>
                <w:lang w:eastAsia="en-IN"/>
              </w:rPr>
            </w:pPr>
            <w:r>
              <w:rPr>
                <w:lang w:eastAsia="en-IN"/>
              </w:rPr>
              <w:t xml:space="preserve">768 x 1024 (portrait) </w:t>
            </w:r>
          </w:p>
          <w:p w14:paraId="55754DA5" w14:textId="77777777" w:rsidR="00D021C9" w:rsidRDefault="00D021C9">
            <w:pPr>
              <w:spacing w:before="100" w:beforeAutospacing="1" w:after="100" w:afterAutospacing="1"/>
              <w:rPr>
                <w:rFonts w:eastAsiaTheme="minorHAnsi"/>
                <w:lang w:eastAsia="en-IN"/>
              </w:rPr>
            </w:pPr>
            <w:r>
              <w:rPr>
                <w:lang w:eastAsia="en-IN"/>
              </w:rPr>
              <w:t xml:space="preserve">1024 x 768 (landscape) </w:t>
            </w:r>
          </w:p>
        </w:tc>
      </w:tr>
      <w:tr w:rsidR="00D021C9" w14:paraId="60C53C07" w14:textId="77777777" w:rsidTr="00D021C9">
        <w:trPr>
          <w:tblCellSpacing w:w="0" w:type="dxa"/>
        </w:trPr>
        <w:tc>
          <w:tcPr>
            <w:tcW w:w="3412"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304B1534" w14:textId="77777777" w:rsidR="00D021C9" w:rsidRDefault="00D021C9">
            <w:pPr>
              <w:spacing w:before="100" w:beforeAutospacing="1" w:after="100" w:afterAutospacing="1"/>
              <w:rPr>
                <w:rFonts w:eastAsiaTheme="minorHAnsi"/>
                <w:lang w:eastAsia="en-IN"/>
              </w:rPr>
            </w:pPr>
            <w:r>
              <w:rPr>
                <w:lang w:eastAsia="en-IN"/>
              </w:rPr>
              <w:t xml:space="preserve">Spotlight search results icon </w:t>
            </w:r>
          </w:p>
        </w:tc>
        <w:tc>
          <w:tcPr>
            <w:tcW w:w="180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4B792C7A" w14:textId="77777777" w:rsidR="00D021C9" w:rsidRDefault="00D021C9">
            <w:pPr>
              <w:spacing w:before="100" w:beforeAutospacing="1" w:after="100" w:afterAutospacing="1"/>
              <w:rPr>
                <w:rFonts w:eastAsiaTheme="minorHAnsi"/>
                <w:lang w:eastAsia="en-IN"/>
              </w:rPr>
            </w:pPr>
            <w:r>
              <w:rPr>
                <w:lang w:eastAsia="en-IN"/>
              </w:rPr>
              <w:t xml:space="preserve">120 x 120 </w:t>
            </w:r>
          </w:p>
        </w:tc>
        <w:tc>
          <w:tcPr>
            <w:tcW w:w="216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02AC3431" w14:textId="77777777" w:rsidR="00D021C9" w:rsidRDefault="00D021C9">
            <w:pPr>
              <w:spacing w:before="100" w:beforeAutospacing="1" w:after="100" w:afterAutospacing="1"/>
              <w:rPr>
                <w:rFonts w:eastAsiaTheme="minorHAnsi"/>
                <w:lang w:eastAsia="en-IN"/>
              </w:rPr>
            </w:pPr>
            <w:r>
              <w:rPr>
                <w:lang w:eastAsia="en-IN"/>
              </w:rPr>
              <w:t xml:space="preserve">80 x 80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235AF68C" w14:textId="77777777" w:rsidR="00D021C9" w:rsidRDefault="00D021C9">
            <w:pPr>
              <w:spacing w:before="100" w:beforeAutospacing="1" w:after="100" w:afterAutospacing="1"/>
              <w:rPr>
                <w:rFonts w:eastAsiaTheme="minorHAnsi"/>
                <w:lang w:eastAsia="en-IN"/>
              </w:rPr>
            </w:pPr>
            <w:r>
              <w:rPr>
                <w:lang w:eastAsia="en-IN"/>
              </w:rPr>
              <w:t xml:space="preserve">80 x 80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73B11BEB" w14:textId="77777777" w:rsidR="00D021C9" w:rsidRDefault="00D021C9">
            <w:pPr>
              <w:spacing w:before="100" w:beforeAutospacing="1" w:after="100" w:afterAutospacing="1"/>
              <w:rPr>
                <w:rFonts w:eastAsiaTheme="minorHAnsi"/>
                <w:lang w:eastAsia="en-IN"/>
              </w:rPr>
            </w:pPr>
            <w:r>
              <w:rPr>
                <w:lang w:eastAsia="en-IN"/>
              </w:rPr>
              <w:t xml:space="preserve">80 x 80 </w:t>
            </w:r>
          </w:p>
        </w:tc>
        <w:tc>
          <w:tcPr>
            <w:tcW w:w="162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6C890D04" w14:textId="77777777" w:rsidR="00D021C9" w:rsidRDefault="00D021C9">
            <w:pPr>
              <w:spacing w:before="100" w:beforeAutospacing="1" w:after="100" w:afterAutospacing="1"/>
              <w:rPr>
                <w:rFonts w:eastAsiaTheme="minorHAnsi"/>
                <w:lang w:eastAsia="en-IN"/>
              </w:rPr>
            </w:pPr>
            <w:r>
              <w:rPr>
                <w:lang w:eastAsia="en-IN"/>
              </w:rPr>
              <w:t xml:space="preserve">40 x 40 </w:t>
            </w:r>
          </w:p>
        </w:tc>
      </w:tr>
      <w:tr w:rsidR="00D021C9" w14:paraId="35C56259" w14:textId="77777777" w:rsidTr="00D021C9">
        <w:trPr>
          <w:tblCellSpacing w:w="0" w:type="dxa"/>
        </w:trPr>
        <w:tc>
          <w:tcPr>
            <w:tcW w:w="3412"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099CAFD7" w14:textId="77777777" w:rsidR="00D021C9" w:rsidRDefault="00D021C9">
            <w:pPr>
              <w:spacing w:before="100" w:beforeAutospacing="1" w:after="100" w:afterAutospacing="1"/>
              <w:rPr>
                <w:rFonts w:eastAsiaTheme="minorHAnsi"/>
                <w:lang w:eastAsia="en-IN"/>
              </w:rPr>
            </w:pPr>
            <w:r>
              <w:rPr>
                <w:lang w:eastAsia="en-IN"/>
              </w:rPr>
              <w:t>Settings icon</w:t>
            </w:r>
          </w:p>
        </w:tc>
        <w:tc>
          <w:tcPr>
            <w:tcW w:w="180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B126FAB" w14:textId="77777777" w:rsidR="00D021C9" w:rsidRDefault="00D021C9">
            <w:pPr>
              <w:spacing w:before="100" w:beforeAutospacing="1" w:after="100" w:afterAutospacing="1"/>
              <w:rPr>
                <w:rFonts w:eastAsiaTheme="minorHAnsi"/>
                <w:lang w:eastAsia="en-IN"/>
              </w:rPr>
            </w:pPr>
            <w:r>
              <w:rPr>
                <w:lang w:eastAsia="en-IN"/>
              </w:rPr>
              <w:t xml:space="preserve">87 x 87 </w:t>
            </w:r>
          </w:p>
        </w:tc>
        <w:tc>
          <w:tcPr>
            <w:tcW w:w="216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6D52E589" w14:textId="77777777" w:rsidR="00D021C9" w:rsidRDefault="00D021C9">
            <w:pPr>
              <w:spacing w:before="100" w:beforeAutospacing="1" w:after="100" w:afterAutospacing="1"/>
              <w:rPr>
                <w:rFonts w:eastAsiaTheme="minorHAnsi"/>
                <w:lang w:eastAsia="en-IN"/>
              </w:rPr>
            </w:pPr>
            <w:r>
              <w:rPr>
                <w:lang w:eastAsia="en-IN"/>
              </w:rPr>
              <w:t xml:space="preserve">58 x 58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203CA09F" w14:textId="77777777" w:rsidR="00D021C9" w:rsidRDefault="00D021C9">
            <w:pPr>
              <w:spacing w:before="100" w:beforeAutospacing="1" w:after="100" w:afterAutospacing="1"/>
              <w:rPr>
                <w:rFonts w:eastAsiaTheme="minorHAnsi"/>
                <w:lang w:eastAsia="en-IN"/>
              </w:rPr>
            </w:pPr>
            <w:r>
              <w:rPr>
                <w:lang w:eastAsia="en-IN"/>
              </w:rPr>
              <w:t xml:space="preserve">58 x 58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0EAC44F" w14:textId="77777777" w:rsidR="00D021C9" w:rsidRDefault="00D021C9">
            <w:pPr>
              <w:spacing w:before="100" w:beforeAutospacing="1" w:after="100" w:afterAutospacing="1"/>
              <w:rPr>
                <w:rFonts w:eastAsiaTheme="minorHAnsi"/>
                <w:lang w:eastAsia="en-IN"/>
              </w:rPr>
            </w:pPr>
            <w:r>
              <w:rPr>
                <w:lang w:eastAsia="en-IN"/>
              </w:rPr>
              <w:t xml:space="preserve">58 x 58 </w:t>
            </w:r>
          </w:p>
        </w:tc>
        <w:tc>
          <w:tcPr>
            <w:tcW w:w="162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979EEA7" w14:textId="77777777" w:rsidR="00D021C9" w:rsidRDefault="00D021C9">
            <w:pPr>
              <w:spacing w:before="100" w:beforeAutospacing="1" w:after="100" w:afterAutospacing="1"/>
              <w:rPr>
                <w:rFonts w:eastAsiaTheme="minorHAnsi"/>
                <w:lang w:eastAsia="en-IN"/>
              </w:rPr>
            </w:pPr>
            <w:r>
              <w:rPr>
                <w:lang w:eastAsia="en-IN"/>
              </w:rPr>
              <w:t xml:space="preserve">29 x 29 </w:t>
            </w:r>
          </w:p>
        </w:tc>
      </w:tr>
      <w:tr w:rsidR="00D021C9" w14:paraId="72ACC938" w14:textId="77777777" w:rsidTr="00D021C9">
        <w:trPr>
          <w:tblCellSpacing w:w="0" w:type="dxa"/>
        </w:trPr>
        <w:tc>
          <w:tcPr>
            <w:tcW w:w="3412"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705AB676" w14:textId="77777777" w:rsidR="00D021C9" w:rsidRDefault="00D021C9">
            <w:pPr>
              <w:spacing w:before="100" w:beforeAutospacing="1" w:after="100" w:afterAutospacing="1"/>
              <w:rPr>
                <w:rFonts w:eastAsiaTheme="minorHAnsi"/>
                <w:lang w:eastAsia="en-IN"/>
              </w:rPr>
            </w:pPr>
            <w:r>
              <w:rPr>
                <w:lang w:eastAsia="en-IN"/>
              </w:rPr>
              <w:lastRenderedPageBreak/>
              <w:t xml:space="preserve">Toolbar and navigation bar icon </w:t>
            </w:r>
          </w:p>
        </w:tc>
        <w:tc>
          <w:tcPr>
            <w:tcW w:w="180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6316CDAB" w14:textId="77777777" w:rsidR="00D021C9" w:rsidRDefault="00D021C9">
            <w:pPr>
              <w:spacing w:before="100" w:beforeAutospacing="1" w:after="100" w:afterAutospacing="1"/>
              <w:rPr>
                <w:rFonts w:eastAsiaTheme="minorHAnsi"/>
                <w:lang w:eastAsia="en-IN"/>
              </w:rPr>
            </w:pPr>
            <w:r>
              <w:rPr>
                <w:lang w:eastAsia="en-IN"/>
              </w:rPr>
              <w:t xml:space="preserve">66 x 66 </w:t>
            </w:r>
          </w:p>
        </w:tc>
        <w:tc>
          <w:tcPr>
            <w:tcW w:w="216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7CDCFC3F" w14:textId="77777777" w:rsidR="00D021C9" w:rsidRDefault="00D021C9">
            <w:pPr>
              <w:spacing w:before="100" w:beforeAutospacing="1" w:after="100" w:afterAutospacing="1"/>
              <w:rPr>
                <w:rFonts w:eastAsiaTheme="minorHAnsi"/>
                <w:lang w:eastAsia="en-IN"/>
              </w:rPr>
            </w:pPr>
            <w:r>
              <w:rPr>
                <w:lang w:eastAsia="en-IN"/>
              </w:rPr>
              <w:t xml:space="preserve">44 x 44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44C60901" w14:textId="77777777" w:rsidR="00D021C9" w:rsidRDefault="00D021C9">
            <w:pPr>
              <w:spacing w:before="100" w:beforeAutospacing="1" w:after="100" w:afterAutospacing="1"/>
              <w:rPr>
                <w:rFonts w:eastAsiaTheme="minorHAnsi"/>
                <w:lang w:eastAsia="en-IN"/>
              </w:rPr>
            </w:pPr>
            <w:r>
              <w:rPr>
                <w:lang w:eastAsia="en-IN"/>
              </w:rPr>
              <w:t xml:space="preserve">44 x 44 </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7C54389C" w14:textId="77777777" w:rsidR="00D021C9" w:rsidRDefault="00D021C9">
            <w:pPr>
              <w:spacing w:before="100" w:beforeAutospacing="1" w:after="100" w:afterAutospacing="1"/>
              <w:rPr>
                <w:rFonts w:eastAsiaTheme="minorHAnsi"/>
                <w:lang w:eastAsia="en-IN"/>
              </w:rPr>
            </w:pPr>
            <w:r>
              <w:rPr>
                <w:lang w:eastAsia="en-IN"/>
              </w:rPr>
              <w:t xml:space="preserve">44 x 44 </w:t>
            </w:r>
          </w:p>
        </w:tc>
        <w:tc>
          <w:tcPr>
            <w:tcW w:w="162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460CC34A" w14:textId="77777777" w:rsidR="00D021C9" w:rsidRDefault="00D021C9">
            <w:pPr>
              <w:spacing w:before="100" w:beforeAutospacing="1" w:after="100" w:afterAutospacing="1"/>
              <w:rPr>
                <w:rFonts w:eastAsiaTheme="minorHAnsi"/>
                <w:lang w:eastAsia="en-IN"/>
              </w:rPr>
            </w:pPr>
            <w:r>
              <w:rPr>
                <w:lang w:eastAsia="en-IN"/>
              </w:rPr>
              <w:t xml:space="preserve">22 x 22 </w:t>
            </w:r>
          </w:p>
        </w:tc>
      </w:tr>
      <w:tr w:rsidR="00D021C9" w14:paraId="186EED34" w14:textId="77777777" w:rsidTr="00D021C9">
        <w:trPr>
          <w:tblCellSpacing w:w="0" w:type="dxa"/>
        </w:trPr>
        <w:tc>
          <w:tcPr>
            <w:tcW w:w="3412"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69B0534A" w14:textId="77777777" w:rsidR="00D021C9" w:rsidRDefault="00D021C9">
            <w:pPr>
              <w:spacing w:before="100" w:beforeAutospacing="1" w:after="100" w:afterAutospacing="1"/>
              <w:rPr>
                <w:rFonts w:eastAsiaTheme="minorHAnsi"/>
                <w:lang w:eastAsia="en-IN"/>
              </w:rPr>
            </w:pPr>
            <w:r>
              <w:rPr>
                <w:lang w:eastAsia="en-IN"/>
              </w:rPr>
              <w:t>Tab bar icon</w:t>
            </w:r>
          </w:p>
          <w:p w14:paraId="2C783818" w14:textId="77777777" w:rsidR="00D021C9" w:rsidRDefault="00D021C9">
            <w:pPr>
              <w:spacing w:before="100" w:beforeAutospacing="1" w:after="100" w:afterAutospacing="1"/>
              <w:rPr>
                <w:rFonts w:eastAsiaTheme="minorHAnsi"/>
                <w:lang w:eastAsia="en-IN"/>
              </w:rPr>
            </w:pPr>
            <w:proofErr w:type="spellStart"/>
            <w:r>
              <w:rPr>
                <w:lang w:eastAsia="en-IN"/>
              </w:rPr>
              <w:t>e.g.Tab</w:t>
            </w:r>
            <w:proofErr w:type="spellEnd"/>
            <w:r>
              <w:rPr>
                <w:lang w:eastAsia="en-IN"/>
              </w:rPr>
              <w:t xml:space="preserve"> bars used in app screens to support business requirement e.g. for messaging “</w:t>
            </w:r>
            <w:proofErr w:type="spellStart"/>
            <w:r>
              <w:rPr>
                <w:lang w:eastAsia="en-IN"/>
              </w:rPr>
              <w:t>Inbox”,”Sent</w:t>
            </w:r>
            <w:proofErr w:type="spellEnd"/>
            <w:r>
              <w:rPr>
                <w:lang w:eastAsia="en-IN"/>
              </w:rPr>
              <w:t>” etc.</w:t>
            </w:r>
          </w:p>
        </w:tc>
        <w:tc>
          <w:tcPr>
            <w:tcW w:w="180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1B0CAE03" w14:textId="77777777" w:rsidR="00D021C9" w:rsidRDefault="00D021C9">
            <w:pPr>
              <w:spacing w:before="100" w:beforeAutospacing="1" w:after="100" w:afterAutospacing="1"/>
              <w:rPr>
                <w:rFonts w:eastAsiaTheme="minorHAnsi"/>
                <w:lang w:eastAsia="en-IN"/>
              </w:rPr>
            </w:pPr>
            <w:r>
              <w:rPr>
                <w:lang w:eastAsia="en-IN"/>
              </w:rPr>
              <w:t>Between</w:t>
            </w:r>
          </w:p>
          <w:p w14:paraId="507C72E5" w14:textId="77777777" w:rsidR="00D021C9" w:rsidRDefault="00D021C9">
            <w:pPr>
              <w:spacing w:before="100" w:beforeAutospacing="1" w:after="100" w:afterAutospacing="1"/>
              <w:rPr>
                <w:lang w:eastAsia="en-IN"/>
              </w:rPr>
            </w:pPr>
            <w:r>
              <w:rPr>
                <w:lang w:eastAsia="en-IN"/>
              </w:rPr>
              <w:t>75 x 75</w:t>
            </w:r>
          </w:p>
          <w:p w14:paraId="515091CF" w14:textId="77777777" w:rsidR="00D021C9" w:rsidRDefault="00D021C9">
            <w:pPr>
              <w:spacing w:before="100" w:beforeAutospacing="1" w:after="100" w:afterAutospacing="1"/>
              <w:rPr>
                <w:lang w:eastAsia="en-IN"/>
              </w:rPr>
            </w:pPr>
            <w:r>
              <w:rPr>
                <w:lang w:eastAsia="en-IN"/>
              </w:rPr>
              <w:t>And</w:t>
            </w:r>
          </w:p>
          <w:p w14:paraId="1AF68B24" w14:textId="77777777" w:rsidR="00D021C9" w:rsidRDefault="00D021C9">
            <w:pPr>
              <w:spacing w:before="100" w:beforeAutospacing="1" w:after="100" w:afterAutospacing="1"/>
              <w:rPr>
                <w:rFonts w:eastAsiaTheme="minorHAnsi"/>
                <w:lang w:eastAsia="en-IN"/>
              </w:rPr>
            </w:pPr>
            <w:r>
              <w:rPr>
                <w:lang w:eastAsia="en-IN"/>
              </w:rPr>
              <w:t>144 x 96</w:t>
            </w:r>
          </w:p>
        </w:tc>
        <w:tc>
          <w:tcPr>
            <w:tcW w:w="216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7F44AEDA" w14:textId="77777777" w:rsidR="00D021C9" w:rsidRDefault="00D021C9">
            <w:pPr>
              <w:spacing w:before="100" w:beforeAutospacing="1" w:after="100" w:afterAutospacing="1"/>
              <w:rPr>
                <w:rFonts w:eastAsiaTheme="minorHAnsi"/>
                <w:lang w:eastAsia="en-IN"/>
              </w:rPr>
            </w:pPr>
            <w:r>
              <w:rPr>
                <w:lang w:eastAsia="en-IN"/>
              </w:rPr>
              <w:t>Between</w:t>
            </w:r>
          </w:p>
          <w:p w14:paraId="08F4EC0B" w14:textId="77777777" w:rsidR="00D021C9" w:rsidRDefault="00D021C9">
            <w:pPr>
              <w:spacing w:before="100" w:beforeAutospacing="1" w:after="100" w:afterAutospacing="1"/>
              <w:rPr>
                <w:lang w:eastAsia="en-IN"/>
              </w:rPr>
            </w:pPr>
            <w:r>
              <w:rPr>
                <w:lang w:eastAsia="en-IN"/>
              </w:rPr>
              <w:t>50 x 50</w:t>
            </w:r>
          </w:p>
          <w:p w14:paraId="37100570" w14:textId="77777777" w:rsidR="00D021C9" w:rsidRDefault="00D021C9">
            <w:pPr>
              <w:spacing w:before="100" w:beforeAutospacing="1" w:after="100" w:afterAutospacing="1"/>
              <w:rPr>
                <w:lang w:eastAsia="en-IN"/>
              </w:rPr>
            </w:pPr>
            <w:r>
              <w:rPr>
                <w:lang w:eastAsia="en-IN"/>
              </w:rPr>
              <w:t>And</w:t>
            </w:r>
          </w:p>
          <w:p w14:paraId="7CAD704D" w14:textId="77777777" w:rsidR="00D021C9" w:rsidRDefault="00D021C9">
            <w:pPr>
              <w:spacing w:before="100" w:beforeAutospacing="1" w:after="100" w:afterAutospacing="1"/>
              <w:rPr>
                <w:rFonts w:eastAsiaTheme="minorHAnsi"/>
                <w:lang w:eastAsia="en-IN"/>
              </w:rPr>
            </w:pPr>
            <w:r>
              <w:rPr>
                <w:lang w:eastAsia="en-IN"/>
              </w:rPr>
              <w:t>96 x 64</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24BA3947" w14:textId="77777777" w:rsidR="00D021C9" w:rsidRDefault="00D021C9">
            <w:pPr>
              <w:spacing w:before="100" w:beforeAutospacing="1" w:after="100" w:afterAutospacing="1"/>
              <w:rPr>
                <w:rFonts w:eastAsiaTheme="minorHAnsi"/>
                <w:lang w:eastAsia="en-IN"/>
              </w:rPr>
            </w:pPr>
            <w:r>
              <w:rPr>
                <w:lang w:eastAsia="en-IN"/>
              </w:rPr>
              <w:t>Between</w:t>
            </w:r>
          </w:p>
          <w:p w14:paraId="173423A6" w14:textId="77777777" w:rsidR="00D021C9" w:rsidRDefault="00D021C9">
            <w:pPr>
              <w:spacing w:before="100" w:beforeAutospacing="1" w:after="100" w:afterAutospacing="1"/>
              <w:rPr>
                <w:lang w:eastAsia="en-IN"/>
              </w:rPr>
            </w:pPr>
            <w:r>
              <w:rPr>
                <w:lang w:eastAsia="en-IN"/>
              </w:rPr>
              <w:t>50 x 50</w:t>
            </w:r>
          </w:p>
          <w:p w14:paraId="46485C63" w14:textId="77777777" w:rsidR="00D021C9" w:rsidRDefault="00D021C9">
            <w:pPr>
              <w:spacing w:before="100" w:beforeAutospacing="1" w:after="100" w:afterAutospacing="1"/>
              <w:rPr>
                <w:lang w:eastAsia="en-IN"/>
              </w:rPr>
            </w:pPr>
            <w:r>
              <w:rPr>
                <w:lang w:eastAsia="en-IN"/>
              </w:rPr>
              <w:t>and</w:t>
            </w:r>
          </w:p>
          <w:p w14:paraId="610D2DEF" w14:textId="77777777" w:rsidR="00D021C9" w:rsidRDefault="00D021C9">
            <w:pPr>
              <w:spacing w:before="100" w:beforeAutospacing="1" w:after="100" w:afterAutospacing="1"/>
              <w:rPr>
                <w:rFonts w:eastAsiaTheme="minorHAnsi"/>
                <w:lang w:eastAsia="en-IN"/>
              </w:rPr>
            </w:pPr>
            <w:r>
              <w:rPr>
                <w:lang w:eastAsia="en-IN"/>
              </w:rPr>
              <w:t>96 x 64</w:t>
            </w:r>
          </w:p>
        </w:tc>
        <w:tc>
          <w:tcPr>
            <w:tcW w:w="171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1A82036" w14:textId="77777777" w:rsidR="00D021C9" w:rsidRDefault="00D021C9">
            <w:pPr>
              <w:spacing w:before="100" w:beforeAutospacing="1" w:after="100" w:afterAutospacing="1"/>
              <w:rPr>
                <w:rFonts w:eastAsiaTheme="minorHAnsi"/>
                <w:lang w:eastAsia="en-IN"/>
              </w:rPr>
            </w:pPr>
            <w:r>
              <w:rPr>
                <w:lang w:eastAsia="en-IN"/>
              </w:rPr>
              <w:t>Between</w:t>
            </w:r>
          </w:p>
          <w:p w14:paraId="39E89128" w14:textId="77777777" w:rsidR="00D021C9" w:rsidRDefault="00D021C9">
            <w:pPr>
              <w:spacing w:before="100" w:beforeAutospacing="1" w:after="100" w:afterAutospacing="1"/>
              <w:rPr>
                <w:lang w:eastAsia="en-IN"/>
              </w:rPr>
            </w:pPr>
            <w:r>
              <w:rPr>
                <w:lang w:eastAsia="en-IN"/>
              </w:rPr>
              <w:t>50 x 50</w:t>
            </w:r>
          </w:p>
          <w:p w14:paraId="2A1587B2" w14:textId="77777777" w:rsidR="00D021C9" w:rsidRDefault="00D021C9">
            <w:pPr>
              <w:spacing w:before="100" w:beforeAutospacing="1" w:after="100" w:afterAutospacing="1"/>
              <w:rPr>
                <w:lang w:eastAsia="en-IN"/>
              </w:rPr>
            </w:pPr>
            <w:r>
              <w:rPr>
                <w:lang w:eastAsia="en-IN"/>
              </w:rPr>
              <w:t>and</w:t>
            </w:r>
          </w:p>
          <w:p w14:paraId="17037B2D" w14:textId="77777777" w:rsidR="00D021C9" w:rsidRDefault="00D021C9">
            <w:pPr>
              <w:spacing w:before="100" w:beforeAutospacing="1" w:after="100" w:afterAutospacing="1"/>
              <w:rPr>
                <w:rFonts w:eastAsiaTheme="minorHAnsi"/>
                <w:lang w:eastAsia="en-IN"/>
              </w:rPr>
            </w:pPr>
            <w:r>
              <w:rPr>
                <w:lang w:eastAsia="en-IN"/>
              </w:rPr>
              <w:t>96 x 64</w:t>
            </w:r>
          </w:p>
        </w:tc>
        <w:tc>
          <w:tcPr>
            <w:tcW w:w="1620" w:type="dxa"/>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7B993A12" w14:textId="77777777" w:rsidR="00D021C9" w:rsidRDefault="00D021C9">
            <w:pPr>
              <w:spacing w:before="100" w:beforeAutospacing="1" w:after="100" w:afterAutospacing="1"/>
              <w:rPr>
                <w:rFonts w:eastAsiaTheme="minorHAnsi"/>
                <w:lang w:eastAsia="en-IN"/>
              </w:rPr>
            </w:pPr>
            <w:r>
              <w:rPr>
                <w:lang w:eastAsia="en-IN"/>
              </w:rPr>
              <w:t>Between</w:t>
            </w:r>
          </w:p>
          <w:p w14:paraId="4055C4BE" w14:textId="77777777" w:rsidR="00D021C9" w:rsidRDefault="00D021C9">
            <w:pPr>
              <w:spacing w:before="100" w:beforeAutospacing="1" w:after="100" w:afterAutospacing="1"/>
              <w:rPr>
                <w:lang w:eastAsia="en-IN"/>
              </w:rPr>
            </w:pPr>
            <w:r>
              <w:rPr>
                <w:lang w:eastAsia="en-IN"/>
              </w:rPr>
              <w:t>25 x 25</w:t>
            </w:r>
          </w:p>
          <w:p w14:paraId="35697EC5" w14:textId="77777777" w:rsidR="00D021C9" w:rsidRDefault="00D021C9">
            <w:pPr>
              <w:spacing w:before="100" w:beforeAutospacing="1" w:after="100" w:afterAutospacing="1"/>
              <w:rPr>
                <w:lang w:eastAsia="en-IN"/>
              </w:rPr>
            </w:pPr>
            <w:r>
              <w:rPr>
                <w:lang w:eastAsia="en-IN"/>
              </w:rPr>
              <w:t>and</w:t>
            </w:r>
          </w:p>
          <w:p w14:paraId="2B312BED" w14:textId="77777777" w:rsidR="00D021C9" w:rsidRDefault="00D021C9">
            <w:pPr>
              <w:spacing w:before="100" w:beforeAutospacing="1" w:after="100" w:afterAutospacing="1"/>
              <w:rPr>
                <w:rFonts w:eastAsiaTheme="minorHAnsi"/>
                <w:lang w:eastAsia="en-IN"/>
              </w:rPr>
            </w:pPr>
            <w:r>
              <w:rPr>
                <w:lang w:eastAsia="en-IN"/>
              </w:rPr>
              <w:t>48 x 32</w:t>
            </w:r>
          </w:p>
        </w:tc>
      </w:tr>
    </w:tbl>
    <w:p w14:paraId="728EB004" w14:textId="77777777" w:rsidR="00D021C9" w:rsidRDefault="00D021C9" w:rsidP="00D021C9">
      <w:pPr>
        <w:rPr>
          <w:rFonts w:eastAsiaTheme="minorHAnsi"/>
        </w:rPr>
      </w:pPr>
    </w:p>
    <w:p w14:paraId="67037845" w14:textId="77777777" w:rsidR="00D021C9" w:rsidRDefault="00D021C9" w:rsidP="00D021C9"/>
    <w:p w14:paraId="0B29E1C9" w14:textId="77777777" w:rsidR="00D021C9" w:rsidRDefault="00D021C9" w:rsidP="00D021C9">
      <w:bookmarkStart w:id="40" w:name="_Toc410142489"/>
      <w:r>
        <w:t>Android App Icons</w:t>
      </w:r>
      <w:bookmarkEnd w:id="40"/>
      <w:r>
        <w:t xml:space="preserve"> (1DP = 1 Pixel in MDPI)</w:t>
      </w:r>
    </w:p>
    <w:tbl>
      <w:tblPr>
        <w:tblW w:w="0" w:type="auto"/>
        <w:tblInd w:w="18" w:type="dxa"/>
        <w:tblCellMar>
          <w:left w:w="0" w:type="dxa"/>
          <w:right w:w="0" w:type="dxa"/>
        </w:tblCellMar>
        <w:tblLook w:val="04A0" w:firstRow="1" w:lastRow="0" w:firstColumn="1" w:lastColumn="0" w:noHBand="0" w:noVBand="1"/>
      </w:tblPr>
      <w:tblGrid>
        <w:gridCol w:w="1264"/>
        <w:gridCol w:w="1351"/>
        <w:gridCol w:w="1444"/>
        <w:gridCol w:w="1251"/>
        <w:gridCol w:w="1620"/>
        <w:gridCol w:w="1908"/>
      </w:tblGrid>
      <w:tr w:rsidR="00D021C9" w14:paraId="73C1835D" w14:textId="77777777" w:rsidTr="00D021C9">
        <w:tc>
          <w:tcPr>
            <w:tcW w:w="126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0C79304" w14:textId="77777777" w:rsidR="00D021C9" w:rsidRDefault="00D021C9">
            <w:pPr>
              <w:rPr>
                <w:rFonts w:eastAsiaTheme="minorHAnsi"/>
                <w:b/>
                <w:bCs/>
                <w:sz w:val="20"/>
                <w:szCs w:val="20"/>
              </w:rPr>
            </w:pPr>
            <w:r>
              <w:rPr>
                <w:b/>
                <w:bCs/>
                <w:sz w:val="20"/>
                <w:szCs w:val="20"/>
              </w:rPr>
              <w:t>Screen Type</w:t>
            </w:r>
          </w:p>
        </w:tc>
        <w:tc>
          <w:tcPr>
            <w:tcW w:w="135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635FE6BA" w14:textId="77777777" w:rsidR="00D021C9" w:rsidRDefault="00D021C9">
            <w:pPr>
              <w:rPr>
                <w:rFonts w:eastAsiaTheme="minorHAnsi"/>
                <w:b/>
                <w:bCs/>
                <w:sz w:val="20"/>
                <w:szCs w:val="20"/>
              </w:rPr>
            </w:pPr>
            <w:r>
              <w:rPr>
                <w:b/>
                <w:bCs/>
                <w:sz w:val="20"/>
                <w:szCs w:val="20"/>
              </w:rPr>
              <w:t>Pixel Multiplier</w:t>
            </w:r>
          </w:p>
        </w:tc>
        <w:tc>
          <w:tcPr>
            <w:tcW w:w="144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71236B72" w14:textId="77777777" w:rsidR="00D021C9" w:rsidRDefault="00D021C9">
            <w:pPr>
              <w:rPr>
                <w:rFonts w:eastAsiaTheme="minorHAnsi"/>
                <w:b/>
                <w:bCs/>
                <w:sz w:val="20"/>
                <w:szCs w:val="20"/>
              </w:rPr>
            </w:pPr>
            <w:r>
              <w:rPr>
                <w:b/>
                <w:bCs/>
                <w:sz w:val="20"/>
                <w:szCs w:val="20"/>
              </w:rPr>
              <w:t>App Launch Icon</w:t>
            </w:r>
          </w:p>
        </w:tc>
        <w:tc>
          <w:tcPr>
            <w:tcW w:w="125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76DDFA9C" w14:textId="77777777" w:rsidR="00D021C9" w:rsidRDefault="00D021C9">
            <w:pPr>
              <w:rPr>
                <w:rFonts w:eastAsiaTheme="minorHAnsi"/>
                <w:b/>
                <w:bCs/>
                <w:sz w:val="20"/>
                <w:szCs w:val="20"/>
              </w:rPr>
            </w:pPr>
            <w:r>
              <w:rPr>
                <w:b/>
                <w:bCs/>
                <w:sz w:val="20"/>
                <w:szCs w:val="20"/>
              </w:rPr>
              <w:t>Action Bar Icons</w:t>
            </w:r>
          </w:p>
        </w:tc>
        <w:tc>
          <w:tcPr>
            <w:tcW w:w="162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tcPr>
          <w:p w14:paraId="3CE418CD" w14:textId="77777777" w:rsidR="00D021C9" w:rsidRDefault="00D021C9">
            <w:pPr>
              <w:rPr>
                <w:rFonts w:eastAsiaTheme="minorHAnsi"/>
                <w:b/>
                <w:bCs/>
                <w:sz w:val="20"/>
                <w:szCs w:val="20"/>
              </w:rPr>
            </w:pPr>
            <w:r>
              <w:rPr>
                <w:b/>
                <w:bCs/>
                <w:sz w:val="20"/>
                <w:szCs w:val="20"/>
              </w:rPr>
              <w:t>Notification Icons</w:t>
            </w:r>
          </w:p>
          <w:p w14:paraId="15983A21" w14:textId="77777777" w:rsidR="00D021C9" w:rsidRDefault="00D021C9">
            <w:pPr>
              <w:rPr>
                <w:rFonts w:eastAsiaTheme="minorHAnsi"/>
                <w:b/>
                <w:bCs/>
                <w:sz w:val="20"/>
                <w:szCs w:val="20"/>
              </w:rPr>
            </w:pPr>
          </w:p>
        </w:tc>
        <w:tc>
          <w:tcPr>
            <w:tcW w:w="1908"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tcPr>
          <w:p w14:paraId="0BFACCAC" w14:textId="77777777" w:rsidR="00D021C9" w:rsidRDefault="00D021C9">
            <w:pPr>
              <w:rPr>
                <w:rFonts w:eastAsiaTheme="minorHAnsi"/>
                <w:b/>
                <w:bCs/>
                <w:sz w:val="20"/>
                <w:szCs w:val="20"/>
              </w:rPr>
            </w:pPr>
            <w:r>
              <w:rPr>
                <w:b/>
                <w:bCs/>
                <w:sz w:val="20"/>
                <w:szCs w:val="20"/>
              </w:rPr>
              <w:t>Contextual Icons</w:t>
            </w:r>
          </w:p>
          <w:p w14:paraId="2F8A9D4E" w14:textId="77777777" w:rsidR="00D021C9" w:rsidRDefault="00D021C9">
            <w:pPr>
              <w:rPr>
                <w:rFonts w:eastAsiaTheme="minorHAnsi"/>
                <w:b/>
                <w:bCs/>
                <w:sz w:val="20"/>
                <w:szCs w:val="20"/>
              </w:rPr>
            </w:pPr>
          </w:p>
        </w:tc>
      </w:tr>
      <w:tr w:rsidR="00D021C9" w14:paraId="51CF7FB5" w14:textId="77777777" w:rsidTr="00D021C9">
        <w:tc>
          <w:tcPr>
            <w:tcW w:w="12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D9724E" w14:textId="77777777" w:rsidR="00D021C9" w:rsidRDefault="00D021C9">
            <w:pPr>
              <w:rPr>
                <w:rFonts w:eastAsiaTheme="minorHAnsi"/>
              </w:rPr>
            </w:pPr>
            <w:r>
              <w:t>LDPI</w:t>
            </w:r>
          </w:p>
        </w:tc>
        <w:tc>
          <w:tcPr>
            <w:tcW w:w="1351" w:type="dxa"/>
            <w:tcBorders>
              <w:top w:val="nil"/>
              <w:left w:val="nil"/>
              <w:bottom w:val="single" w:sz="8" w:space="0" w:color="auto"/>
              <w:right w:val="single" w:sz="8" w:space="0" w:color="auto"/>
            </w:tcBorders>
            <w:tcMar>
              <w:top w:w="0" w:type="dxa"/>
              <w:left w:w="108" w:type="dxa"/>
              <w:bottom w:w="0" w:type="dxa"/>
              <w:right w:w="108" w:type="dxa"/>
            </w:tcMar>
            <w:hideMark/>
          </w:tcPr>
          <w:p w14:paraId="6E030D59" w14:textId="77777777" w:rsidR="00D021C9" w:rsidRDefault="00D021C9">
            <w:pPr>
              <w:rPr>
                <w:rFonts w:eastAsiaTheme="minorHAnsi"/>
              </w:rPr>
            </w:pPr>
            <w:r>
              <w:t>0.75x</w:t>
            </w:r>
          </w:p>
        </w:tc>
        <w:tc>
          <w:tcPr>
            <w:tcW w:w="1444" w:type="dxa"/>
            <w:tcBorders>
              <w:top w:val="nil"/>
              <w:left w:val="nil"/>
              <w:bottom w:val="single" w:sz="8" w:space="0" w:color="auto"/>
              <w:right w:val="single" w:sz="8" w:space="0" w:color="auto"/>
            </w:tcBorders>
            <w:tcMar>
              <w:top w:w="0" w:type="dxa"/>
              <w:left w:w="108" w:type="dxa"/>
              <w:bottom w:w="0" w:type="dxa"/>
              <w:right w:w="108" w:type="dxa"/>
            </w:tcMar>
            <w:hideMark/>
          </w:tcPr>
          <w:p w14:paraId="06240892" w14:textId="77777777" w:rsidR="00D021C9" w:rsidRDefault="00D021C9">
            <w:pPr>
              <w:rPr>
                <w:rFonts w:eastAsiaTheme="minorHAnsi"/>
              </w:rPr>
            </w:pPr>
            <w:r>
              <w:t>36*36</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2F69789F" w14:textId="77777777" w:rsidR="00D021C9" w:rsidRDefault="00D021C9">
            <w:pPr>
              <w:rPr>
                <w:rFonts w:eastAsiaTheme="minorHAnsi"/>
              </w:rPr>
            </w:pPr>
            <w:r>
              <w:t>24*24</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C452C59" w14:textId="77777777" w:rsidR="00D021C9" w:rsidRDefault="00D021C9">
            <w:pPr>
              <w:rPr>
                <w:rFonts w:eastAsiaTheme="minorHAnsi"/>
              </w:rPr>
            </w:pPr>
            <w:r>
              <w:t>18*18</w:t>
            </w:r>
          </w:p>
        </w:tc>
        <w:tc>
          <w:tcPr>
            <w:tcW w:w="1908" w:type="dxa"/>
            <w:tcBorders>
              <w:top w:val="nil"/>
              <w:left w:val="nil"/>
              <w:bottom w:val="single" w:sz="8" w:space="0" w:color="auto"/>
              <w:right w:val="single" w:sz="8" w:space="0" w:color="auto"/>
            </w:tcBorders>
            <w:tcMar>
              <w:top w:w="0" w:type="dxa"/>
              <w:left w:w="108" w:type="dxa"/>
              <w:bottom w:w="0" w:type="dxa"/>
              <w:right w:w="108" w:type="dxa"/>
            </w:tcMar>
            <w:hideMark/>
          </w:tcPr>
          <w:p w14:paraId="04C34234" w14:textId="77777777" w:rsidR="00D021C9" w:rsidRDefault="00D021C9">
            <w:pPr>
              <w:rPr>
                <w:rFonts w:eastAsiaTheme="minorHAnsi"/>
              </w:rPr>
            </w:pPr>
            <w:r>
              <w:t>12*12</w:t>
            </w:r>
          </w:p>
        </w:tc>
      </w:tr>
      <w:tr w:rsidR="00D021C9" w14:paraId="0F1A4196" w14:textId="77777777" w:rsidTr="00D021C9">
        <w:tc>
          <w:tcPr>
            <w:tcW w:w="12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33326" w14:textId="77777777" w:rsidR="00D021C9" w:rsidRDefault="00D021C9">
            <w:pPr>
              <w:rPr>
                <w:rFonts w:eastAsiaTheme="minorHAnsi"/>
              </w:rPr>
            </w:pPr>
            <w:r>
              <w:t>MDPI</w:t>
            </w:r>
          </w:p>
        </w:tc>
        <w:tc>
          <w:tcPr>
            <w:tcW w:w="1351" w:type="dxa"/>
            <w:tcBorders>
              <w:top w:val="nil"/>
              <w:left w:val="nil"/>
              <w:bottom w:val="single" w:sz="8" w:space="0" w:color="auto"/>
              <w:right w:val="single" w:sz="8" w:space="0" w:color="auto"/>
            </w:tcBorders>
            <w:tcMar>
              <w:top w:w="0" w:type="dxa"/>
              <w:left w:w="108" w:type="dxa"/>
              <w:bottom w:w="0" w:type="dxa"/>
              <w:right w:w="108" w:type="dxa"/>
            </w:tcMar>
            <w:hideMark/>
          </w:tcPr>
          <w:p w14:paraId="18ADFDF7" w14:textId="77777777" w:rsidR="00D021C9" w:rsidRDefault="00D021C9">
            <w:pPr>
              <w:rPr>
                <w:rFonts w:eastAsiaTheme="minorHAnsi"/>
              </w:rPr>
            </w:pPr>
            <w:r>
              <w:t>1x</w:t>
            </w:r>
          </w:p>
        </w:tc>
        <w:tc>
          <w:tcPr>
            <w:tcW w:w="1444" w:type="dxa"/>
            <w:tcBorders>
              <w:top w:val="nil"/>
              <w:left w:val="nil"/>
              <w:bottom w:val="single" w:sz="8" w:space="0" w:color="auto"/>
              <w:right w:val="single" w:sz="8" w:space="0" w:color="auto"/>
            </w:tcBorders>
            <w:tcMar>
              <w:top w:w="0" w:type="dxa"/>
              <w:left w:w="108" w:type="dxa"/>
              <w:bottom w:w="0" w:type="dxa"/>
              <w:right w:w="108" w:type="dxa"/>
            </w:tcMar>
            <w:hideMark/>
          </w:tcPr>
          <w:p w14:paraId="65F4B94E" w14:textId="77777777" w:rsidR="00D021C9" w:rsidRDefault="00D021C9">
            <w:pPr>
              <w:rPr>
                <w:rFonts w:eastAsiaTheme="minorHAnsi"/>
              </w:rPr>
            </w:pPr>
            <w:r>
              <w:t>48*48</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7875D799" w14:textId="77777777" w:rsidR="00D021C9" w:rsidRDefault="00D021C9">
            <w:pPr>
              <w:rPr>
                <w:rFonts w:eastAsiaTheme="minorHAnsi"/>
              </w:rPr>
            </w:pPr>
            <w:r>
              <w:t>32*32</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5BDD08DC" w14:textId="77777777" w:rsidR="00D021C9" w:rsidRDefault="00D021C9">
            <w:pPr>
              <w:rPr>
                <w:rFonts w:eastAsiaTheme="minorHAnsi"/>
              </w:rPr>
            </w:pPr>
            <w:r>
              <w:t>24*24</w:t>
            </w:r>
          </w:p>
        </w:tc>
        <w:tc>
          <w:tcPr>
            <w:tcW w:w="1908" w:type="dxa"/>
            <w:tcBorders>
              <w:top w:val="nil"/>
              <w:left w:val="nil"/>
              <w:bottom w:val="single" w:sz="8" w:space="0" w:color="auto"/>
              <w:right w:val="single" w:sz="8" w:space="0" w:color="auto"/>
            </w:tcBorders>
            <w:tcMar>
              <w:top w:w="0" w:type="dxa"/>
              <w:left w:w="108" w:type="dxa"/>
              <w:bottom w:w="0" w:type="dxa"/>
              <w:right w:w="108" w:type="dxa"/>
            </w:tcMar>
            <w:hideMark/>
          </w:tcPr>
          <w:p w14:paraId="49A9B890" w14:textId="77777777" w:rsidR="00D021C9" w:rsidRDefault="00D021C9">
            <w:pPr>
              <w:rPr>
                <w:rFonts w:eastAsiaTheme="minorHAnsi"/>
              </w:rPr>
            </w:pPr>
            <w:r>
              <w:t>16*16</w:t>
            </w:r>
          </w:p>
        </w:tc>
      </w:tr>
      <w:tr w:rsidR="00D021C9" w14:paraId="2284A33E" w14:textId="77777777" w:rsidTr="00D021C9">
        <w:tc>
          <w:tcPr>
            <w:tcW w:w="12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52BFBA" w14:textId="77777777" w:rsidR="00D021C9" w:rsidRDefault="00D021C9">
            <w:pPr>
              <w:rPr>
                <w:rFonts w:eastAsiaTheme="minorHAnsi"/>
              </w:rPr>
            </w:pPr>
            <w:r>
              <w:t>HDPI</w:t>
            </w:r>
          </w:p>
        </w:tc>
        <w:tc>
          <w:tcPr>
            <w:tcW w:w="1351" w:type="dxa"/>
            <w:tcBorders>
              <w:top w:val="nil"/>
              <w:left w:val="nil"/>
              <w:bottom w:val="single" w:sz="8" w:space="0" w:color="auto"/>
              <w:right w:val="single" w:sz="8" w:space="0" w:color="auto"/>
            </w:tcBorders>
            <w:tcMar>
              <w:top w:w="0" w:type="dxa"/>
              <w:left w:w="108" w:type="dxa"/>
              <w:bottom w:w="0" w:type="dxa"/>
              <w:right w:w="108" w:type="dxa"/>
            </w:tcMar>
            <w:hideMark/>
          </w:tcPr>
          <w:p w14:paraId="6A92312A" w14:textId="77777777" w:rsidR="00D021C9" w:rsidRDefault="00D021C9">
            <w:pPr>
              <w:rPr>
                <w:rFonts w:eastAsiaTheme="minorHAnsi"/>
              </w:rPr>
            </w:pPr>
            <w:r>
              <w:t>1.5x</w:t>
            </w:r>
          </w:p>
        </w:tc>
        <w:tc>
          <w:tcPr>
            <w:tcW w:w="1444" w:type="dxa"/>
            <w:tcBorders>
              <w:top w:val="nil"/>
              <w:left w:val="nil"/>
              <w:bottom w:val="single" w:sz="8" w:space="0" w:color="auto"/>
              <w:right w:val="single" w:sz="8" w:space="0" w:color="auto"/>
            </w:tcBorders>
            <w:tcMar>
              <w:top w:w="0" w:type="dxa"/>
              <w:left w:w="108" w:type="dxa"/>
              <w:bottom w:w="0" w:type="dxa"/>
              <w:right w:w="108" w:type="dxa"/>
            </w:tcMar>
            <w:hideMark/>
          </w:tcPr>
          <w:p w14:paraId="0574F5FF" w14:textId="77777777" w:rsidR="00D021C9" w:rsidRDefault="00D021C9">
            <w:pPr>
              <w:rPr>
                <w:rFonts w:eastAsiaTheme="minorHAnsi"/>
              </w:rPr>
            </w:pPr>
            <w:r>
              <w:t>72*72</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730DF407" w14:textId="77777777" w:rsidR="00D021C9" w:rsidRDefault="00D021C9">
            <w:pPr>
              <w:rPr>
                <w:rFonts w:eastAsiaTheme="minorHAnsi"/>
              </w:rPr>
            </w:pPr>
            <w:r>
              <w:t>48*48</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95799D0" w14:textId="77777777" w:rsidR="00D021C9" w:rsidRDefault="00D021C9">
            <w:pPr>
              <w:rPr>
                <w:rFonts w:eastAsiaTheme="minorHAnsi"/>
              </w:rPr>
            </w:pPr>
            <w:r>
              <w:t>36*36</w:t>
            </w:r>
          </w:p>
        </w:tc>
        <w:tc>
          <w:tcPr>
            <w:tcW w:w="1908" w:type="dxa"/>
            <w:tcBorders>
              <w:top w:val="nil"/>
              <w:left w:val="nil"/>
              <w:bottom w:val="single" w:sz="8" w:space="0" w:color="auto"/>
              <w:right w:val="single" w:sz="8" w:space="0" w:color="auto"/>
            </w:tcBorders>
            <w:tcMar>
              <w:top w:w="0" w:type="dxa"/>
              <w:left w:w="108" w:type="dxa"/>
              <w:bottom w:w="0" w:type="dxa"/>
              <w:right w:w="108" w:type="dxa"/>
            </w:tcMar>
            <w:hideMark/>
          </w:tcPr>
          <w:p w14:paraId="30B4C8B5" w14:textId="77777777" w:rsidR="00D021C9" w:rsidRDefault="00D021C9">
            <w:pPr>
              <w:rPr>
                <w:rFonts w:eastAsiaTheme="minorHAnsi"/>
              </w:rPr>
            </w:pPr>
            <w:r>
              <w:t>24*24</w:t>
            </w:r>
          </w:p>
        </w:tc>
      </w:tr>
      <w:tr w:rsidR="00D021C9" w14:paraId="3408332F" w14:textId="77777777" w:rsidTr="00D021C9">
        <w:tc>
          <w:tcPr>
            <w:tcW w:w="12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77530B" w14:textId="77777777" w:rsidR="00D021C9" w:rsidRDefault="00D021C9">
            <w:pPr>
              <w:rPr>
                <w:rFonts w:eastAsiaTheme="minorHAnsi"/>
              </w:rPr>
            </w:pPr>
            <w:r>
              <w:t>XDPI</w:t>
            </w:r>
          </w:p>
        </w:tc>
        <w:tc>
          <w:tcPr>
            <w:tcW w:w="1351" w:type="dxa"/>
            <w:tcBorders>
              <w:top w:val="nil"/>
              <w:left w:val="nil"/>
              <w:bottom w:val="single" w:sz="8" w:space="0" w:color="auto"/>
              <w:right w:val="single" w:sz="8" w:space="0" w:color="auto"/>
            </w:tcBorders>
            <w:tcMar>
              <w:top w:w="0" w:type="dxa"/>
              <w:left w:w="108" w:type="dxa"/>
              <w:bottom w:w="0" w:type="dxa"/>
              <w:right w:w="108" w:type="dxa"/>
            </w:tcMar>
            <w:hideMark/>
          </w:tcPr>
          <w:p w14:paraId="5DB9BED0" w14:textId="77777777" w:rsidR="00D021C9" w:rsidRDefault="00D021C9">
            <w:pPr>
              <w:rPr>
                <w:rFonts w:eastAsiaTheme="minorHAnsi"/>
              </w:rPr>
            </w:pPr>
            <w:r>
              <w:t>2x</w:t>
            </w:r>
          </w:p>
        </w:tc>
        <w:tc>
          <w:tcPr>
            <w:tcW w:w="1444" w:type="dxa"/>
            <w:tcBorders>
              <w:top w:val="nil"/>
              <w:left w:val="nil"/>
              <w:bottom w:val="single" w:sz="8" w:space="0" w:color="auto"/>
              <w:right w:val="single" w:sz="8" w:space="0" w:color="auto"/>
            </w:tcBorders>
            <w:tcMar>
              <w:top w:w="0" w:type="dxa"/>
              <w:left w:w="108" w:type="dxa"/>
              <w:bottom w:w="0" w:type="dxa"/>
              <w:right w:w="108" w:type="dxa"/>
            </w:tcMar>
            <w:hideMark/>
          </w:tcPr>
          <w:p w14:paraId="39DA0808" w14:textId="77777777" w:rsidR="00D021C9" w:rsidRDefault="00D021C9">
            <w:pPr>
              <w:rPr>
                <w:rFonts w:eastAsiaTheme="minorHAnsi"/>
              </w:rPr>
            </w:pPr>
            <w:r>
              <w:t>96*96</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7C72E5E8" w14:textId="77777777" w:rsidR="00D021C9" w:rsidRDefault="00D021C9">
            <w:pPr>
              <w:rPr>
                <w:rFonts w:eastAsiaTheme="minorHAnsi"/>
              </w:rPr>
            </w:pPr>
            <w:r>
              <w:t>64*64</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5EEAEEAA" w14:textId="77777777" w:rsidR="00D021C9" w:rsidRDefault="00D021C9">
            <w:pPr>
              <w:rPr>
                <w:rFonts w:eastAsiaTheme="minorHAnsi"/>
              </w:rPr>
            </w:pPr>
            <w:r>
              <w:t>48*48</w:t>
            </w:r>
          </w:p>
        </w:tc>
        <w:tc>
          <w:tcPr>
            <w:tcW w:w="1908" w:type="dxa"/>
            <w:tcBorders>
              <w:top w:val="nil"/>
              <w:left w:val="nil"/>
              <w:bottom w:val="single" w:sz="8" w:space="0" w:color="auto"/>
              <w:right w:val="single" w:sz="8" w:space="0" w:color="auto"/>
            </w:tcBorders>
            <w:tcMar>
              <w:top w:w="0" w:type="dxa"/>
              <w:left w:w="108" w:type="dxa"/>
              <w:bottom w:w="0" w:type="dxa"/>
              <w:right w:w="108" w:type="dxa"/>
            </w:tcMar>
            <w:hideMark/>
          </w:tcPr>
          <w:p w14:paraId="75D2D37C" w14:textId="77777777" w:rsidR="00D021C9" w:rsidRDefault="00D021C9">
            <w:pPr>
              <w:rPr>
                <w:rFonts w:eastAsiaTheme="minorHAnsi"/>
              </w:rPr>
            </w:pPr>
            <w:r>
              <w:t>32*32</w:t>
            </w:r>
          </w:p>
        </w:tc>
      </w:tr>
      <w:tr w:rsidR="00D021C9" w14:paraId="04F88325" w14:textId="77777777" w:rsidTr="00D021C9">
        <w:tc>
          <w:tcPr>
            <w:tcW w:w="12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A064B9" w14:textId="77777777" w:rsidR="00D021C9" w:rsidRDefault="00D021C9">
            <w:pPr>
              <w:rPr>
                <w:rFonts w:eastAsiaTheme="minorHAnsi"/>
              </w:rPr>
            </w:pPr>
            <w:r>
              <w:t>XXDPI</w:t>
            </w:r>
          </w:p>
        </w:tc>
        <w:tc>
          <w:tcPr>
            <w:tcW w:w="1351" w:type="dxa"/>
            <w:tcBorders>
              <w:top w:val="nil"/>
              <w:left w:val="nil"/>
              <w:bottom w:val="single" w:sz="8" w:space="0" w:color="auto"/>
              <w:right w:val="single" w:sz="8" w:space="0" w:color="auto"/>
            </w:tcBorders>
            <w:tcMar>
              <w:top w:w="0" w:type="dxa"/>
              <w:left w:w="108" w:type="dxa"/>
              <w:bottom w:w="0" w:type="dxa"/>
              <w:right w:w="108" w:type="dxa"/>
            </w:tcMar>
            <w:hideMark/>
          </w:tcPr>
          <w:p w14:paraId="5944CE18" w14:textId="77777777" w:rsidR="00D021C9" w:rsidRDefault="00D021C9">
            <w:pPr>
              <w:rPr>
                <w:rFonts w:eastAsiaTheme="minorHAnsi"/>
              </w:rPr>
            </w:pPr>
            <w:r>
              <w:t>3x</w:t>
            </w:r>
          </w:p>
        </w:tc>
        <w:tc>
          <w:tcPr>
            <w:tcW w:w="1444" w:type="dxa"/>
            <w:tcBorders>
              <w:top w:val="nil"/>
              <w:left w:val="nil"/>
              <w:bottom w:val="single" w:sz="8" w:space="0" w:color="auto"/>
              <w:right w:val="single" w:sz="8" w:space="0" w:color="auto"/>
            </w:tcBorders>
            <w:tcMar>
              <w:top w:w="0" w:type="dxa"/>
              <w:left w:w="108" w:type="dxa"/>
              <w:bottom w:w="0" w:type="dxa"/>
              <w:right w:w="108" w:type="dxa"/>
            </w:tcMar>
            <w:hideMark/>
          </w:tcPr>
          <w:p w14:paraId="3FA35419" w14:textId="77777777" w:rsidR="00D021C9" w:rsidRDefault="00D021C9">
            <w:pPr>
              <w:rPr>
                <w:rFonts w:eastAsiaTheme="minorHAnsi"/>
              </w:rPr>
            </w:pPr>
            <w:r>
              <w:t>144*144</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77DE13B4" w14:textId="77777777" w:rsidR="00D021C9" w:rsidRDefault="00D021C9">
            <w:pPr>
              <w:rPr>
                <w:rFonts w:eastAsiaTheme="minorHAnsi"/>
              </w:rPr>
            </w:pPr>
            <w:r>
              <w:t>96*96</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1DA6CB51" w14:textId="77777777" w:rsidR="00D021C9" w:rsidRDefault="00D021C9">
            <w:pPr>
              <w:rPr>
                <w:rFonts w:eastAsiaTheme="minorHAnsi"/>
              </w:rPr>
            </w:pPr>
            <w:r>
              <w:t>72*72</w:t>
            </w:r>
          </w:p>
        </w:tc>
        <w:tc>
          <w:tcPr>
            <w:tcW w:w="1908" w:type="dxa"/>
            <w:tcBorders>
              <w:top w:val="nil"/>
              <w:left w:val="nil"/>
              <w:bottom w:val="single" w:sz="8" w:space="0" w:color="auto"/>
              <w:right w:val="single" w:sz="8" w:space="0" w:color="auto"/>
            </w:tcBorders>
            <w:tcMar>
              <w:top w:w="0" w:type="dxa"/>
              <w:left w:w="108" w:type="dxa"/>
              <w:bottom w:w="0" w:type="dxa"/>
              <w:right w:w="108" w:type="dxa"/>
            </w:tcMar>
            <w:hideMark/>
          </w:tcPr>
          <w:p w14:paraId="22D29DB2" w14:textId="77777777" w:rsidR="00D021C9" w:rsidRDefault="00D021C9">
            <w:pPr>
              <w:rPr>
                <w:rFonts w:eastAsiaTheme="minorHAnsi"/>
              </w:rPr>
            </w:pPr>
            <w:r>
              <w:t>48*48</w:t>
            </w:r>
          </w:p>
        </w:tc>
      </w:tr>
      <w:tr w:rsidR="00D021C9" w14:paraId="7F024DAC" w14:textId="77777777" w:rsidTr="00D021C9">
        <w:tc>
          <w:tcPr>
            <w:tcW w:w="12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CBCEE0" w14:textId="77777777" w:rsidR="00D021C9" w:rsidRDefault="00D021C9">
            <w:pPr>
              <w:rPr>
                <w:rFonts w:eastAsiaTheme="minorHAnsi"/>
              </w:rPr>
            </w:pPr>
            <w:r>
              <w:t>XXXDPI</w:t>
            </w:r>
          </w:p>
        </w:tc>
        <w:tc>
          <w:tcPr>
            <w:tcW w:w="1351" w:type="dxa"/>
            <w:tcBorders>
              <w:top w:val="nil"/>
              <w:left w:val="nil"/>
              <w:bottom w:val="single" w:sz="8" w:space="0" w:color="auto"/>
              <w:right w:val="single" w:sz="8" w:space="0" w:color="auto"/>
            </w:tcBorders>
            <w:tcMar>
              <w:top w:w="0" w:type="dxa"/>
              <w:left w:w="108" w:type="dxa"/>
              <w:bottom w:w="0" w:type="dxa"/>
              <w:right w:w="108" w:type="dxa"/>
            </w:tcMar>
            <w:hideMark/>
          </w:tcPr>
          <w:p w14:paraId="41CC3633" w14:textId="77777777" w:rsidR="00D021C9" w:rsidRDefault="00D021C9">
            <w:pPr>
              <w:rPr>
                <w:rFonts w:eastAsiaTheme="minorHAnsi"/>
              </w:rPr>
            </w:pPr>
            <w:r>
              <w:t>4x</w:t>
            </w:r>
          </w:p>
        </w:tc>
        <w:tc>
          <w:tcPr>
            <w:tcW w:w="1444" w:type="dxa"/>
            <w:tcBorders>
              <w:top w:val="nil"/>
              <w:left w:val="nil"/>
              <w:bottom w:val="single" w:sz="8" w:space="0" w:color="auto"/>
              <w:right w:val="single" w:sz="8" w:space="0" w:color="auto"/>
            </w:tcBorders>
            <w:tcMar>
              <w:top w:w="0" w:type="dxa"/>
              <w:left w:w="108" w:type="dxa"/>
              <w:bottom w:w="0" w:type="dxa"/>
              <w:right w:w="108" w:type="dxa"/>
            </w:tcMar>
            <w:hideMark/>
          </w:tcPr>
          <w:p w14:paraId="52481FAA" w14:textId="77777777" w:rsidR="00D021C9" w:rsidRDefault="00D021C9">
            <w:pPr>
              <w:rPr>
                <w:rFonts w:eastAsiaTheme="minorHAnsi"/>
              </w:rPr>
            </w:pPr>
            <w:r>
              <w:t>192*192</w:t>
            </w:r>
          </w:p>
        </w:tc>
        <w:tc>
          <w:tcPr>
            <w:tcW w:w="1251" w:type="dxa"/>
            <w:tcBorders>
              <w:top w:val="nil"/>
              <w:left w:val="nil"/>
              <w:bottom w:val="single" w:sz="8" w:space="0" w:color="auto"/>
              <w:right w:val="single" w:sz="8" w:space="0" w:color="auto"/>
            </w:tcBorders>
            <w:tcMar>
              <w:top w:w="0" w:type="dxa"/>
              <w:left w:w="108" w:type="dxa"/>
              <w:bottom w:w="0" w:type="dxa"/>
              <w:right w:w="108" w:type="dxa"/>
            </w:tcMar>
            <w:hideMark/>
          </w:tcPr>
          <w:p w14:paraId="33F38E22" w14:textId="77777777" w:rsidR="00D021C9" w:rsidRDefault="00D021C9">
            <w:pPr>
              <w:rPr>
                <w:rFonts w:eastAsiaTheme="minorHAnsi"/>
              </w:rPr>
            </w:pPr>
            <w:r>
              <w:t>128*128</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1A06BDF" w14:textId="77777777" w:rsidR="00D021C9" w:rsidRDefault="00D021C9">
            <w:pPr>
              <w:rPr>
                <w:rFonts w:eastAsiaTheme="minorHAnsi"/>
              </w:rPr>
            </w:pPr>
            <w:r>
              <w:t>96*96</w:t>
            </w:r>
          </w:p>
        </w:tc>
        <w:tc>
          <w:tcPr>
            <w:tcW w:w="1908" w:type="dxa"/>
            <w:tcBorders>
              <w:top w:val="nil"/>
              <w:left w:val="nil"/>
              <w:bottom w:val="single" w:sz="8" w:space="0" w:color="auto"/>
              <w:right w:val="single" w:sz="8" w:space="0" w:color="auto"/>
            </w:tcBorders>
            <w:tcMar>
              <w:top w:w="0" w:type="dxa"/>
              <w:left w:w="108" w:type="dxa"/>
              <w:bottom w:w="0" w:type="dxa"/>
              <w:right w:w="108" w:type="dxa"/>
            </w:tcMar>
            <w:hideMark/>
          </w:tcPr>
          <w:p w14:paraId="2257025C" w14:textId="77777777" w:rsidR="00D021C9" w:rsidRDefault="00D021C9">
            <w:pPr>
              <w:rPr>
                <w:rFonts w:eastAsiaTheme="minorHAnsi"/>
              </w:rPr>
            </w:pPr>
            <w:r>
              <w:t>64*64</w:t>
            </w:r>
          </w:p>
        </w:tc>
      </w:tr>
    </w:tbl>
    <w:p w14:paraId="166ABFEA" w14:textId="77777777" w:rsidR="00D021C9" w:rsidRDefault="00D021C9" w:rsidP="00D021C9">
      <w:pPr>
        <w:ind w:left="720" w:firstLine="90"/>
        <w:rPr>
          <w:rFonts w:eastAsiaTheme="minorHAnsi"/>
        </w:rPr>
      </w:pPr>
    </w:p>
    <w:tbl>
      <w:tblPr>
        <w:tblW w:w="0" w:type="auto"/>
        <w:tblInd w:w="18" w:type="dxa"/>
        <w:tblCellMar>
          <w:left w:w="0" w:type="dxa"/>
          <w:right w:w="0" w:type="dxa"/>
        </w:tblCellMar>
        <w:tblLook w:val="04A0" w:firstRow="1" w:lastRow="0" w:firstColumn="1" w:lastColumn="0" w:noHBand="0" w:noVBand="1"/>
      </w:tblPr>
      <w:tblGrid>
        <w:gridCol w:w="5670"/>
        <w:gridCol w:w="3168"/>
      </w:tblGrid>
      <w:tr w:rsidR="00D021C9" w14:paraId="50863E6D" w14:textId="77777777" w:rsidTr="00D021C9">
        <w:tc>
          <w:tcPr>
            <w:tcW w:w="56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513460" w14:textId="77777777" w:rsidR="00D021C9" w:rsidRDefault="00D021C9">
            <w:pPr>
              <w:pStyle w:val="ListParagraph"/>
              <w:ind w:left="0"/>
            </w:pPr>
            <w:r>
              <w:t>Application Publishing Icon for Google Play Store(@1X)</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52FB79" w14:textId="77777777" w:rsidR="00D021C9" w:rsidRDefault="00D021C9">
            <w:pPr>
              <w:pStyle w:val="ListParagraph"/>
              <w:ind w:left="0"/>
            </w:pPr>
            <w:r>
              <w:t>512*512</w:t>
            </w:r>
          </w:p>
        </w:tc>
      </w:tr>
    </w:tbl>
    <w:p w14:paraId="4915C3F9" w14:textId="77777777" w:rsidR="00034454" w:rsidRPr="00627EF1" w:rsidRDefault="00034454" w:rsidP="00034454"/>
    <w:sectPr w:rsidR="00034454" w:rsidRPr="00627EF1" w:rsidSect="00481BF4">
      <w:pgSz w:w="12240" w:h="15840"/>
      <w:pgMar w:top="1080" w:right="900" w:bottom="207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0D269" w14:textId="77777777" w:rsidR="00D21351" w:rsidRDefault="00D21351" w:rsidP="002B096A">
      <w:r>
        <w:separator/>
      </w:r>
    </w:p>
  </w:endnote>
  <w:endnote w:type="continuationSeparator" w:id="0">
    <w:p w14:paraId="410BA6E4" w14:textId="77777777" w:rsidR="00D21351" w:rsidRDefault="00D21351" w:rsidP="002B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1142"/>
      <w:gridCol w:w="9874"/>
    </w:tblGrid>
    <w:tr w:rsidR="00592BE6" w:rsidRPr="00167971" w14:paraId="0EAEAA27" w14:textId="77777777">
      <w:tc>
        <w:tcPr>
          <w:tcW w:w="918" w:type="dxa"/>
        </w:tcPr>
        <w:p w14:paraId="0DFA5D4A" w14:textId="77777777" w:rsidR="00592BE6" w:rsidRPr="00A0601E" w:rsidRDefault="00592BE6">
          <w:pPr>
            <w:pStyle w:val="Footer"/>
            <w:jc w:val="right"/>
            <w:rPr>
              <w:b/>
              <w:color w:val="44820C"/>
            </w:rPr>
          </w:pPr>
          <w:r w:rsidRPr="00A0601E">
            <w:rPr>
              <w:color w:val="44820C"/>
            </w:rPr>
            <w:fldChar w:fldCharType="begin"/>
          </w:r>
          <w:r w:rsidRPr="00A0601E">
            <w:rPr>
              <w:color w:val="44820C"/>
            </w:rPr>
            <w:instrText xml:space="preserve"> PAGE   \* MERGEFORMAT </w:instrText>
          </w:r>
          <w:r w:rsidRPr="00A0601E">
            <w:rPr>
              <w:color w:val="44820C"/>
            </w:rPr>
            <w:fldChar w:fldCharType="separate"/>
          </w:r>
          <w:r w:rsidRPr="007531FF">
            <w:rPr>
              <w:b/>
              <w:noProof/>
              <w:color w:val="44820C"/>
            </w:rPr>
            <w:t>29</w:t>
          </w:r>
          <w:r w:rsidRPr="00A0601E">
            <w:rPr>
              <w:color w:val="44820C"/>
            </w:rPr>
            <w:fldChar w:fldCharType="end"/>
          </w:r>
        </w:p>
      </w:tc>
      <w:tc>
        <w:tcPr>
          <w:tcW w:w="7938" w:type="dxa"/>
        </w:tcPr>
        <w:p w14:paraId="58D9A977" w14:textId="77777777" w:rsidR="00592BE6" w:rsidRPr="00A0601E" w:rsidRDefault="00592BE6" w:rsidP="00E91665">
          <w:pPr>
            <w:pStyle w:val="Heading4"/>
          </w:pPr>
          <w:bookmarkStart w:id="0" w:name="_Toc231354719"/>
          <w:r w:rsidRPr="00A0601E">
            <w:t>Confidentiality Statement</w:t>
          </w:r>
          <w:bookmarkEnd w:id="0"/>
        </w:p>
        <w:p w14:paraId="314712F2" w14:textId="77777777" w:rsidR="00592BE6" w:rsidRPr="00167971" w:rsidRDefault="00592BE6" w:rsidP="00300134">
          <w:pPr>
            <w:rPr>
              <w:sz w:val="32"/>
              <w:szCs w:val="32"/>
            </w:rPr>
          </w:pPr>
          <w:r w:rsidRPr="00167971">
            <w:rPr>
              <w:sz w:val="14"/>
              <w:szCs w:val="14"/>
            </w:rPr>
            <w:t xml:space="preserve">The information included in or with this document, in its entirety, is considered both confidential and proprietary, shall be used only by the receiving party for its internal purposes, and may not be copied or disclosed to any third party without the prior written consent of </w:t>
          </w:r>
          <w:r>
            <w:rPr>
              <w:sz w:val="14"/>
              <w:szCs w:val="14"/>
            </w:rPr>
            <w:t>Weather Report</w:t>
          </w:r>
          <w:r w:rsidRPr="00167971">
            <w:rPr>
              <w:sz w:val="14"/>
              <w:szCs w:val="14"/>
            </w:rPr>
            <w:t xml:space="preserve"> MANAGEMENT.  </w:t>
          </w:r>
          <w:r>
            <w:rPr>
              <w:sz w:val="14"/>
              <w:szCs w:val="14"/>
            </w:rPr>
            <w:t>Weather Report Pvt Ltd.</w:t>
          </w:r>
          <w:r w:rsidRPr="00167971">
            <w:rPr>
              <w:sz w:val="14"/>
              <w:szCs w:val="14"/>
            </w:rPr>
            <w:t xml:space="preserve"> is making no representations or warranties about the suitability of the information included in or with this document.  VRM shall not be liable in any manner for the receiving party’s use of the information included in or with this document and for any consequences arising from any disclosure of information contained in or with this document to any third party.  This document is not intended to create a binding agreement between VRM and any other party.  Such an agreement shall be reflected only by a definitive contract, signed and delivered by both parties.</w:t>
          </w:r>
        </w:p>
      </w:tc>
    </w:tr>
  </w:tbl>
  <w:p w14:paraId="5DC264A5" w14:textId="77777777" w:rsidR="00592BE6" w:rsidRDefault="00592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1142"/>
      <w:gridCol w:w="9874"/>
    </w:tblGrid>
    <w:tr w:rsidR="00592BE6" w:rsidRPr="00167971" w14:paraId="23856C32" w14:textId="77777777" w:rsidTr="00A11F68">
      <w:tc>
        <w:tcPr>
          <w:tcW w:w="918" w:type="dxa"/>
        </w:tcPr>
        <w:p w14:paraId="4422D655" w14:textId="77777777" w:rsidR="00592BE6" w:rsidRPr="000C5E01" w:rsidRDefault="00592BE6" w:rsidP="00A11F68">
          <w:pPr>
            <w:pStyle w:val="Footer"/>
            <w:jc w:val="right"/>
            <w:rPr>
              <w:b/>
              <w:color w:val="4F81BD"/>
            </w:rPr>
          </w:pPr>
        </w:p>
      </w:tc>
      <w:tc>
        <w:tcPr>
          <w:tcW w:w="7938" w:type="dxa"/>
        </w:tcPr>
        <w:p w14:paraId="07856522" w14:textId="77777777" w:rsidR="00592BE6" w:rsidRPr="00167971" w:rsidRDefault="00592BE6" w:rsidP="00A11F68">
          <w:pPr>
            <w:pStyle w:val="Footer"/>
            <w:rPr>
              <w:sz w:val="32"/>
              <w:szCs w:val="32"/>
            </w:rPr>
          </w:pPr>
          <w:r w:rsidRPr="00167971">
            <w:rPr>
              <w:sz w:val="32"/>
              <w:szCs w:val="32"/>
            </w:rPr>
            <w:t>Confidential</w:t>
          </w:r>
        </w:p>
      </w:tc>
    </w:tr>
  </w:tbl>
  <w:p w14:paraId="50947F66" w14:textId="77777777" w:rsidR="00592BE6" w:rsidRDefault="00592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2F840" w14:textId="77777777" w:rsidR="00D21351" w:rsidRDefault="00D21351" w:rsidP="002B096A">
      <w:r>
        <w:separator/>
      </w:r>
    </w:p>
  </w:footnote>
  <w:footnote w:type="continuationSeparator" w:id="0">
    <w:p w14:paraId="2924E6C6" w14:textId="77777777" w:rsidR="00D21351" w:rsidRDefault="00D21351" w:rsidP="002B0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2"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06"/>
      <w:gridCol w:w="1318"/>
    </w:tblGrid>
    <w:tr w:rsidR="00592BE6" w:rsidRPr="00167971" w14:paraId="2E6172D4" w14:textId="77777777" w:rsidTr="00B30C6D">
      <w:trPr>
        <w:trHeight w:val="288"/>
      </w:trPr>
      <w:tc>
        <w:tcPr>
          <w:tcW w:w="14245" w:type="dxa"/>
          <w:tcBorders>
            <w:right w:val="nil"/>
          </w:tcBorders>
        </w:tcPr>
        <w:p w14:paraId="1596259A" w14:textId="77777777" w:rsidR="00592BE6" w:rsidRDefault="00592BE6" w:rsidP="00BE1951">
          <w:pPr>
            <w:pStyle w:val="Header"/>
            <w:jc w:val="right"/>
            <w:rPr>
              <w:rFonts w:ascii="Cambria" w:eastAsia="Times New Roman" w:hAnsi="Cambria"/>
              <w:sz w:val="36"/>
              <w:szCs w:val="36"/>
            </w:rPr>
          </w:pPr>
        </w:p>
      </w:tc>
      <w:tc>
        <w:tcPr>
          <w:tcW w:w="246" w:type="dxa"/>
          <w:tcBorders>
            <w:left w:val="nil"/>
            <w:bottom w:val="single" w:sz="18" w:space="0" w:color="808080"/>
          </w:tcBorders>
        </w:tcPr>
        <w:p w14:paraId="3C2D3BF1" w14:textId="77777777" w:rsidR="00592BE6" w:rsidRPr="00FA31E1" w:rsidRDefault="00592BE6" w:rsidP="00C04C66">
          <w:pPr>
            <w:pStyle w:val="Header"/>
            <w:rPr>
              <w:rFonts w:ascii="Cambria" w:eastAsia="Times New Roman" w:hAnsi="Cambria"/>
              <w:b/>
              <w:bCs/>
              <w:color w:val="808080"/>
              <w:sz w:val="36"/>
              <w:szCs w:val="36"/>
            </w:rPr>
          </w:pPr>
          <w:r>
            <w:rPr>
              <w:rFonts w:ascii="Cambria" w:eastAsia="Times New Roman" w:hAnsi="Cambria"/>
              <w:b/>
              <w:bCs/>
              <w:noProof/>
              <w:color w:val="808080"/>
              <w:sz w:val="36"/>
              <w:szCs w:val="36"/>
            </w:rPr>
            <w:drawing>
              <wp:inline distT="0" distB="0" distL="0" distR="0" wp14:anchorId="7A8DC001" wp14:editId="2B0BEFC9">
                <wp:extent cx="690880" cy="599440"/>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ather_icon.png"/>
                        <pic:cNvPicPr/>
                      </pic:nvPicPr>
                      <pic:blipFill>
                        <a:blip r:embed="rId1">
                          <a:extLst>
                            <a:ext uri="{28A0092B-C50C-407E-A947-70E740481C1C}">
                              <a14:useLocalDpi xmlns:a14="http://schemas.microsoft.com/office/drawing/2010/main" val="0"/>
                            </a:ext>
                          </a:extLst>
                        </a:blip>
                        <a:stretch>
                          <a:fillRect/>
                        </a:stretch>
                      </pic:blipFill>
                      <pic:spPr>
                        <a:xfrm>
                          <a:off x="0" y="0"/>
                          <a:ext cx="690880" cy="599440"/>
                        </a:xfrm>
                        <a:prstGeom prst="rect">
                          <a:avLst/>
                        </a:prstGeom>
                      </pic:spPr>
                    </pic:pic>
                  </a:graphicData>
                </a:graphic>
              </wp:inline>
            </w:drawing>
          </w:r>
        </w:p>
      </w:tc>
    </w:tr>
  </w:tbl>
  <w:p w14:paraId="6B7F0688" w14:textId="77777777" w:rsidR="00592BE6" w:rsidRDefault="00592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592BE6" w:rsidRPr="00167971" w14:paraId="4B355BB0" w14:textId="77777777" w:rsidTr="00A11F68">
      <w:trPr>
        <w:trHeight w:val="288"/>
      </w:trPr>
      <w:tc>
        <w:tcPr>
          <w:tcW w:w="7765" w:type="dxa"/>
        </w:tcPr>
        <w:p w14:paraId="4C4250DC" w14:textId="77777777" w:rsidR="00592BE6" w:rsidRPr="00167971" w:rsidRDefault="00592BE6" w:rsidP="004E17AB">
          <w:pPr>
            <w:pStyle w:val="Header"/>
            <w:jc w:val="center"/>
            <w:rPr>
              <w:rFonts w:eastAsia="Times New Roman"/>
              <w:sz w:val="36"/>
              <w:szCs w:val="36"/>
            </w:rPr>
          </w:pPr>
          <w:r>
            <w:rPr>
              <w:rFonts w:eastAsia="Times New Roman"/>
              <w:sz w:val="36"/>
              <w:szCs w:val="36"/>
            </w:rPr>
            <w:t>BRD (Business Requirement Definition)</w:t>
          </w:r>
        </w:p>
      </w:tc>
      <w:tc>
        <w:tcPr>
          <w:tcW w:w="1105" w:type="dxa"/>
        </w:tcPr>
        <w:p w14:paraId="2724D613" w14:textId="77777777" w:rsidR="00592BE6" w:rsidRDefault="00592BE6" w:rsidP="00A11F68">
          <w:pPr>
            <w:pStyle w:val="Header"/>
            <w:rPr>
              <w:rFonts w:ascii="Cambria" w:eastAsia="Times New Roman" w:hAnsi="Cambria"/>
              <w:b/>
              <w:bCs/>
              <w:color w:val="4F81BD"/>
              <w:sz w:val="36"/>
              <w:szCs w:val="36"/>
            </w:rPr>
          </w:pPr>
          <w:r w:rsidRPr="004E17AB">
            <w:rPr>
              <w:rFonts w:ascii="Cambria" w:eastAsia="Times New Roman" w:hAnsi="Cambria"/>
              <w:b/>
              <w:bCs/>
              <w:sz w:val="36"/>
              <w:szCs w:val="36"/>
            </w:rPr>
            <w:t>201</w:t>
          </w:r>
          <w:r>
            <w:rPr>
              <w:rFonts w:ascii="Cambria" w:eastAsia="Times New Roman" w:hAnsi="Cambria"/>
              <w:b/>
              <w:bCs/>
              <w:sz w:val="36"/>
              <w:szCs w:val="36"/>
            </w:rPr>
            <w:t>9</w:t>
          </w:r>
        </w:p>
      </w:tc>
    </w:tr>
  </w:tbl>
  <w:p w14:paraId="590B3F09" w14:textId="77777777" w:rsidR="00592BE6" w:rsidRPr="009303AC" w:rsidRDefault="00592BE6" w:rsidP="0093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F1477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40151"/>
    <w:multiLevelType w:val="hybridMultilevel"/>
    <w:tmpl w:val="4B80E10C"/>
    <w:lvl w:ilvl="0" w:tplc="EC9A9232">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036CD"/>
    <w:multiLevelType w:val="hybridMultilevel"/>
    <w:tmpl w:val="2E0842FA"/>
    <w:lvl w:ilvl="0" w:tplc="EC9A9232">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0FD4"/>
    <w:multiLevelType w:val="hybridMultilevel"/>
    <w:tmpl w:val="ED2C5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20E59"/>
    <w:multiLevelType w:val="hybridMultilevel"/>
    <w:tmpl w:val="54E4F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B751B"/>
    <w:multiLevelType w:val="hybridMultilevel"/>
    <w:tmpl w:val="A7482554"/>
    <w:lvl w:ilvl="0" w:tplc="EC9A923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82ADF"/>
    <w:multiLevelType w:val="hybridMultilevel"/>
    <w:tmpl w:val="B1021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A655FA"/>
    <w:multiLevelType w:val="hybridMultilevel"/>
    <w:tmpl w:val="3318AD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7C85629"/>
    <w:multiLevelType w:val="hybridMultilevel"/>
    <w:tmpl w:val="38465886"/>
    <w:lvl w:ilvl="0" w:tplc="EC9A923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03542"/>
    <w:multiLevelType w:val="hybridMultilevel"/>
    <w:tmpl w:val="0A40B4AA"/>
    <w:lvl w:ilvl="0" w:tplc="76B228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153026"/>
    <w:multiLevelType w:val="hybridMultilevel"/>
    <w:tmpl w:val="96E2F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431E1"/>
    <w:multiLevelType w:val="hybridMultilevel"/>
    <w:tmpl w:val="972CE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76DC8"/>
    <w:multiLevelType w:val="hybridMultilevel"/>
    <w:tmpl w:val="C5086CE4"/>
    <w:lvl w:ilvl="0" w:tplc="EC9A9232">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E23FF"/>
    <w:multiLevelType w:val="hybridMultilevel"/>
    <w:tmpl w:val="69FA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87B6D"/>
    <w:multiLevelType w:val="hybridMultilevel"/>
    <w:tmpl w:val="B368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36A2C"/>
    <w:multiLevelType w:val="hybridMultilevel"/>
    <w:tmpl w:val="CBEA65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12962AA"/>
    <w:multiLevelType w:val="hybridMultilevel"/>
    <w:tmpl w:val="BF66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C4A21"/>
    <w:multiLevelType w:val="hybridMultilevel"/>
    <w:tmpl w:val="5060E172"/>
    <w:lvl w:ilvl="0" w:tplc="385C9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596EC9"/>
    <w:multiLevelType w:val="hybridMultilevel"/>
    <w:tmpl w:val="CD5270B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0739A"/>
    <w:multiLevelType w:val="hybridMultilevel"/>
    <w:tmpl w:val="5CEE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427A3"/>
    <w:multiLevelType w:val="hybridMultilevel"/>
    <w:tmpl w:val="A0124716"/>
    <w:lvl w:ilvl="0" w:tplc="EC9A923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A0381"/>
    <w:multiLevelType w:val="multilevel"/>
    <w:tmpl w:val="E0C6C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upperLetter"/>
      <w:pStyle w:val="Heading4"/>
      <w:lvlText w:val="%4."/>
      <w:lvlJc w:val="left"/>
      <w:pPr>
        <w:ind w:left="72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B030F"/>
    <w:multiLevelType w:val="hybridMultilevel"/>
    <w:tmpl w:val="F40C1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45D45"/>
    <w:multiLevelType w:val="hybridMultilevel"/>
    <w:tmpl w:val="C446465C"/>
    <w:lvl w:ilvl="0" w:tplc="EC9A9232">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E20C1"/>
    <w:multiLevelType w:val="hybridMultilevel"/>
    <w:tmpl w:val="71D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C1C32"/>
    <w:multiLevelType w:val="hybridMultilevel"/>
    <w:tmpl w:val="A16658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4575D"/>
    <w:multiLevelType w:val="hybridMultilevel"/>
    <w:tmpl w:val="AF5E5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06124"/>
    <w:multiLevelType w:val="multilevel"/>
    <w:tmpl w:val="39DAD4BA"/>
    <w:lvl w:ilvl="0">
      <w:start w:val="1"/>
      <w:numFmt w:val="decimal"/>
      <w:pStyle w:val="Heading1"/>
      <w:lvlText w:val="%1."/>
      <w:lvlJc w:val="left"/>
      <w:pPr>
        <w:ind w:left="360" w:hanging="360"/>
      </w:pPr>
    </w:lvl>
    <w:lvl w:ilvl="1">
      <w:start w:val="1"/>
      <w:numFmt w:val="decimal"/>
      <w:pStyle w:val="Heading2"/>
      <w:lvlText w:val="%1.%2."/>
      <w:lvlJc w:val="left"/>
      <w:pPr>
        <w:ind w:left="573" w:hanging="432"/>
      </w:pPr>
    </w:lvl>
    <w:lvl w:ilvl="2">
      <w:start w:val="1"/>
      <w:numFmt w:val="decimal"/>
      <w:pStyle w:val="Heading3"/>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906553"/>
    <w:multiLevelType w:val="hybridMultilevel"/>
    <w:tmpl w:val="D4A2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F9186A"/>
    <w:multiLevelType w:val="hybridMultilevel"/>
    <w:tmpl w:val="9A785288"/>
    <w:lvl w:ilvl="0" w:tplc="EC9A9232">
      <w:start w:val="1"/>
      <w:numFmt w:val="bullet"/>
      <w:lvlText w:val=""/>
      <w:lvlJc w:val="left"/>
      <w:pPr>
        <w:ind w:left="770" w:hanging="360"/>
      </w:pPr>
      <w:rPr>
        <w:rFonts w:ascii="Symbol" w:eastAsia="Calibri" w:hAnsi="Symbol" w:cs="Times New Roman"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21"/>
  </w:num>
  <w:num w:numId="3">
    <w:abstractNumId w:val="2"/>
  </w:num>
  <w:num w:numId="4">
    <w:abstractNumId w:val="29"/>
  </w:num>
  <w:num w:numId="5">
    <w:abstractNumId w:val="27"/>
  </w:num>
  <w:num w:numId="6">
    <w:abstractNumId w:val="20"/>
  </w:num>
  <w:num w:numId="7">
    <w:abstractNumId w:val="8"/>
  </w:num>
  <w:num w:numId="8">
    <w:abstractNumId w:val="5"/>
  </w:num>
  <w:num w:numId="9">
    <w:abstractNumId w:val="18"/>
  </w:num>
  <w:num w:numId="10">
    <w:abstractNumId w:val="25"/>
  </w:num>
  <w:num w:numId="11">
    <w:abstractNumId w:val="22"/>
  </w:num>
  <w:num w:numId="12">
    <w:abstractNumId w:val="14"/>
  </w:num>
  <w:num w:numId="13">
    <w:abstractNumId w:val="4"/>
  </w:num>
  <w:num w:numId="14">
    <w:abstractNumId w:val="11"/>
  </w:num>
  <w:num w:numId="15">
    <w:abstractNumId w:val="7"/>
  </w:num>
  <w:num w:numId="16">
    <w:abstractNumId w:val="15"/>
  </w:num>
  <w:num w:numId="17">
    <w:abstractNumId w:val="26"/>
  </w:num>
  <w:num w:numId="18">
    <w:abstractNumId w:val="10"/>
  </w:num>
  <w:num w:numId="19">
    <w:abstractNumId w:val="19"/>
  </w:num>
  <w:num w:numId="20">
    <w:abstractNumId w:val="23"/>
  </w:num>
  <w:num w:numId="21">
    <w:abstractNumId w:val="1"/>
  </w:num>
  <w:num w:numId="22">
    <w:abstractNumId w:val="12"/>
  </w:num>
  <w:num w:numId="23">
    <w:abstractNumId w:val="28"/>
  </w:num>
  <w:num w:numId="24">
    <w:abstractNumId w:val="3"/>
  </w:num>
  <w:num w:numId="25">
    <w:abstractNumId w:val="6"/>
  </w:num>
  <w:num w:numId="26">
    <w:abstractNumId w:val="9"/>
  </w:num>
  <w:num w:numId="27">
    <w:abstractNumId w:val="17"/>
  </w:num>
  <w:num w:numId="28">
    <w:abstractNumId w:val="16"/>
  </w:num>
  <w:num w:numId="29">
    <w:abstractNumId w:val="13"/>
  </w:num>
  <w:num w:numId="30">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24A"/>
    <w:rsid w:val="0000025C"/>
    <w:rsid w:val="00000470"/>
    <w:rsid w:val="00000CB3"/>
    <w:rsid w:val="000015B0"/>
    <w:rsid w:val="000018D5"/>
    <w:rsid w:val="00001B15"/>
    <w:rsid w:val="000022E5"/>
    <w:rsid w:val="00002498"/>
    <w:rsid w:val="00002A4F"/>
    <w:rsid w:val="00002E09"/>
    <w:rsid w:val="00003082"/>
    <w:rsid w:val="000031EE"/>
    <w:rsid w:val="0000365A"/>
    <w:rsid w:val="00003660"/>
    <w:rsid w:val="00003C08"/>
    <w:rsid w:val="00003F2B"/>
    <w:rsid w:val="000043C8"/>
    <w:rsid w:val="0000549D"/>
    <w:rsid w:val="00006D7C"/>
    <w:rsid w:val="00007407"/>
    <w:rsid w:val="00007ACA"/>
    <w:rsid w:val="00007C93"/>
    <w:rsid w:val="000101C1"/>
    <w:rsid w:val="00011401"/>
    <w:rsid w:val="000123EA"/>
    <w:rsid w:val="00012C20"/>
    <w:rsid w:val="000133F8"/>
    <w:rsid w:val="00013D93"/>
    <w:rsid w:val="00014507"/>
    <w:rsid w:val="00014F73"/>
    <w:rsid w:val="000151E0"/>
    <w:rsid w:val="00015307"/>
    <w:rsid w:val="000153E5"/>
    <w:rsid w:val="0001598E"/>
    <w:rsid w:val="000162B8"/>
    <w:rsid w:val="000162FC"/>
    <w:rsid w:val="0001631E"/>
    <w:rsid w:val="00016685"/>
    <w:rsid w:val="000170BA"/>
    <w:rsid w:val="000171B6"/>
    <w:rsid w:val="00017326"/>
    <w:rsid w:val="00020BD9"/>
    <w:rsid w:val="00020EC6"/>
    <w:rsid w:val="000216CC"/>
    <w:rsid w:val="00021889"/>
    <w:rsid w:val="00021B55"/>
    <w:rsid w:val="00021C55"/>
    <w:rsid w:val="00022197"/>
    <w:rsid w:val="00022232"/>
    <w:rsid w:val="00022580"/>
    <w:rsid w:val="00022602"/>
    <w:rsid w:val="00022894"/>
    <w:rsid w:val="00022C27"/>
    <w:rsid w:val="00023023"/>
    <w:rsid w:val="00023330"/>
    <w:rsid w:val="0002356D"/>
    <w:rsid w:val="0002373D"/>
    <w:rsid w:val="00023FAF"/>
    <w:rsid w:val="00024377"/>
    <w:rsid w:val="000243ED"/>
    <w:rsid w:val="00024734"/>
    <w:rsid w:val="00024AA8"/>
    <w:rsid w:val="00024C80"/>
    <w:rsid w:val="0002547C"/>
    <w:rsid w:val="00025580"/>
    <w:rsid w:val="000265A3"/>
    <w:rsid w:val="000265C8"/>
    <w:rsid w:val="00027143"/>
    <w:rsid w:val="0002760F"/>
    <w:rsid w:val="000277C0"/>
    <w:rsid w:val="00027DB8"/>
    <w:rsid w:val="00027F63"/>
    <w:rsid w:val="000307E5"/>
    <w:rsid w:val="000307F5"/>
    <w:rsid w:val="00030B5D"/>
    <w:rsid w:val="00030BC4"/>
    <w:rsid w:val="00030D85"/>
    <w:rsid w:val="000312F4"/>
    <w:rsid w:val="000313D0"/>
    <w:rsid w:val="00031505"/>
    <w:rsid w:val="00031EFB"/>
    <w:rsid w:val="000320FA"/>
    <w:rsid w:val="00032C5D"/>
    <w:rsid w:val="00032E00"/>
    <w:rsid w:val="0003388D"/>
    <w:rsid w:val="00034093"/>
    <w:rsid w:val="00034454"/>
    <w:rsid w:val="000347AD"/>
    <w:rsid w:val="00034928"/>
    <w:rsid w:val="0003504A"/>
    <w:rsid w:val="000350D6"/>
    <w:rsid w:val="000359B8"/>
    <w:rsid w:val="00035C43"/>
    <w:rsid w:val="00036384"/>
    <w:rsid w:val="000365DC"/>
    <w:rsid w:val="00036609"/>
    <w:rsid w:val="000367AA"/>
    <w:rsid w:val="0003709C"/>
    <w:rsid w:val="00037458"/>
    <w:rsid w:val="00037A06"/>
    <w:rsid w:val="00037CD5"/>
    <w:rsid w:val="00037D6A"/>
    <w:rsid w:val="00037EE2"/>
    <w:rsid w:val="000401A6"/>
    <w:rsid w:val="00040C62"/>
    <w:rsid w:val="00041E09"/>
    <w:rsid w:val="00042470"/>
    <w:rsid w:val="0004275F"/>
    <w:rsid w:val="00043B8D"/>
    <w:rsid w:val="0004550D"/>
    <w:rsid w:val="0004552F"/>
    <w:rsid w:val="00045545"/>
    <w:rsid w:val="00046295"/>
    <w:rsid w:val="000463BB"/>
    <w:rsid w:val="00047195"/>
    <w:rsid w:val="00047612"/>
    <w:rsid w:val="000515F8"/>
    <w:rsid w:val="00051FF1"/>
    <w:rsid w:val="0005207B"/>
    <w:rsid w:val="0005239C"/>
    <w:rsid w:val="00052961"/>
    <w:rsid w:val="000531FC"/>
    <w:rsid w:val="00053567"/>
    <w:rsid w:val="000537B6"/>
    <w:rsid w:val="00053BDC"/>
    <w:rsid w:val="00054618"/>
    <w:rsid w:val="000546FC"/>
    <w:rsid w:val="00054F05"/>
    <w:rsid w:val="00055175"/>
    <w:rsid w:val="00055295"/>
    <w:rsid w:val="000558DC"/>
    <w:rsid w:val="00055DD0"/>
    <w:rsid w:val="0005615C"/>
    <w:rsid w:val="00056A6C"/>
    <w:rsid w:val="00056D27"/>
    <w:rsid w:val="00056DA1"/>
    <w:rsid w:val="00057007"/>
    <w:rsid w:val="00057267"/>
    <w:rsid w:val="0005743B"/>
    <w:rsid w:val="0005766E"/>
    <w:rsid w:val="00057DE8"/>
    <w:rsid w:val="0006085F"/>
    <w:rsid w:val="00060942"/>
    <w:rsid w:val="00060D3D"/>
    <w:rsid w:val="00060DD4"/>
    <w:rsid w:val="00060EBB"/>
    <w:rsid w:val="00060EE2"/>
    <w:rsid w:val="00061AB9"/>
    <w:rsid w:val="00061BFE"/>
    <w:rsid w:val="00061FC6"/>
    <w:rsid w:val="00062247"/>
    <w:rsid w:val="000622DC"/>
    <w:rsid w:val="00062768"/>
    <w:rsid w:val="00063134"/>
    <w:rsid w:val="000631D5"/>
    <w:rsid w:val="00063B32"/>
    <w:rsid w:val="00063DC0"/>
    <w:rsid w:val="00063DE8"/>
    <w:rsid w:val="00063EC8"/>
    <w:rsid w:val="000646C8"/>
    <w:rsid w:val="0006499F"/>
    <w:rsid w:val="00064B3F"/>
    <w:rsid w:val="000653E7"/>
    <w:rsid w:val="000655DD"/>
    <w:rsid w:val="00065B3F"/>
    <w:rsid w:val="00065B83"/>
    <w:rsid w:val="0006612D"/>
    <w:rsid w:val="00066164"/>
    <w:rsid w:val="00066698"/>
    <w:rsid w:val="00066C09"/>
    <w:rsid w:val="00066C49"/>
    <w:rsid w:val="00066DE4"/>
    <w:rsid w:val="00066EA3"/>
    <w:rsid w:val="0006726A"/>
    <w:rsid w:val="00067278"/>
    <w:rsid w:val="000675D7"/>
    <w:rsid w:val="000677FD"/>
    <w:rsid w:val="00070085"/>
    <w:rsid w:val="0007033B"/>
    <w:rsid w:val="00071027"/>
    <w:rsid w:val="00071569"/>
    <w:rsid w:val="000715CF"/>
    <w:rsid w:val="000717FC"/>
    <w:rsid w:val="00071C50"/>
    <w:rsid w:val="00071FAB"/>
    <w:rsid w:val="0007222F"/>
    <w:rsid w:val="00072305"/>
    <w:rsid w:val="0007231F"/>
    <w:rsid w:val="00072504"/>
    <w:rsid w:val="00072C86"/>
    <w:rsid w:val="00072FEB"/>
    <w:rsid w:val="000735E9"/>
    <w:rsid w:val="0007366D"/>
    <w:rsid w:val="00073A09"/>
    <w:rsid w:val="00073A60"/>
    <w:rsid w:val="00073C82"/>
    <w:rsid w:val="000741B8"/>
    <w:rsid w:val="000742A3"/>
    <w:rsid w:val="000746DF"/>
    <w:rsid w:val="00074828"/>
    <w:rsid w:val="000748BF"/>
    <w:rsid w:val="00074B34"/>
    <w:rsid w:val="00074CC8"/>
    <w:rsid w:val="00075149"/>
    <w:rsid w:val="00075D13"/>
    <w:rsid w:val="00075F4F"/>
    <w:rsid w:val="000775CE"/>
    <w:rsid w:val="000775E8"/>
    <w:rsid w:val="000777B2"/>
    <w:rsid w:val="00080499"/>
    <w:rsid w:val="000805DD"/>
    <w:rsid w:val="0008069A"/>
    <w:rsid w:val="00080B2C"/>
    <w:rsid w:val="00081181"/>
    <w:rsid w:val="00081960"/>
    <w:rsid w:val="00081B43"/>
    <w:rsid w:val="00081C1A"/>
    <w:rsid w:val="00081DA9"/>
    <w:rsid w:val="000826B0"/>
    <w:rsid w:val="000829BD"/>
    <w:rsid w:val="00082A7C"/>
    <w:rsid w:val="00082DA4"/>
    <w:rsid w:val="00083270"/>
    <w:rsid w:val="00084337"/>
    <w:rsid w:val="000844CF"/>
    <w:rsid w:val="000852E7"/>
    <w:rsid w:val="00085A0B"/>
    <w:rsid w:val="00085E41"/>
    <w:rsid w:val="00085FEB"/>
    <w:rsid w:val="00086295"/>
    <w:rsid w:val="000867A7"/>
    <w:rsid w:val="000869AE"/>
    <w:rsid w:val="00086D4D"/>
    <w:rsid w:val="00086D75"/>
    <w:rsid w:val="00087049"/>
    <w:rsid w:val="00087199"/>
    <w:rsid w:val="0008754A"/>
    <w:rsid w:val="00087F46"/>
    <w:rsid w:val="00090100"/>
    <w:rsid w:val="000908A3"/>
    <w:rsid w:val="0009091C"/>
    <w:rsid w:val="00091608"/>
    <w:rsid w:val="00091A5D"/>
    <w:rsid w:val="000927F1"/>
    <w:rsid w:val="00092B69"/>
    <w:rsid w:val="00093561"/>
    <w:rsid w:val="000935CA"/>
    <w:rsid w:val="00093658"/>
    <w:rsid w:val="00093EC7"/>
    <w:rsid w:val="00094797"/>
    <w:rsid w:val="000948F4"/>
    <w:rsid w:val="00095D15"/>
    <w:rsid w:val="000969EB"/>
    <w:rsid w:val="00096B4E"/>
    <w:rsid w:val="00096C34"/>
    <w:rsid w:val="00097399"/>
    <w:rsid w:val="0009739A"/>
    <w:rsid w:val="00097A2C"/>
    <w:rsid w:val="00097BBF"/>
    <w:rsid w:val="000A0667"/>
    <w:rsid w:val="000A0E66"/>
    <w:rsid w:val="000A184B"/>
    <w:rsid w:val="000A18F9"/>
    <w:rsid w:val="000A1B7F"/>
    <w:rsid w:val="000A1D71"/>
    <w:rsid w:val="000A24B1"/>
    <w:rsid w:val="000A2992"/>
    <w:rsid w:val="000A2D86"/>
    <w:rsid w:val="000A2E79"/>
    <w:rsid w:val="000A3875"/>
    <w:rsid w:val="000A3C68"/>
    <w:rsid w:val="000A3C9D"/>
    <w:rsid w:val="000A3DB9"/>
    <w:rsid w:val="000A3E34"/>
    <w:rsid w:val="000A42C8"/>
    <w:rsid w:val="000A4403"/>
    <w:rsid w:val="000A4719"/>
    <w:rsid w:val="000A4ED1"/>
    <w:rsid w:val="000A5227"/>
    <w:rsid w:val="000A5A05"/>
    <w:rsid w:val="000A60F7"/>
    <w:rsid w:val="000A70D8"/>
    <w:rsid w:val="000A70E5"/>
    <w:rsid w:val="000A76DE"/>
    <w:rsid w:val="000B0250"/>
    <w:rsid w:val="000B0319"/>
    <w:rsid w:val="000B0366"/>
    <w:rsid w:val="000B0F17"/>
    <w:rsid w:val="000B10CC"/>
    <w:rsid w:val="000B173C"/>
    <w:rsid w:val="000B17C3"/>
    <w:rsid w:val="000B196C"/>
    <w:rsid w:val="000B31EB"/>
    <w:rsid w:val="000B33F9"/>
    <w:rsid w:val="000B3C78"/>
    <w:rsid w:val="000B3F5D"/>
    <w:rsid w:val="000B4142"/>
    <w:rsid w:val="000B453D"/>
    <w:rsid w:val="000B4AE7"/>
    <w:rsid w:val="000B4D96"/>
    <w:rsid w:val="000B539C"/>
    <w:rsid w:val="000B5469"/>
    <w:rsid w:val="000B5592"/>
    <w:rsid w:val="000B57F6"/>
    <w:rsid w:val="000B65BA"/>
    <w:rsid w:val="000B6948"/>
    <w:rsid w:val="000B743B"/>
    <w:rsid w:val="000C04C4"/>
    <w:rsid w:val="000C0B92"/>
    <w:rsid w:val="000C1534"/>
    <w:rsid w:val="000C1B01"/>
    <w:rsid w:val="000C20DB"/>
    <w:rsid w:val="000C2A4D"/>
    <w:rsid w:val="000C2BE1"/>
    <w:rsid w:val="000C2DA7"/>
    <w:rsid w:val="000C3D23"/>
    <w:rsid w:val="000C4375"/>
    <w:rsid w:val="000C53DC"/>
    <w:rsid w:val="000C5D37"/>
    <w:rsid w:val="000C5E01"/>
    <w:rsid w:val="000C6639"/>
    <w:rsid w:val="000C6F71"/>
    <w:rsid w:val="000C6FD6"/>
    <w:rsid w:val="000C7B05"/>
    <w:rsid w:val="000D0930"/>
    <w:rsid w:val="000D1339"/>
    <w:rsid w:val="000D13F7"/>
    <w:rsid w:val="000D1FDD"/>
    <w:rsid w:val="000D23B2"/>
    <w:rsid w:val="000D2DD8"/>
    <w:rsid w:val="000D2F53"/>
    <w:rsid w:val="000D378C"/>
    <w:rsid w:val="000D37DB"/>
    <w:rsid w:val="000D404D"/>
    <w:rsid w:val="000D476E"/>
    <w:rsid w:val="000D48A5"/>
    <w:rsid w:val="000D4946"/>
    <w:rsid w:val="000D4F4D"/>
    <w:rsid w:val="000D53E5"/>
    <w:rsid w:val="000D543F"/>
    <w:rsid w:val="000D54AA"/>
    <w:rsid w:val="000D5A01"/>
    <w:rsid w:val="000D5B01"/>
    <w:rsid w:val="000D5F9A"/>
    <w:rsid w:val="000D5FD5"/>
    <w:rsid w:val="000D6709"/>
    <w:rsid w:val="000D688D"/>
    <w:rsid w:val="000D6955"/>
    <w:rsid w:val="000D7648"/>
    <w:rsid w:val="000D7976"/>
    <w:rsid w:val="000D7B60"/>
    <w:rsid w:val="000D7FCA"/>
    <w:rsid w:val="000E02B9"/>
    <w:rsid w:val="000E05C0"/>
    <w:rsid w:val="000E0B3E"/>
    <w:rsid w:val="000E0F10"/>
    <w:rsid w:val="000E1019"/>
    <w:rsid w:val="000E101A"/>
    <w:rsid w:val="000E1DA3"/>
    <w:rsid w:val="000E271B"/>
    <w:rsid w:val="000E2F6D"/>
    <w:rsid w:val="000E2FC8"/>
    <w:rsid w:val="000E2FDA"/>
    <w:rsid w:val="000E385A"/>
    <w:rsid w:val="000E3E0C"/>
    <w:rsid w:val="000E3EF1"/>
    <w:rsid w:val="000E43CA"/>
    <w:rsid w:val="000E5A50"/>
    <w:rsid w:val="000E5F7F"/>
    <w:rsid w:val="000E659A"/>
    <w:rsid w:val="000E6A56"/>
    <w:rsid w:val="000E70BE"/>
    <w:rsid w:val="000E7535"/>
    <w:rsid w:val="000E7B01"/>
    <w:rsid w:val="000E7D35"/>
    <w:rsid w:val="000F083F"/>
    <w:rsid w:val="000F0D05"/>
    <w:rsid w:val="000F146B"/>
    <w:rsid w:val="000F1708"/>
    <w:rsid w:val="000F1D3D"/>
    <w:rsid w:val="000F1FD3"/>
    <w:rsid w:val="000F23BA"/>
    <w:rsid w:val="000F27D5"/>
    <w:rsid w:val="000F2BDF"/>
    <w:rsid w:val="000F3209"/>
    <w:rsid w:val="000F3523"/>
    <w:rsid w:val="000F3C3E"/>
    <w:rsid w:val="000F4364"/>
    <w:rsid w:val="000F444C"/>
    <w:rsid w:val="000F4791"/>
    <w:rsid w:val="000F57F6"/>
    <w:rsid w:val="000F58EE"/>
    <w:rsid w:val="000F5D1F"/>
    <w:rsid w:val="000F5E23"/>
    <w:rsid w:val="000F6538"/>
    <w:rsid w:val="000F67F3"/>
    <w:rsid w:val="000F6807"/>
    <w:rsid w:val="000F68B4"/>
    <w:rsid w:val="000F6A2B"/>
    <w:rsid w:val="000F7528"/>
    <w:rsid w:val="00100017"/>
    <w:rsid w:val="001003DF"/>
    <w:rsid w:val="001006DC"/>
    <w:rsid w:val="00100927"/>
    <w:rsid w:val="00100FBC"/>
    <w:rsid w:val="001010F4"/>
    <w:rsid w:val="00101662"/>
    <w:rsid w:val="00101A6F"/>
    <w:rsid w:val="00101B88"/>
    <w:rsid w:val="00101B8C"/>
    <w:rsid w:val="00101F5E"/>
    <w:rsid w:val="001023AC"/>
    <w:rsid w:val="001024D7"/>
    <w:rsid w:val="001029E4"/>
    <w:rsid w:val="00102BEA"/>
    <w:rsid w:val="00102C0F"/>
    <w:rsid w:val="00103095"/>
    <w:rsid w:val="001034AF"/>
    <w:rsid w:val="0010382E"/>
    <w:rsid w:val="00104CC4"/>
    <w:rsid w:val="00105AF6"/>
    <w:rsid w:val="0010613F"/>
    <w:rsid w:val="0010656B"/>
    <w:rsid w:val="00106C44"/>
    <w:rsid w:val="001077AF"/>
    <w:rsid w:val="0010794F"/>
    <w:rsid w:val="00110795"/>
    <w:rsid w:val="00110BF7"/>
    <w:rsid w:val="0011159E"/>
    <w:rsid w:val="001116D3"/>
    <w:rsid w:val="001116F9"/>
    <w:rsid w:val="00111AE1"/>
    <w:rsid w:val="00112755"/>
    <w:rsid w:val="0011284A"/>
    <w:rsid w:val="00112B0A"/>
    <w:rsid w:val="00112B8E"/>
    <w:rsid w:val="00112EC9"/>
    <w:rsid w:val="00112F91"/>
    <w:rsid w:val="00114D55"/>
    <w:rsid w:val="00114D7D"/>
    <w:rsid w:val="00115B85"/>
    <w:rsid w:val="00115C25"/>
    <w:rsid w:val="00115C5E"/>
    <w:rsid w:val="00116709"/>
    <w:rsid w:val="0011699D"/>
    <w:rsid w:val="00116B20"/>
    <w:rsid w:val="00116E28"/>
    <w:rsid w:val="00116E67"/>
    <w:rsid w:val="0011742C"/>
    <w:rsid w:val="00117916"/>
    <w:rsid w:val="00117A8C"/>
    <w:rsid w:val="00120718"/>
    <w:rsid w:val="00121954"/>
    <w:rsid w:val="00121D1B"/>
    <w:rsid w:val="00121E07"/>
    <w:rsid w:val="001225F2"/>
    <w:rsid w:val="001229DC"/>
    <w:rsid w:val="001230C4"/>
    <w:rsid w:val="00123816"/>
    <w:rsid w:val="00123D4B"/>
    <w:rsid w:val="00124437"/>
    <w:rsid w:val="00124E73"/>
    <w:rsid w:val="00124FA2"/>
    <w:rsid w:val="00125330"/>
    <w:rsid w:val="0012653E"/>
    <w:rsid w:val="001268C2"/>
    <w:rsid w:val="00127A2C"/>
    <w:rsid w:val="00127D03"/>
    <w:rsid w:val="0013023F"/>
    <w:rsid w:val="00130433"/>
    <w:rsid w:val="0013174F"/>
    <w:rsid w:val="00131B75"/>
    <w:rsid w:val="00131CE6"/>
    <w:rsid w:val="00131DCA"/>
    <w:rsid w:val="0013222A"/>
    <w:rsid w:val="001326B9"/>
    <w:rsid w:val="00132B82"/>
    <w:rsid w:val="00132C52"/>
    <w:rsid w:val="00133AC4"/>
    <w:rsid w:val="00133B9C"/>
    <w:rsid w:val="00134691"/>
    <w:rsid w:val="00134CC2"/>
    <w:rsid w:val="00135B62"/>
    <w:rsid w:val="00135CDD"/>
    <w:rsid w:val="00135CFD"/>
    <w:rsid w:val="00136574"/>
    <w:rsid w:val="001367D2"/>
    <w:rsid w:val="00136A13"/>
    <w:rsid w:val="00137AF8"/>
    <w:rsid w:val="00137BBB"/>
    <w:rsid w:val="00137C76"/>
    <w:rsid w:val="00137D6E"/>
    <w:rsid w:val="001406A9"/>
    <w:rsid w:val="001415C0"/>
    <w:rsid w:val="0014177D"/>
    <w:rsid w:val="00142231"/>
    <w:rsid w:val="001425C8"/>
    <w:rsid w:val="00142629"/>
    <w:rsid w:val="00142727"/>
    <w:rsid w:val="00143A98"/>
    <w:rsid w:val="00143E66"/>
    <w:rsid w:val="001440EA"/>
    <w:rsid w:val="001441A1"/>
    <w:rsid w:val="001447B9"/>
    <w:rsid w:val="00144B78"/>
    <w:rsid w:val="00144F97"/>
    <w:rsid w:val="001451EB"/>
    <w:rsid w:val="001452A1"/>
    <w:rsid w:val="001455A0"/>
    <w:rsid w:val="00145B92"/>
    <w:rsid w:val="00146603"/>
    <w:rsid w:val="001472A2"/>
    <w:rsid w:val="00147807"/>
    <w:rsid w:val="00147E0F"/>
    <w:rsid w:val="00150728"/>
    <w:rsid w:val="00150ACE"/>
    <w:rsid w:val="00150FCC"/>
    <w:rsid w:val="0015180A"/>
    <w:rsid w:val="00151D38"/>
    <w:rsid w:val="00152478"/>
    <w:rsid w:val="001525B7"/>
    <w:rsid w:val="0015282A"/>
    <w:rsid w:val="0015298C"/>
    <w:rsid w:val="00152A33"/>
    <w:rsid w:val="00153E37"/>
    <w:rsid w:val="001540A0"/>
    <w:rsid w:val="001540F8"/>
    <w:rsid w:val="00154304"/>
    <w:rsid w:val="0015459A"/>
    <w:rsid w:val="0015469E"/>
    <w:rsid w:val="0015548F"/>
    <w:rsid w:val="00155530"/>
    <w:rsid w:val="001556D0"/>
    <w:rsid w:val="00155D61"/>
    <w:rsid w:val="00156492"/>
    <w:rsid w:val="00156599"/>
    <w:rsid w:val="00156828"/>
    <w:rsid w:val="001573A9"/>
    <w:rsid w:val="001600F9"/>
    <w:rsid w:val="001602E0"/>
    <w:rsid w:val="00160E34"/>
    <w:rsid w:val="00160F5E"/>
    <w:rsid w:val="001612D8"/>
    <w:rsid w:val="001612FE"/>
    <w:rsid w:val="00161442"/>
    <w:rsid w:val="0016174A"/>
    <w:rsid w:val="001618F6"/>
    <w:rsid w:val="00161B50"/>
    <w:rsid w:val="00161E33"/>
    <w:rsid w:val="0016251F"/>
    <w:rsid w:val="001626FC"/>
    <w:rsid w:val="00162A66"/>
    <w:rsid w:val="00162EC0"/>
    <w:rsid w:val="00163CFC"/>
    <w:rsid w:val="00164020"/>
    <w:rsid w:val="0016465E"/>
    <w:rsid w:val="001650D9"/>
    <w:rsid w:val="00165155"/>
    <w:rsid w:val="00165439"/>
    <w:rsid w:val="00166266"/>
    <w:rsid w:val="00166DA2"/>
    <w:rsid w:val="00166EFF"/>
    <w:rsid w:val="00167389"/>
    <w:rsid w:val="00167971"/>
    <w:rsid w:val="00170156"/>
    <w:rsid w:val="001703A7"/>
    <w:rsid w:val="00170447"/>
    <w:rsid w:val="001704A6"/>
    <w:rsid w:val="00170C9F"/>
    <w:rsid w:val="00170E41"/>
    <w:rsid w:val="00170F64"/>
    <w:rsid w:val="001713B9"/>
    <w:rsid w:val="001715C9"/>
    <w:rsid w:val="00171AEB"/>
    <w:rsid w:val="00171B0F"/>
    <w:rsid w:val="00171B9C"/>
    <w:rsid w:val="00171EE3"/>
    <w:rsid w:val="0017205C"/>
    <w:rsid w:val="00172EF6"/>
    <w:rsid w:val="001730D9"/>
    <w:rsid w:val="00173422"/>
    <w:rsid w:val="00173869"/>
    <w:rsid w:val="001739B3"/>
    <w:rsid w:val="00173B17"/>
    <w:rsid w:val="001744CE"/>
    <w:rsid w:val="001749E4"/>
    <w:rsid w:val="00174E19"/>
    <w:rsid w:val="00175233"/>
    <w:rsid w:val="0017544D"/>
    <w:rsid w:val="00175758"/>
    <w:rsid w:val="00175BF8"/>
    <w:rsid w:val="00176720"/>
    <w:rsid w:val="00177DDD"/>
    <w:rsid w:val="0018064A"/>
    <w:rsid w:val="00180781"/>
    <w:rsid w:val="001809DC"/>
    <w:rsid w:val="00180C15"/>
    <w:rsid w:val="00180C51"/>
    <w:rsid w:val="001813C7"/>
    <w:rsid w:val="00181422"/>
    <w:rsid w:val="00181483"/>
    <w:rsid w:val="001819F9"/>
    <w:rsid w:val="00182B39"/>
    <w:rsid w:val="00182EAC"/>
    <w:rsid w:val="00182EC2"/>
    <w:rsid w:val="00183487"/>
    <w:rsid w:val="0018444E"/>
    <w:rsid w:val="001861AD"/>
    <w:rsid w:val="00186426"/>
    <w:rsid w:val="0018720E"/>
    <w:rsid w:val="001879BC"/>
    <w:rsid w:val="00190328"/>
    <w:rsid w:val="00190718"/>
    <w:rsid w:val="001907C7"/>
    <w:rsid w:val="00191009"/>
    <w:rsid w:val="00191AA5"/>
    <w:rsid w:val="0019269A"/>
    <w:rsid w:val="00193CE7"/>
    <w:rsid w:val="00194C2E"/>
    <w:rsid w:val="00194C9A"/>
    <w:rsid w:val="001961BE"/>
    <w:rsid w:val="00196896"/>
    <w:rsid w:val="00196BFF"/>
    <w:rsid w:val="00196CFF"/>
    <w:rsid w:val="00197154"/>
    <w:rsid w:val="00197235"/>
    <w:rsid w:val="0019779C"/>
    <w:rsid w:val="00197DA1"/>
    <w:rsid w:val="001A0562"/>
    <w:rsid w:val="001A07F2"/>
    <w:rsid w:val="001A0D2C"/>
    <w:rsid w:val="001A1829"/>
    <w:rsid w:val="001A1C5A"/>
    <w:rsid w:val="001A21F2"/>
    <w:rsid w:val="001A2A02"/>
    <w:rsid w:val="001A3644"/>
    <w:rsid w:val="001A3663"/>
    <w:rsid w:val="001A3A14"/>
    <w:rsid w:val="001A3C27"/>
    <w:rsid w:val="001A49E9"/>
    <w:rsid w:val="001A4C83"/>
    <w:rsid w:val="001A4D64"/>
    <w:rsid w:val="001A4E1E"/>
    <w:rsid w:val="001A511C"/>
    <w:rsid w:val="001A5CAD"/>
    <w:rsid w:val="001A6D20"/>
    <w:rsid w:val="001A7085"/>
    <w:rsid w:val="001A72D6"/>
    <w:rsid w:val="001A72E4"/>
    <w:rsid w:val="001A76A9"/>
    <w:rsid w:val="001A7C48"/>
    <w:rsid w:val="001A7D9F"/>
    <w:rsid w:val="001B0A3E"/>
    <w:rsid w:val="001B14DD"/>
    <w:rsid w:val="001B1978"/>
    <w:rsid w:val="001B217C"/>
    <w:rsid w:val="001B21A7"/>
    <w:rsid w:val="001B2BFE"/>
    <w:rsid w:val="001B3724"/>
    <w:rsid w:val="001B3938"/>
    <w:rsid w:val="001B4AA7"/>
    <w:rsid w:val="001B5908"/>
    <w:rsid w:val="001B59C5"/>
    <w:rsid w:val="001B69E2"/>
    <w:rsid w:val="001B6DE1"/>
    <w:rsid w:val="001B6E68"/>
    <w:rsid w:val="001B708A"/>
    <w:rsid w:val="001B7D58"/>
    <w:rsid w:val="001B7E59"/>
    <w:rsid w:val="001C0070"/>
    <w:rsid w:val="001C0248"/>
    <w:rsid w:val="001C0D47"/>
    <w:rsid w:val="001C0F43"/>
    <w:rsid w:val="001C163D"/>
    <w:rsid w:val="001C1707"/>
    <w:rsid w:val="001C21F0"/>
    <w:rsid w:val="001C21FD"/>
    <w:rsid w:val="001C22BF"/>
    <w:rsid w:val="001C2679"/>
    <w:rsid w:val="001C2E5F"/>
    <w:rsid w:val="001C306F"/>
    <w:rsid w:val="001C3112"/>
    <w:rsid w:val="001C33B3"/>
    <w:rsid w:val="001C3BBF"/>
    <w:rsid w:val="001C4439"/>
    <w:rsid w:val="001C47BF"/>
    <w:rsid w:val="001C4816"/>
    <w:rsid w:val="001C4C66"/>
    <w:rsid w:val="001C4DD6"/>
    <w:rsid w:val="001C51B8"/>
    <w:rsid w:val="001C52ED"/>
    <w:rsid w:val="001C59B2"/>
    <w:rsid w:val="001C5B2D"/>
    <w:rsid w:val="001C5EDF"/>
    <w:rsid w:val="001C626F"/>
    <w:rsid w:val="001C6CCF"/>
    <w:rsid w:val="001C7025"/>
    <w:rsid w:val="001C71DB"/>
    <w:rsid w:val="001C7630"/>
    <w:rsid w:val="001C7EB9"/>
    <w:rsid w:val="001C7FC9"/>
    <w:rsid w:val="001C7FE6"/>
    <w:rsid w:val="001D045D"/>
    <w:rsid w:val="001D0528"/>
    <w:rsid w:val="001D0FCF"/>
    <w:rsid w:val="001D19B8"/>
    <w:rsid w:val="001D1E17"/>
    <w:rsid w:val="001D25DE"/>
    <w:rsid w:val="001D264B"/>
    <w:rsid w:val="001D273E"/>
    <w:rsid w:val="001D2E65"/>
    <w:rsid w:val="001D38B7"/>
    <w:rsid w:val="001D414D"/>
    <w:rsid w:val="001D451C"/>
    <w:rsid w:val="001D454B"/>
    <w:rsid w:val="001D46A8"/>
    <w:rsid w:val="001D4993"/>
    <w:rsid w:val="001D55AD"/>
    <w:rsid w:val="001D5642"/>
    <w:rsid w:val="001D586D"/>
    <w:rsid w:val="001D5E74"/>
    <w:rsid w:val="001D5F5D"/>
    <w:rsid w:val="001D621F"/>
    <w:rsid w:val="001D651D"/>
    <w:rsid w:val="001D6DFF"/>
    <w:rsid w:val="001D6FCA"/>
    <w:rsid w:val="001D7305"/>
    <w:rsid w:val="001E0744"/>
    <w:rsid w:val="001E0A18"/>
    <w:rsid w:val="001E0AD5"/>
    <w:rsid w:val="001E0EAA"/>
    <w:rsid w:val="001E1348"/>
    <w:rsid w:val="001E2296"/>
    <w:rsid w:val="001E2485"/>
    <w:rsid w:val="001E3368"/>
    <w:rsid w:val="001E345F"/>
    <w:rsid w:val="001E37CD"/>
    <w:rsid w:val="001E3F18"/>
    <w:rsid w:val="001E42ED"/>
    <w:rsid w:val="001E436A"/>
    <w:rsid w:val="001E48D5"/>
    <w:rsid w:val="001E49F6"/>
    <w:rsid w:val="001E5138"/>
    <w:rsid w:val="001E536B"/>
    <w:rsid w:val="001E543C"/>
    <w:rsid w:val="001E565F"/>
    <w:rsid w:val="001E5CB8"/>
    <w:rsid w:val="001E5D1E"/>
    <w:rsid w:val="001E5E01"/>
    <w:rsid w:val="001E5EEF"/>
    <w:rsid w:val="001E661F"/>
    <w:rsid w:val="001E740B"/>
    <w:rsid w:val="001E7760"/>
    <w:rsid w:val="001E7993"/>
    <w:rsid w:val="001E7B65"/>
    <w:rsid w:val="001E7EF1"/>
    <w:rsid w:val="001F0329"/>
    <w:rsid w:val="001F0EE7"/>
    <w:rsid w:val="001F1873"/>
    <w:rsid w:val="001F1DFF"/>
    <w:rsid w:val="001F1ED2"/>
    <w:rsid w:val="001F27DC"/>
    <w:rsid w:val="001F29B7"/>
    <w:rsid w:val="001F3047"/>
    <w:rsid w:val="001F331B"/>
    <w:rsid w:val="001F39E0"/>
    <w:rsid w:val="001F3AB5"/>
    <w:rsid w:val="001F3E60"/>
    <w:rsid w:val="001F403B"/>
    <w:rsid w:val="001F44D7"/>
    <w:rsid w:val="001F518F"/>
    <w:rsid w:val="001F576A"/>
    <w:rsid w:val="001F58F7"/>
    <w:rsid w:val="001F5AF5"/>
    <w:rsid w:val="001F5C50"/>
    <w:rsid w:val="001F6128"/>
    <w:rsid w:val="001F63D7"/>
    <w:rsid w:val="001F6747"/>
    <w:rsid w:val="001F6EB0"/>
    <w:rsid w:val="001F6EFD"/>
    <w:rsid w:val="001F7605"/>
    <w:rsid w:val="001F77B9"/>
    <w:rsid w:val="001F7FA6"/>
    <w:rsid w:val="0020029C"/>
    <w:rsid w:val="00200D8F"/>
    <w:rsid w:val="0020189E"/>
    <w:rsid w:val="00201EDE"/>
    <w:rsid w:val="002022CC"/>
    <w:rsid w:val="0020239D"/>
    <w:rsid w:val="002026B3"/>
    <w:rsid w:val="0020284F"/>
    <w:rsid w:val="00202ABD"/>
    <w:rsid w:val="00202B66"/>
    <w:rsid w:val="00202C55"/>
    <w:rsid w:val="00202C9D"/>
    <w:rsid w:val="00202E8C"/>
    <w:rsid w:val="00202FF3"/>
    <w:rsid w:val="00203987"/>
    <w:rsid w:val="0020404B"/>
    <w:rsid w:val="00204843"/>
    <w:rsid w:val="00204AA6"/>
    <w:rsid w:val="00204CD3"/>
    <w:rsid w:val="00204E41"/>
    <w:rsid w:val="002054E9"/>
    <w:rsid w:val="0020585C"/>
    <w:rsid w:val="00206052"/>
    <w:rsid w:val="00206D67"/>
    <w:rsid w:val="002074D5"/>
    <w:rsid w:val="00207E39"/>
    <w:rsid w:val="002103DF"/>
    <w:rsid w:val="00210962"/>
    <w:rsid w:val="002109AB"/>
    <w:rsid w:val="00210F3B"/>
    <w:rsid w:val="002110DC"/>
    <w:rsid w:val="00211332"/>
    <w:rsid w:val="00211776"/>
    <w:rsid w:val="00212707"/>
    <w:rsid w:val="002136AE"/>
    <w:rsid w:val="00213D55"/>
    <w:rsid w:val="0021433C"/>
    <w:rsid w:val="00214AEA"/>
    <w:rsid w:val="00215325"/>
    <w:rsid w:val="00215517"/>
    <w:rsid w:val="002155DD"/>
    <w:rsid w:val="00215652"/>
    <w:rsid w:val="0021588E"/>
    <w:rsid w:val="002159B1"/>
    <w:rsid w:val="00216756"/>
    <w:rsid w:val="002167A4"/>
    <w:rsid w:val="00216A8F"/>
    <w:rsid w:val="00216B35"/>
    <w:rsid w:val="0021748B"/>
    <w:rsid w:val="002206FC"/>
    <w:rsid w:val="002214D0"/>
    <w:rsid w:val="00222365"/>
    <w:rsid w:val="0022262F"/>
    <w:rsid w:val="002227D3"/>
    <w:rsid w:val="00222B82"/>
    <w:rsid w:val="0022409B"/>
    <w:rsid w:val="002241F4"/>
    <w:rsid w:val="00224691"/>
    <w:rsid w:val="00224A61"/>
    <w:rsid w:val="00224FA6"/>
    <w:rsid w:val="0022546D"/>
    <w:rsid w:val="002262D1"/>
    <w:rsid w:val="0022635F"/>
    <w:rsid w:val="00226377"/>
    <w:rsid w:val="002264B3"/>
    <w:rsid w:val="0022678A"/>
    <w:rsid w:val="00226EB3"/>
    <w:rsid w:val="0022739B"/>
    <w:rsid w:val="00227774"/>
    <w:rsid w:val="00227B37"/>
    <w:rsid w:val="00231375"/>
    <w:rsid w:val="0023186C"/>
    <w:rsid w:val="00231AA7"/>
    <w:rsid w:val="00231C52"/>
    <w:rsid w:val="00232114"/>
    <w:rsid w:val="00232864"/>
    <w:rsid w:val="00232F35"/>
    <w:rsid w:val="00232FA6"/>
    <w:rsid w:val="0023315F"/>
    <w:rsid w:val="00233495"/>
    <w:rsid w:val="00233A2B"/>
    <w:rsid w:val="00233BFB"/>
    <w:rsid w:val="00233F8E"/>
    <w:rsid w:val="00234690"/>
    <w:rsid w:val="00234C4E"/>
    <w:rsid w:val="00235A17"/>
    <w:rsid w:val="00236E55"/>
    <w:rsid w:val="00236F1B"/>
    <w:rsid w:val="002373BC"/>
    <w:rsid w:val="00237B29"/>
    <w:rsid w:val="00237F98"/>
    <w:rsid w:val="002410E0"/>
    <w:rsid w:val="002411A4"/>
    <w:rsid w:val="00241685"/>
    <w:rsid w:val="002417B1"/>
    <w:rsid w:val="00241F4F"/>
    <w:rsid w:val="00242192"/>
    <w:rsid w:val="002422CC"/>
    <w:rsid w:val="002425BB"/>
    <w:rsid w:val="002431B7"/>
    <w:rsid w:val="00243D0C"/>
    <w:rsid w:val="0024427B"/>
    <w:rsid w:val="00244982"/>
    <w:rsid w:val="0024510F"/>
    <w:rsid w:val="002454A3"/>
    <w:rsid w:val="002460E1"/>
    <w:rsid w:val="0024614E"/>
    <w:rsid w:val="002466D4"/>
    <w:rsid w:val="00246AD5"/>
    <w:rsid w:val="00250550"/>
    <w:rsid w:val="002505EC"/>
    <w:rsid w:val="002506D2"/>
    <w:rsid w:val="0025075D"/>
    <w:rsid w:val="002509A8"/>
    <w:rsid w:val="00250DD2"/>
    <w:rsid w:val="0025115D"/>
    <w:rsid w:val="0025137E"/>
    <w:rsid w:val="002518C4"/>
    <w:rsid w:val="00251A89"/>
    <w:rsid w:val="002524B3"/>
    <w:rsid w:val="00252AF7"/>
    <w:rsid w:val="00253BD7"/>
    <w:rsid w:val="002540DE"/>
    <w:rsid w:val="00254B4A"/>
    <w:rsid w:val="00254F1F"/>
    <w:rsid w:val="002553BF"/>
    <w:rsid w:val="002559F7"/>
    <w:rsid w:val="00255A97"/>
    <w:rsid w:val="0025622A"/>
    <w:rsid w:val="002563E7"/>
    <w:rsid w:val="002567D9"/>
    <w:rsid w:val="00256AFF"/>
    <w:rsid w:val="00256E85"/>
    <w:rsid w:val="00257001"/>
    <w:rsid w:val="00257152"/>
    <w:rsid w:val="002578F8"/>
    <w:rsid w:val="0025794F"/>
    <w:rsid w:val="00260185"/>
    <w:rsid w:val="00260282"/>
    <w:rsid w:val="00260707"/>
    <w:rsid w:val="00260E6B"/>
    <w:rsid w:val="002612DB"/>
    <w:rsid w:val="0026144D"/>
    <w:rsid w:val="00261804"/>
    <w:rsid w:val="00263F00"/>
    <w:rsid w:val="002643C0"/>
    <w:rsid w:val="00264688"/>
    <w:rsid w:val="0026484A"/>
    <w:rsid w:val="002650F9"/>
    <w:rsid w:val="00265A94"/>
    <w:rsid w:val="00265E1C"/>
    <w:rsid w:val="00266B4D"/>
    <w:rsid w:val="00267FB9"/>
    <w:rsid w:val="002701F0"/>
    <w:rsid w:val="002705FC"/>
    <w:rsid w:val="00270B5D"/>
    <w:rsid w:val="002717CE"/>
    <w:rsid w:val="00271ECF"/>
    <w:rsid w:val="0027207F"/>
    <w:rsid w:val="0027273D"/>
    <w:rsid w:val="00273744"/>
    <w:rsid w:val="00273B69"/>
    <w:rsid w:val="002741D1"/>
    <w:rsid w:val="00274BF6"/>
    <w:rsid w:val="0027501A"/>
    <w:rsid w:val="00275049"/>
    <w:rsid w:val="0027524F"/>
    <w:rsid w:val="002754D4"/>
    <w:rsid w:val="002758D2"/>
    <w:rsid w:val="00276215"/>
    <w:rsid w:val="0027626B"/>
    <w:rsid w:val="002766D2"/>
    <w:rsid w:val="00276B4C"/>
    <w:rsid w:val="00276D8C"/>
    <w:rsid w:val="00277096"/>
    <w:rsid w:val="00277851"/>
    <w:rsid w:val="0028020B"/>
    <w:rsid w:val="002805C3"/>
    <w:rsid w:val="00280704"/>
    <w:rsid w:val="0028081D"/>
    <w:rsid w:val="00282036"/>
    <w:rsid w:val="0028212C"/>
    <w:rsid w:val="002821B9"/>
    <w:rsid w:val="002821BD"/>
    <w:rsid w:val="00282CBA"/>
    <w:rsid w:val="00282D1A"/>
    <w:rsid w:val="00283192"/>
    <w:rsid w:val="00283573"/>
    <w:rsid w:val="00283FB8"/>
    <w:rsid w:val="002841AE"/>
    <w:rsid w:val="002841C3"/>
    <w:rsid w:val="00284867"/>
    <w:rsid w:val="00285D97"/>
    <w:rsid w:val="00285DB3"/>
    <w:rsid w:val="00285F81"/>
    <w:rsid w:val="00286380"/>
    <w:rsid w:val="002863CB"/>
    <w:rsid w:val="00287536"/>
    <w:rsid w:val="00290BE1"/>
    <w:rsid w:val="00290CE2"/>
    <w:rsid w:val="00291999"/>
    <w:rsid w:val="00291C29"/>
    <w:rsid w:val="00291D82"/>
    <w:rsid w:val="0029225F"/>
    <w:rsid w:val="002923A9"/>
    <w:rsid w:val="002926C7"/>
    <w:rsid w:val="00292948"/>
    <w:rsid w:val="00292B09"/>
    <w:rsid w:val="00292CAF"/>
    <w:rsid w:val="0029343A"/>
    <w:rsid w:val="00293825"/>
    <w:rsid w:val="00293C7C"/>
    <w:rsid w:val="00293EDB"/>
    <w:rsid w:val="002941B7"/>
    <w:rsid w:val="002942D6"/>
    <w:rsid w:val="002945A9"/>
    <w:rsid w:val="00294A96"/>
    <w:rsid w:val="00294AFE"/>
    <w:rsid w:val="002954BB"/>
    <w:rsid w:val="002956DC"/>
    <w:rsid w:val="00295F3A"/>
    <w:rsid w:val="00296169"/>
    <w:rsid w:val="002979C6"/>
    <w:rsid w:val="002A0029"/>
    <w:rsid w:val="002A1488"/>
    <w:rsid w:val="002A1AD0"/>
    <w:rsid w:val="002A2005"/>
    <w:rsid w:val="002A2B38"/>
    <w:rsid w:val="002A3065"/>
    <w:rsid w:val="002A386F"/>
    <w:rsid w:val="002A3B58"/>
    <w:rsid w:val="002A3C95"/>
    <w:rsid w:val="002A45D5"/>
    <w:rsid w:val="002A45F8"/>
    <w:rsid w:val="002A4A1A"/>
    <w:rsid w:val="002A4F83"/>
    <w:rsid w:val="002A5535"/>
    <w:rsid w:val="002A58F0"/>
    <w:rsid w:val="002A602E"/>
    <w:rsid w:val="002A6B5A"/>
    <w:rsid w:val="002A76EE"/>
    <w:rsid w:val="002A7768"/>
    <w:rsid w:val="002B001E"/>
    <w:rsid w:val="002B03DB"/>
    <w:rsid w:val="002B049B"/>
    <w:rsid w:val="002B08DF"/>
    <w:rsid w:val="002B096A"/>
    <w:rsid w:val="002B1054"/>
    <w:rsid w:val="002B17F6"/>
    <w:rsid w:val="002B1A89"/>
    <w:rsid w:val="002B24ED"/>
    <w:rsid w:val="002B2A4E"/>
    <w:rsid w:val="002B373E"/>
    <w:rsid w:val="002B3E60"/>
    <w:rsid w:val="002B43CB"/>
    <w:rsid w:val="002B481A"/>
    <w:rsid w:val="002B53AC"/>
    <w:rsid w:val="002B5E2D"/>
    <w:rsid w:val="002B5FE2"/>
    <w:rsid w:val="002B6538"/>
    <w:rsid w:val="002B68ED"/>
    <w:rsid w:val="002B695B"/>
    <w:rsid w:val="002B6A4D"/>
    <w:rsid w:val="002B6CBA"/>
    <w:rsid w:val="002B707B"/>
    <w:rsid w:val="002B71D7"/>
    <w:rsid w:val="002B7A1A"/>
    <w:rsid w:val="002B7C84"/>
    <w:rsid w:val="002C00E1"/>
    <w:rsid w:val="002C01E8"/>
    <w:rsid w:val="002C0895"/>
    <w:rsid w:val="002C08EB"/>
    <w:rsid w:val="002C13F6"/>
    <w:rsid w:val="002C2264"/>
    <w:rsid w:val="002C27DC"/>
    <w:rsid w:val="002C333D"/>
    <w:rsid w:val="002C3D95"/>
    <w:rsid w:val="002C44A9"/>
    <w:rsid w:val="002C551C"/>
    <w:rsid w:val="002C5614"/>
    <w:rsid w:val="002C6682"/>
    <w:rsid w:val="002C67FB"/>
    <w:rsid w:val="002C7288"/>
    <w:rsid w:val="002C73FE"/>
    <w:rsid w:val="002C744B"/>
    <w:rsid w:val="002D05ED"/>
    <w:rsid w:val="002D060C"/>
    <w:rsid w:val="002D0963"/>
    <w:rsid w:val="002D12E7"/>
    <w:rsid w:val="002D1536"/>
    <w:rsid w:val="002D212B"/>
    <w:rsid w:val="002D2553"/>
    <w:rsid w:val="002D29DD"/>
    <w:rsid w:val="002D2D43"/>
    <w:rsid w:val="002D3328"/>
    <w:rsid w:val="002D36EF"/>
    <w:rsid w:val="002D3E24"/>
    <w:rsid w:val="002D5694"/>
    <w:rsid w:val="002D5C40"/>
    <w:rsid w:val="002D5DB3"/>
    <w:rsid w:val="002D5DBE"/>
    <w:rsid w:val="002D6C14"/>
    <w:rsid w:val="002D75D0"/>
    <w:rsid w:val="002D760E"/>
    <w:rsid w:val="002D774B"/>
    <w:rsid w:val="002D7EA1"/>
    <w:rsid w:val="002E01DA"/>
    <w:rsid w:val="002E0683"/>
    <w:rsid w:val="002E0AD2"/>
    <w:rsid w:val="002E0F2A"/>
    <w:rsid w:val="002E102C"/>
    <w:rsid w:val="002E1091"/>
    <w:rsid w:val="002E127D"/>
    <w:rsid w:val="002E1467"/>
    <w:rsid w:val="002E1A71"/>
    <w:rsid w:val="002E20D4"/>
    <w:rsid w:val="002E2185"/>
    <w:rsid w:val="002E2238"/>
    <w:rsid w:val="002E23FA"/>
    <w:rsid w:val="002E2A69"/>
    <w:rsid w:val="002E48CF"/>
    <w:rsid w:val="002E48D8"/>
    <w:rsid w:val="002E4B65"/>
    <w:rsid w:val="002E4F1E"/>
    <w:rsid w:val="002E5711"/>
    <w:rsid w:val="002E5C04"/>
    <w:rsid w:val="002E5D05"/>
    <w:rsid w:val="002E5E21"/>
    <w:rsid w:val="002E66C4"/>
    <w:rsid w:val="002E6B03"/>
    <w:rsid w:val="002E6CE9"/>
    <w:rsid w:val="002E74A6"/>
    <w:rsid w:val="002E7E45"/>
    <w:rsid w:val="002F076F"/>
    <w:rsid w:val="002F0847"/>
    <w:rsid w:val="002F0CA3"/>
    <w:rsid w:val="002F1396"/>
    <w:rsid w:val="002F1689"/>
    <w:rsid w:val="002F190F"/>
    <w:rsid w:val="002F1EDC"/>
    <w:rsid w:val="002F2C1B"/>
    <w:rsid w:val="002F2EB2"/>
    <w:rsid w:val="002F40AD"/>
    <w:rsid w:val="002F40E9"/>
    <w:rsid w:val="002F45C1"/>
    <w:rsid w:val="002F4ACF"/>
    <w:rsid w:val="002F4D9E"/>
    <w:rsid w:val="002F5956"/>
    <w:rsid w:val="002F5F40"/>
    <w:rsid w:val="002F5FEA"/>
    <w:rsid w:val="002F6A58"/>
    <w:rsid w:val="002F727F"/>
    <w:rsid w:val="002F7363"/>
    <w:rsid w:val="002F7F53"/>
    <w:rsid w:val="00300134"/>
    <w:rsid w:val="0030028B"/>
    <w:rsid w:val="0030087E"/>
    <w:rsid w:val="00300FA9"/>
    <w:rsid w:val="00301105"/>
    <w:rsid w:val="003011D4"/>
    <w:rsid w:val="003011E7"/>
    <w:rsid w:val="003013B7"/>
    <w:rsid w:val="00301B2C"/>
    <w:rsid w:val="003024F6"/>
    <w:rsid w:val="00302639"/>
    <w:rsid w:val="00302D66"/>
    <w:rsid w:val="00302DA4"/>
    <w:rsid w:val="00302F74"/>
    <w:rsid w:val="00304355"/>
    <w:rsid w:val="003050C1"/>
    <w:rsid w:val="0030526D"/>
    <w:rsid w:val="0030552D"/>
    <w:rsid w:val="0030725C"/>
    <w:rsid w:val="00307910"/>
    <w:rsid w:val="00307A0C"/>
    <w:rsid w:val="00307F34"/>
    <w:rsid w:val="00307FDD"/>
    <w:rsid w:val="00310788"/>
    <w:rsid w:val="003113DF"/>
    <w:rsid w:val="003117E0"/>
    <w:rsid w:val="0031186F"/>
    <w:rsid w:val="00311F04"/>
    <w:rsid w:val="00312339"/>
    <w:rsid w:val="00312410"/>
    <w:rsid w:val="00312928"/>
    <w:rsid w:val="00312984"/>
    <w:rsid w:val="003136D7"/>
    <w:rsid w:val="00314EC0"/>
    <w:rsid w:val="00316004"/>
    <w:rsid w:val="0031625D"/>
    <w:rsid w:val="003164E0"/>
    <w:rsid w:val="00316884"/>
    <w:rsid w:val="00316BA2"/>
    <w:rsid w:val="00317470"/>
    <w:rsid w:val="00317635"/>
    <w:rsid w:val="00317FCA"/>
    <w:rsid w:val="00320FDB"/>
    <w:rsid w:val="00321158"/>
    <w:rsid w:val="003217F5"/>
    <w:rsid w:val="00322CFA"/>
    <w:rsid w:val="00322D89"/>
    <w:rsid w:val="00323286"/>
    <w:rsid w:val="00323F67"/>
    <w:rsid w:val="00324C94"/>
    <w:rsid w:val="00324F25"/>
    <w:rsid w:val="003257D8"/>
    <w:rsid w:val="00325829"/>
    <w:rsid w:val="00325957"/>
    <w:rsid w:val="00325AD2"/>
    <w:rsid w:val="003269F0"/>
    <w:rsid w:val="003271EA"/>
    <w:rsid w:val="003273DF"/>
    <w:rsid w:val="00327427"/>
    <w:rsid w:val="00327CEA"/>
    <w:rsid w:val="00327D3D"/>
    <w:rsid w:val="00327F86"/>
    <w:rsid w:val="00327F91"/>
    <w:rsid w:val="0033064F"/>
    <w:rsid w:val="003307CB"/>
    <w:rsid w:val="00330920"/>
    <w:rsid w:val="00330B13"/>
    <w:rsid w:val="00330BC6"/>
    <w:rsid w:val="003316A8"/>
    <w:rsid w:val="00331734"/>
    <w:rsid w:val="003327EB"/>
    <w:rsid w:val="00332E0B"/>
    <w:rsid w:val="00333593"/>
    <w:rsid w:val="00333853"/>
    <w:rsid w:val="003342C0"/>
    <w:rsid w:val="00334A27"/>
    <w:rsid w:val="00334A90"/>
    <w:rsid w:val="00334B9C"/>
    <w:rsid w:val="003357FA"/>
    <w:rsid w:val="00335F1E"/>
    <w:rsid w:val="0033629D"/>
    <w:rsid w:val="00337C57"/>
    <w:rsid w:val="003409A3"/>
    <w:rsid w:val="0034110A"/>
    <w:rsid w:val="003418AB"/>
    <w:rsid w:val="00342134"/>
    <w:rsid w:val="00342321"/>
    <w:rsid w:val="003427EC"/>
    <w:rsid w:val="003428A6"/>
    <w:rsid w:val="00342D5C"/>
    <w:rsid w:val="00342F2B"/>
    <w:rsid w:val="00343521"/>
    <w:rsid w:val="00344AAE"/>
    <w:rsid w:val="00344F04"/>
    <w:rsid w:val="00345119"/>
    <w:rsid w:val="0034568E"/>
    <w:rsid w:val="003459CC"/>
    <w:rsid w:val="00346E26"/>
    <w:rsid w:val="00347097"/>
    <w:rsid w:val="00347735"/>
    <w:rsid w:val="00347AC8"/>
    <w:rsid w:val="00347FD4"/>
    <w:rsid w:val="00350732"/>
    <w:rsid w:val="003508C4"/>
    <w:rsid w:val="00350A92"/>
    <w:rsid w:val="00350B45"/>
    <w:rsid w:val="0035128C"/>
    <w:rsid w:val="0035209D"/>
    <w:rsid w:val="00352E62"/>
    <w:rsid w:val="00352F80"/>
    <w:rsid w:val="00352F84"/>
    <w:rsid w:val="00353085"/>
    <w:rsid w:val="003535EF"/>
    <w:rsid w:val="00353721"/>
    <w:rsid w:val="003538F5"/>
    <w:rsid w:val="00353939"/>
    <w:rsid w:val="0035426F"/>
    <w:rsid w:val="00354798"/>
    <w:rsid w:val="0035499E"/>
    <w:rsid w:val="003556BA"/>
    <w:rsid w:val="003557B1"/>
    <w:rsid w:val="00356234"/>
    <w:rsid w:val="0035630A"/>
    <w:rsid w:val="00357472"/>
    <w:rsid w:val="00357D70"/>
    <w:rsid w:val="0036028D"/>
    <w:rsid w:val="00360927"/>
    <w:rsid w:val="00360C5B"/>
    <w:rsid w:val="003610A8"/>
    <w:rsid w:val="003616F8"/>
    <w:rsid w:val="0036183D"/>
    <w:rsid w:val="00361AAD"/>
    <w:rsid w:val="003620CB"/>
    <w:rsid w:val="00362B12"/>
    <w:rsid w:val="00364414"/>
    <w:rsid w:val="00364768"/>
    <w:rsid w:val="003648DC"/>
    <w:rsid w:val="00364E95"/>
    <w:rsid w:val="003656CF"/>
    <w:rsid w:val="00365A2C"/>
    <w:rsid w:val="00366180"/>
    <w:rsid w:val="00366D45"/>
    <w:rsid w:val="00366F7A"/>
    <w:rsid w:val="00367586"/>
    <w:rsid w:val="0036796A"/>
    <w:rsid w:val="00367EF6"/>
    <w:rsid w:val="00370133"/>
    <w:rsid w:val="003703FE"/>
    <w:rsid w:val="00370790"/>
    <w:rsid w:val="0037183F"/>
    <w:rsid w:val="00371A9F"/>
    <w:rsid w:val="00371AAA"/>
    <w:rsid w:val="003721B1"/>
    <w:rsid w:val="00372854"/>
    <w:rsid w:val="00372C99"/>
    <w:rsid w:val="00372FE8"/>
    <w:rsid w:val="00373427"/>
    <w:rsid w:val="00374379"/>
    <w:rsid w:val="003746EB"/>
    <w:rsid w:val="00375147"/>
    <w:rsid w:val="00375821"/>
    <w:rsid w:val="00375AC6"/>
    <w:rsid w:val="00375C84"/>
    <w:rsid w:val="00376210"/>
    <w:rsid w:val="0037665E"/>
    <w:rsid w:val="00376A76"/>
    <w:rsid w:val="00376C16"/>
    <w:rsid w:val="003770D8"/>
    <w:rsid w:val="00377418"/>
    <w:rsid w:val="003777FF"/>
    <w:rsid w:val="00377942"/>
    <w:rsid w:val="0038058F"/>
    <w:rsid w:val="00380794"/>
    <w:rsid w:val="00381345"/>
    <w:rsid w:val="0038166C"/>
    <w:rsid w:val="003816B1"/>
    <w:rsid w:val="00381B7E"/>
    <w:rsid w:val="00382305"/>
    <w:rsid w:val="00382878"/>
    <w:rsid w:val="00382A6E"/>
    <w:rsid w:val="003831FC"/>
    <w:rsid w:val="0038394E"/>
    <w:rsid w:val="00383B3D"/>
    <w:rsid w:val="003842A9"/>
    <w:rsid w:val="0038435E"/>
    <w:rsid w:val="00384F7E"/>
    <w:rsid w:val="00385977"/>
    <w:rsid w:val="00385B28"/>
    <w:rsid w:val="00385E91"/>
    <w:rsid w:val="00385F97"/>
    <w:rsid w:val="0038612E"/>
    <w:rsid w:val="00386246"/>
    <w:rsid w:val="0038640C"/>
    <w:rsid w:val="00386474"/>
    <w:rsid w:val="00386B34"/>
    <w:rsid w:val="00387736"/>
    <w:rsid w:val="00387C53"/>
    <w:rsid w:val="00387F6E"/>
    <w:rsid w:val="003900DD"/>
    <w:rsid w:val="00390495"/>
    <w:rsid w:val="003906D0"/>
    <w:rsid w:val="003907E2"/>
    <w:rsid w:val="00390AE6"/>
    <w:rsid w:val="00391058"/>
    <w:rsid w:val="00391627"/>
    <w:rsid w:val="00391A82"/>
    <w:rsid w:val="003927D2"/>
    <w:rsid w:val="003936DE"/>
    <w:rsid w:val="00393A12"/>
    <w:rsid w:val="00394022"/>
    <w:rsid w:val="0039406B"/>
    <w:rsid w:val="003943A8"/>
    <w:rsid w:val="00394554"/>
    <w:rsid w:val="00394841"/>
    <w:rsid w:val="00395060"/>
    <w:rsid w:val="003955F6"/>
    <w:rsid w:val="003958C9"/>
    <w:rsid w:val="003961B2"/>
    <w:rsid w:val="00396A0E"/>
    <w:rsid w:val="00396A51"/>
    <w:rsid w:val="00396B5C"/>
    <w:rsid w:val="00397343"/>
    <w:rsid w:val="00397682"/>
    <w:rsid w:val="00397952"/>
    <w:rsid w:val="00397CCD"/>
    <w:rsid w:val="003A0649"/>
    <w:rsid w:val="003A092A"/>
    <w:rsid w:val="003A11C3"/>
    <w:rsid w:val="003A128E"/>
    <w:rsid w:val="003A1432"/>
    <w:rsid w:val="003A1E42"/>
    <w:rsid w:val="003A2503"/>
    <w:rsid w:val="003A25AD"/>
    <w:rsid w:val="003A2BEF"/>
    <w:rsid w:val="003A2FF6"/>
    <w:rsid w:val="003A3245"/>
    <w:rsid w:val="003A3409"/>
    <w:rsid w:val="003A34A8"/>
    <w:rsid w:val="003A4204"/>
    <w:rsid w:val="003A4BA4"/>
    <w:rsid w:val="003A51BB"/>
    <w:rsid w:val="003A5254"/>
    <w:rsid w:val="003A58FF"/>
    <w:rsid w:val="003A5A53"/>
    <w:rsid w:val="003A5ACC"/>
    <w:rsid w:val="003A5ACF"/>
    <w:rsid w:val="003A5C4B"/>
    <w:rsid w:val="003A5DAF"/>
    <w:rsid w:val="003A6384"/>
    <w:rsid w:val="003A76A0"/>
    <w:rsid w:val="003A7D9B"/>
    <w:rsid w:val="003B02BC"/>
    <w:rsid w:val="003B0AA1"/>
    <w:rsid w:val="003B0E9C"/>
    <w:rsid w:val="003B116C"/>
    <w:rsid w:val="003B1D59"/>
    <w:rsid w:val="003B2858"/>
    <w:rsid w:val="003B2AE7"/>
    <w:rsid w:val="003B36BC"/>
    <w:rsid w:val="003B3C24"/>
    <w:rsid w:val="003B3DAF"/>
    <w:rsid w:val="003B4236"/>
    <w:rsid w:val="003B4639"/>
    <w:rsid w:val="003B4DB7"/>
    <w:rsid w:val="003B540E"/>
    <w:rsid w:val="003B6D8E"/>
    <w:rsid w:val="003C017A"/>
    <w:rsid w:val="003C040A"/>
    <w:rsid w:val="003C0B69"/>
    <w:rsid w:val="003C0D86"/>
    <w:rsid w:val="003C0F82"/>
    <w:rsid w:val="003C10F5"/>
    <w:rsid w:val="003C149C"/>
    <w:rsid w:val="003C1AD0"/>
    <w:rsid w:val="003C2645"/>
    <w:rsid w:val="003C26A9"/>
    <w:rsid w:val="003C2A01"/>
    <w:rsid w:val="003C2B6F"/>
    <w:rsid w:val="003C2D74"/>
    <w:rsid w:val="003C349A"/>
    <w:rsid w:val="003C37FC"/>
    <w:rsid w:val="003C39E9"/>
    <w:rsid w:val="003C41BB"/>
    <w:rsid w:val="003C4374"/>
    <w:rsid w:val="003C44CC"/>
    <w:rsid w:val="003C4835"/>
    <w:rsid w:val="003C498D"/>
    <w:rsid w:val="003C4B03"/>
    <w:rsid w:val="003C53B6"/>
    <w:rsid w:val="003C5DFF"/>
    <w:rsid w:val="003C694D"/>
    <w:rsid w:val="003C6D14"/>
    <w:rsid w:val="003C6EFE"/>
    <w:rsid w:val="003C6F12"/>
    <w:rsid w:val="003C77D3"/>
    <w:rsid w:val="003C79C0"/>
    <w:rsid w:val="003C7FD4"/>
    <w:rsid w:val="003D0153"/>
    <w:rsid w:val="003D0616"/>
    <w:rsid w:val="003D0C86"/>
    <w:rsid w:val="003D125B"/>
    <w:rsid w:val="003D137E"/>
    <w:rsid w:val="003D13BE"/>
    <w:rsid w:val="003D1807"/>
    <w:rsid w:val="003D1B59"/>
    <w:rsid w:val="003D1E76"/>
    <w:rsid w:val="003D21E3"/>
    <w:rsid w:val="003D281E"/>
    <w:rsid w:val="003D2941"/>
    <w:rsid w:val="003D2E28"/>
    <w:rsid w:val="003D2F35"/>
    <w:rsid w:val="003D3BE4"/>
    <w:rsid w:val="003D3C13"/>
    <w:rsid w:val="003D3C29"/>
    <w:rsid w:val="003D3FBE"/>
    <w:rsid w:val="003D4F1D"/>
    <w:rsid w:val="003D6A7F"/>
    <w:rsid w:val="003D7596"/>
    <w:rsid w:val="003D795F"/>
    <w:rsid w:val="003D7E2B"/>
    <w:rsid w:val="003E00C8"/>
    <w:rsid w:val="003E0320"/>
    <w:rsid w:val="003E13CF"/>
    <w:rsid w:val="003E1874"/>
    <w:rsid w:val="003E1A64"/>
    <w:rsid w:val="003E1E13"/>
    <w:rsid w:val="003E214E"/>
    <w:rsid w:val="003E2295"/>
    <w:rsid w:val="003E2396"/>
    <w:rsid w:val="003E2C8B"/>
    <w:rsid w:val="003E2F0C"/>
    <w:rsid w:val="003E320C"/>
    <w:rsid w:val="003E3CCB"/>
    <w:rsid w:val="003E44A0"/>
    <w:rsid w:val="003E55E7"/>
    <w:rsid w:val="003E5968"/>
    <w:rsid w:val="003E677F"/>
    <w:rsid w:val="003E6B2C"/>
    <w:rsid w:val="003E6EE3"/>
    <w:rsid w:val="003E7734"/>
    <w:rsid w:val="003E7B7A"/>
    <w:rsid w:val="003F024F"/>
    <w:rsid w:val="003F13FF"/>
    <w:rsid w:val="003F1D9A"/>
    <w:rsid w:val="003F2520"/>
    <w:rsid w:val="003F25F7"/>
    <w:rsid w:val="003F289F"/>
    <w:rsid w:val="003F2AA1"/>
    <w:rsid w:val="003F2BCD"/>
    <w:rsid w:val="003F3C29"/>
    <w:rsid w:val="003F3C78"/>
    <w:rsid w:val="003F4085"/>
    <w:rsid w:val="003F4B8E"/>
    <w:rsid w:val="003F4FC5"/>
    <w:rsid w:val="003F597D"/>
    <w:rsid w:val="003F5AA4"/>
    <w:rsid w:val="003F5B8E"/>
    <w:rsid w:val="003F5D4C"/>
    <w:rsid w:val="003F5F05"/>
    <w:rsid w:val="003F5FE4"/>
    <w:rsid w:val="003F60F6"/>
    <w:rsid w:val="003F651D"/>
    <w:rsid w:val="00400126"/>
    <w:rsid w:val="004006EC"/>
    <w:rsid w:val="00400BAD"/>
    <w:rsid w:val="00401608"/>
    <w:rsid w:val="00401BB7"/>
    <w:rsid w:val="00401C81"/>
    <w:rsid w:val="00402752"/>
    <w:rsid w:val="004028DF"/>
    <w:rsid w:val="004034CE"/>
    <w:rsid w:val="00403706"/>
    <w:rsid w:val="004039B5"/>
    <w:rsid w:val="00403C63"/>
    <w:rsid w:val="00404738"/>
    <w:rsid w:val="00404C84"/>
    <w:rsid w:val="0040557D"/>
    <w:rsid w:val="004057DA"/>
    <w:rsid w:val="00405D1B"/>
    <w:rsid w:val="00405DE0"/>
    <w:rsid w:val="004060AB"/>
    <w:rsid w:val="00406C8C"/>
    <w:rsid w:val="0040714F"/>
    <w:rsid w:val="0040775E"/>
    <w:rsid w:val="0040776C"/>
    <w:rsid w:val="004078C8"/>
    <w:rsid w:val="0040797A"/>
    <w:rsid w:val="00407EBC"/>
    <w:rsid w:val="004105C6"/>
    <w:rsid w:val="0041140A"/>
    <w:rsid w:val="0041180B"/>
    <w:rsid w:val="00411B7D"/>
    <w:rsid w:val="00412F4B"/>
    <w:rsid w:val="00414574"/>
    <w:rsid w:val="00414996"/>
    <w:rsid w:val="00415227"/>
    <w:rsid w:val="00415288"/>
    <w:rsid w:val="004154C1"/>
    <w:rsid w:val="00415AFF"/>
    <w:rsid w:val="00415B8A"/>
    <w:rsid w:val="00415D86"/>
    <w:rsid w:val="00415DEA"/>
    <w:rsid w:val="004165FF"/>
    <w:rsid w:val="00417682"/>
    <w:rsid w:val="004177D8"/>
    <w:rsid w:val="00417C56"/>
    <w:rsid w:val="00417E20"/>
    <w:rsid w:val="00420E59"/>
    <w:rsid w:val="004213D7"/>
    <w:rsid w:val="00421A4C"/>
    <w:rsid w:val="00421B2F"/>
    <w:rsid w:val="004223C5"/>
    <w:rsid w:val="004224BC"/>
    <w:rsid w:val="00422641"/>
    <w:rsid w:val="004227E0"/>
    <w:rsid w:val="00422DCC"/>
    <w:rsid w:val="00423018"/>
    <w:rsid w:val="004238ED"/>
    <w:rsid w:val="00423B8F"/>
    <w:rsid w:val="00424A90"/>
    <w:rsid w:val="0042566C"/>
    <w:rsid w:val="00425ACC"/>
    <w:rsid w:val="00426858"/>
    <w:rsid w:val="0042693B"/>
    <w:rsid w:val="00427658"/>
    <w:rsid w:val="00427A7A"/>
    <w:rsid w:val="00427D60"/>
    <w:rsid w:val="00430412"/>
    <w:rsid w:val="00430B19"/>
    <w:rsid w:val="00431A76"/>
    <w:rsid w:val="00431B65"/>
    <w:rsid w:val="00432524"/>
    <w:rsid w:val="0043271C"/>
    <w:rsid w:val="00432C7E"/>
    <w:rsid w:val="00432D50"/>
    <w:rsid w:val="00433522"/>
    <w:rsid w:val="004339B8"/>
    <w:rsid w:val="00434339"/>
    <w:rsid w:val="004343E0"/>
    <w:rsid w:val="00434BBB"/>
    <w:rsid w:val="00435490"/>
    <w:rsid w:val="004355A8"/>
    <w:rsid w:val="00435F76"/>
    <w:rsid w:val="0043610C"/>
    <w:rsid w:val="004362B3"/>
    <w:rsid w:val="004364CF"/>
    <w:rsid w:val="004365CC"/>
    <w:rsid w:val="00436990"/>
    <w:rsid w:val="00437070"/>
    <w:rsid w:val="004403F0"/>
    <w:rsid w:val="00440815"/>
    <w:rsid w:val="00440926"/>
    <w:rsid w:val="00440BB8"/>
    <w:rsid w:val="00441447"/>
    <w:rsid w:val="00441529"/>
    <w:rsid w:val="004419CF"/>
    <w:rsid w:val="00441F43"/>
    <w:rsid w:val="004421A8"/>
    <w:rsid w:val="004422E3"/>
    <w:rsid w:val="00442310"/>
    <w:rsid w:val="00442550"/>
    <w:rsid w:val="004432EC"/>
    <w:rsid w:val="004433FB"/>
    <w:rsid w:val="00443825"/>
    <w:rsid w:val="00443CE7"/>
    <w:rsid w:val="00443F88"/>
    <w:rsid w:val="00444697"/>
    <w:rsid w:val="00444BE4"/>
    <w:rsid w:val="004450AA"/>
    <w:rsid w:val="00445214"/>
    <w:rsid w:val="004455A4"/>
    <w:rsid w:val="004458F5"/>
    <w:rsid w:val="00445B53"/>
    <w:rsid w:val="00445F4F"/>
    <w:rsid w:val="004462AE"/>
    <w:rsid w:val="00446720"/>
    <w:rsid w:val="00447124"/>
    <w:rsid w:val="00447255"/>
    <w:rsid w:val="0044785E"/>
    <w:rsid w:val="00447910"/>
    <w:rsid w:val="00450863"/>
    <w:rsid w:val="00450C76"/>
    <w:rsid w:val="00450D21"/>
    <w:rsid w:val="00450E24"/>
    <w:rsid w:val="00451312"/>
    <w:rsid w:val="00451C2A"/>
    <w:rsid w:val="00451C73"/>
    <w:rsid w:val="00451D57"/>
    <w:rsid w:val="00452938"/>
    <w:rsid w:val="00453073"/>
    <w:rsid w:val="00453577"/>
    <w:rsid w:val="0045382B"/>
    <w:rsid w:val="00453EB2"/>
    <w:rsid w:val="00454E84"/>
    <w:rsid w:val="004552C5"/>
    <w:rsid w:val="00456DD9"/>
    <w:rsid w:val="004570E1"/>
    <w:rsid w:val="0045712C"/>
    <w:rsid w:val="0046055A"/>
    <w:rsid w:val="004605DB"/>
    <w:rsid w:val="0046078A"/>
    <w:rsid w:val="00460E98"/>
    <w:rsid w:val="004610BE"/>
    <w:rsid w:val="00461389"/>
    <w:rsid w:val="0046164A"/>
    <w:rsid w:val="00461752"/>
    <w:rsid w:val="00461B1C"/>
    <w:rsid w:val="00461C1B"/>
    <w:rsid w:val="00461D9A"/>
    <w:rsid w:val="00461DD7"/>
    <w:rsid w:val="00461E9F"/>
    <w:rsid w:val="004624B9"/>
    <w:rsid w:val="004625EB"/>
    <w:rsid w:val="00463B37"/>
    <w:rsid w:val="00463EF2"/>
    <w:rsid w:val="00464A68"/>
    <w:rsid w:val="00464A78"/>
    <w:rsid w:val="00465A8A"/>
    <w:rsid w:val="00465BED"/>
    <w:rsid w:val="00470016"/>
    <w:rsid w:val="004706AE"/>
    <w:rsid w:val="004706DB"/>
    <w:rsid w:val="00470FB1"/>
    <w:rsid w:val="0047105A"/>
    <w:rsid w:val="00471383"/>
    <w:rsid w:val="00471C47"/>
    <w:rsid w:val="00471C5E"/>
    <w:rsid w:val="00471EAA"/>
    <w:rsid w:val="00471F83"/>
    <w:rsid w:val="00472436"/>
    <w:rsid w:val="00472578"/>
    <w:rsid w:val="00472644"/>
    <w:rsid w:val="004729B6"/>
    <w:rsid w:val="004729F8"/>
    <w:rsid w:val="00472B02"/>
    <w:rsid w:val="00472EA1"/>
    <w:rsid w:val="0047311C"/>
    <w:rsid w:val="004739A4"/>
    <w:rsid w:val="00474016"/>
    <w:rsid w:val="00474037"/>
    <w:rsid w:val="004740ED"/>
    <w:rsid w:val="00474427"/>
    <w:rsid w:val="0047453D"/>
    <w:rsid w:val="0047462A"/>
    <w:rsid w:val="004749CE"/>
    <w:rsid w:val="004758A6"/>
    <w:rsid w:val="00476719"/>
    <w:rsid w:val="00477073"/>
    <w:rsid w:val="00477450"/>
    <w:rsid w:val="00477A67"/>
    <w:rsid w:val="00477F4D"/>
    <w:rsid w:val="0048013C"/>
    <w:rsid w:val="004809F0"/>
    <w:rsid w:val="00480DE1"/>
    <w:rsid w:val="00481083"/>
    <w:rsid w:val="004811D5"/>
    <w:rsid w:val="004812CA"/>
    <w:rsid w:val="004815CB"/>
    <w:rsid w:val="0048180D"/>
    <w:rsid w:val="00481BF4"/>
    <w:rsid w:val="00481EDB"/>
    <w:rsid w:val="004820B6"/>
    <w:rsid w:val="004828FC"/>
    <w:rsid w:val="004830FE"/>
    <w:rsid w:val="00483D41"/>
    <w:rsid w:val="004841A2"/>
    <w:rsid w:val="00484273"/>
    <w:rsid w:val="00484970"/>
    <w:rsid w:val="00484E68"/>
    <w:rsid w:val="00485FF1"/>
    <w:rsid w:val="00487CBB"/>
    <w:rsid w:val="0049030B"/>
    <w:rsid w:val="00490415"/>
    <w:rsid w:val="00490543"/>
    <w:rsid w:val="00490544"/>
    <w:rsid w:val="004909E6"/>
    <w:rsid w:val="00490DD2"/>
    <w:rsid w:val="00491972"/>
    <w:rsid w:val="00491D58"/>
    <w:rsid w:val="00491DEB"/>
    <w:rsid w:val="00492A0B"/>
    <w:rsid w:val="004930D5"/>
    <w:rsid w:val="00493228"/>
    <w:rsid w:val="004932C1"/>
    <w:rsid w:val="00493B92"/>
    <w:rsid w:val="00493FB9"/>
    <w:rsid w:val="00494955"/>
    <w:rsid w:val="004949E2"/>
    <w:rsid w:val="0049527E"/>
    <w:rsid w:val="00496239"/>
    <w:rsid w:val="00496EED"/>
    <w:rsid w:val="00497131"/>
    <w:rsid w:val="00497FD8"/>
    <w:rsid w:val="004A173E"/>
    <w:rsid w:val="004A1768"/>
    <w:rsid w:val="004A1E51"/>
    <w:rsid w:val="004A1EA0"/>
    <w:rsid w:val="004A212C"/>
    <w:rsid w:val="004A2B57"/>
    <w:rsid w:val="004A2E44"/>
    <w:rsid w:val="004A3750"/>
    <w:rsid w:val="004A474F"/>
    <w:rsid w:val="004A4AA3"/>
    <w:rsid w:val="004A4B10"/>
    <w:rsid w:val="004A4BE2"/>
    <w:rsid w:val="004A5683"/>
    <w:rsid w:val="004A56C8"/>
    <w:rsid w:val="004A5784"/>
    <w:rsid w:val="004A59ED"/>
    <w:rsid w:val="004A62B3"/>
    <w:rsid w:val="004A6716"/>
    <w:rsid w:val="004A6E15"/>
    <w:rsid w:val="004A722B"/>
    <w:rsid w:val="004A7B6F"/>
    <w:rsid w:val="004A7F0A"/>
    <w:rsid w:val="004B0F95"/>
    <w:rsid w:val="004B164D"/>
    <w:rsid w:val="004B1BF9"/>
    <w:rsid w:val="004B21E7"/>
    <w:rsid w:val="004B2219"/>
    <w:rsid w:val="004B3368"/>
    <w:rsid w:val="004B34AE"/>
    <w:rsid w:val="004B39CF"/>
    <w:rsid w:val="004B3A42"/>
    <w:rsid w:val="004B3F33"/>
    <w:rsid w:val="004B4087"/>
    <w:rsid w:val="004B43FD"/>
    <w:rsid w:val="004B45EE"/>
    <w:rsid w:val="004B4CEF"/>
    <w:rsid w:val="004B52B9"/>
    <w:rsid w:val="004B52C5"/>
    <w:rsid w:val="004B646F"/>
    <w:rsid w:val="004B657E"/>
    <w:rsid w:val="004B6A38"/>
    <w:rsid w:val="004B720F"/>
    <w:rsid w:val="004B73C1"/>
    <w:rsid w:val="004B7455"/>
    <w:rsid w:val="004B74B7"/>
    <w:rsid w:val="004B782B"/>
    <w:rsid w:val="004B7E53"/>
    <w:rsid w:val="004C0260"/>
    <w:rsid w:val="004C0814"/>
    <w:rsid w:val="004C1678"/>
    <w:rsid w:val="004C1AC8"/>
    <w:rsid w:val="004C1B31"/>
    <w:rsid w:val="004C2891"/>
    <w:rsid w:val="004C28C0"/>
    <w:rsid w:val="004C2CF3"/>
    <w:rsid w:val="004C3138"/>
    <w:rsid w:val="004C3355"/>
    <w:rsid w:val="004C34A6"/>
    <w:rsid w:val="004C38EE"/>
    <w:rsid w:val="004C3C80"/>
    <w:rsid w:val="004C3EBC"/>
    <w:rsid w:val="004C4326"/>
    <w:rsid w:val="004C481B"/>
    <w:rsid w:val="004C52FD"/>
    <w:rsid w:val="004C54D8"/>
    <w:rsid w:val="004C57ED"/>
    <w:rsid w:val="004C5C61"/>
    <w:rsid w:val="004C5FC1"/>
    <w:rsid w:val="004C6229"/>
    <w:rsid w:val="004C6C33"/>
    <w:rsid w:val="004C6FC5"/>
    <w:rsid w:val="004C743A"/>
    <w:rsid w:val="004C788A"/>
    <w:rsid w:val="004C7CD5"/>
    <w:rsid w:val="004C7D22"/>
    <w:rsid w:val="004C7D51"/>
    <w:rsid w:val="004D06E8"/>
    <w:rsid w:val="004D0B42"/>
    <w:rsid w:val="004D1292"/>
    <w:rsid w:val="004D22A1"/>
    <w:rsid w:val="004D2704"/>
    <w:rsid w:val="004D347A"/>
    <w:rsid w:val="004D37DE"/>
    <w:rsid w:val="004D4829"/>
    <w:rsid w:val="004D4917"/>
    <w:rsid w:val="004D59FD"/>
    <w:rsid w:val="004D5C2E"/>
    <w:rsid w:val="004D6F59"/>
    <w:rsid w:val="004D75CA"/>
    <w:rsid w:val="004D7D5B"/>
    <w:rsid w:val="004E028C"/>
    <w:rsid w:val="004E08E4"/>
    <w:rsid w:val="004E0BE7"/>
    <w:rsid w:val="004E15EE"/>
    <w:rsid w:val="004E1637"/>
    <w:rsid w:val="004E17AB"/>
    <w:rsid w:val="004E1888"/>
    <w:rsid w:val="004E19FD"/>
    <w:rsid w:val="004E1C39"/>
    <w:rsid w:val="004E24D2"/>
    <w:rsid w:val="004E25AA"/>
    <w:rsid w:val="004E294C"/>
    <w:rsid w:val="004E39DA"/>
    <w:rsid w:val="004E3B34"/>
    <w:rsid w:val="004E3C01"/>
    <w:rsid w:val="004E46CB"/>
    <w:rsid w:val="004E4A87"/>
    <w:rsid w:val="004E4EFD"/>
    <w:rsid w:val="004E529C"/>
    <w:rsid w:val="004E537E"/>
    <w:rsid w:val="004E5923"/>
    <w:rsid w:val="004E5E0E"/>
    <w:rsid w:val="004E635C"/>
    <w:rsid w:val="004E71BD"/>
    <w:rsid w:val="004E773B"/>
    <w:rsid w:val="004E7B53"/>
    <w:rsid w:val="004F00E9"/>
    <w:rsid w:val="004F02D0"/>
    <w:rsid w:val="004F03E9"/>
    <w:rsid w:val="004F0B58"/>
    <w:rsid w:val="004F0D21"/>
    <w:rsid w:val="004F0E8D"/>
    <w:rsid w:val="004F176E"/>
    <w:rsid w:val="004F1C5B"/>
    <w:rsid w:val="004F1E0D"/>
    <w:rsid w:val="004F266C"/>
    <w:rsid w:val="004F28CF"/>
    <w:rsid w:val="004F322A"/>
    <w:rsid w:val="004F3EF6"/>
    <w:rsid w:val="004F4962"/>
    <w:rsid w:val="004F4AED"/>
    <w:rsid w:val="004F5810"/>
    <w:rsid w:val="004F5997"/>
    <w:rsid w:val="004F5B17"/>
    <w:rsid w:val="004F5F56"/>
    <w:rsid w:val="004F6498"/>
    <w:rsid w:val="004F6798"/>
    <w:rsid w:val="004F6A09"/>
    <w:rsid w:val="004F6E92"/>
    <w:rsid w:val="004F7720"/>
    <w:rsid w:val="004F7A1D"/>
    <w:rsid w:val="004F7E8C"/>
    <w:rsid w:val="0050051C"/>
    <w:rsid w:val="00500902"/>
    <w:rsid w:val="00500F44"/>
    <w:rsid w:val="00501AE4"/>
    <w:rsid w:val="00502723"/>
    <w:rsid w:val="0050292E"/>
    <w:rsid w:val="00502F2E"/>
    <w:rsid w:val="0050320E"/>
    <w:rsid w:val="0050321A"/>
    <w:rsid w:val="00503AA9"/>
    <w:rsid w:val="00503F8F"/>
    <w:rsid w:val="005048F0"/>
    <w:rsid w:val="00504BDA"/>
    <w:rsid w:val="00504CE5"/>
    <w:rsid w:val="00504F7C"/>
    <w:rsid w:val="00505068"/>
    <w:rsid w:val="005051D6"/>
    <w:rsid w:val="00505475"/>
    <w:rsid w:val="0050548C"/>
    <w:rsid w:val="00505706"/>
    <w:rsid w:val="0050589A"/>
    <w:rsid w:val="00506059"/>
    <w:rsid w:val="00506340"/>
    <w:rsid w:val="00506455"/>
    <w:rsid w:val="00506D40"/>
    <w:rsid w:val="005072C9"/>
    <w:rsid w:val="00507765"/>
    <w:rsid w:val="00507769"/>
    <w:rsid w:val="00507988"/>
    <w:rsid w:val="00507A2F"/>
    <w:rsid w:val="00507BBC"/>
    <w:rsid w:val="00510491"/>
    <w:rsid w:val="00510B2A"/>
    <w:rsid w:val="0051177C"/>
    <w:rsid w:val="00511B05"/>
    <w:rsid w:val="00512850"/>
    <w:rsid w:val="00512958"/>
    <w:rsid w:val="00512CF3"/>
    <w:rsid w:val="00512DBB"/>
    <w:rsid w:val="00513849"/>
    <w:rsid w:val="005138DC"/>
    <w:rsid w:val="005139CE"/>
    <w:rsid w:val="00513C42"/>
    <w:rsid w:val="0051444B"/>
    <w:rsid w:val="00514546"/>
    <w:rsid w:val="00514901"/>
    <w:rsid w:val="005149E2"/>
    <w:rsid w:val="00514BB3"/>
    <w:rsid w:val="0051523D"/>
    <w:rsid w:val="005153AD"/>
    <w:rsid w:val="0051586A"/>
    <w:rsid w:val="00515D2E"/>
    <w:rsid w:val="005164DA"/>
    <w:rsid w:val="00516929"/>
    <w:rsid w:val="00517C09"/>
    <w:rsid w:val="0052000A"/>
    <w:rsid w:val="00520682"/>
    <w:rsid w:val="00520AC0"/>
    <w:rsid w:val="00520BB9"/>
    <w:rsid w:val="00520ED3"/>
    <w:rsid w:val="00520EF2"/>
    <w:rsid w:val="00521097"/>
    <w:rsid w:val="00521200"/>
    <w:rsid w:val="00521246"/>
    <w:rsid w:val="00522385"/>
    <w:rsid w:val="00522856"/>
    <w:rsid w:val="00522A5C"/>
    <w:rsid w:val="00522B9F"/>
    <w:rsid w:val="00522C5F"/>
    <w:rsid w:val="005235D2"/>
    <w:rsid w:val="005235E4"/>
    <w:rsid w:val="0052409C"/>
    <w:rsid w:val="00524A3F"/>
    <w:rsid w:val="00524DCE"/>
    <w:rsid w:val="00525A11"/>
    <w:rsid w:val="005260B5"/>
    <w:rsid w:val="005260E6"/>
    <w:rsid w:val="0052615D"/>
    <w:rsid w:val="00526ED1"/>
    <w:rsid w:val="00526F07"/>
    <w:rsid w:val="00527260"/>
    <w:rsid w:val="00527C25"/>
    <w:rsid w:val="00527DB4"/>
    <w:rsid w:val="00530584"/>
    <w:rsid w:val="00530B60"/>
    <w:rsid w:val="00530E59"/>
    <w:rsid w:val="00531702"/>
    <w:rsid w:val="005323AC"/>
    <w:rsid w:val="00532562"/>
    <w:rsid w:val="005326A3"/>
    <w:rsid w:val="00532CEA"/>
    <w:rsid w:val="00533D0C"/>
    <w:rsid w:val="0053486A"/>
    <w:rsid w:val="00534910"/>
    <w:rsid w:val="005349BE"/>
    <w:rsid w:val="0053532B"/>
    <w:rsid w:val="00535F22"/>
    <w:rsid w:val="00536450"/>
    <w:rsid w:val="00536963"/>
    <w:rsid w:val="00536D68"/>
    <w:rsid w:val="00536DD5"/>
    <w:rsid w:val="00537068"/>
    <w:rsid w:val="00537131"/>
    <w:rsid w:val="00537502"/>
    <w:rsid w:val="00537797"/>
    <w:rsid w:val="00540813"/>
    <w:rsid w:val="00540949"/>
    <w:rsid w:val="00540BD9"/>
    <w:rsid w:val="00541049"/>
    <w:rsid w:val="005413E6"/>
    <w:rsid w:val="00541606"/>
    <w:rsid w:val="00542BC7"/>
    <w:rsid w:val="00542FE5"/>
    <w:rsid w:val="0054388A"/>
    <w:rsid w:val="00543D95"/>
    <w:rsid w:val="005449BF"/>
    <w:rsid w:val="0054510F"/>
    <w:rsid w:val="00545457"/>
    <w:rsid w:val="005459F0"/>
    <w:rsid w:val="0054691A"/>
    <w:rsid w:val="00547821"/>
    <w:rsid w:val="005479D0"/>
    <w:rsid w:val="0055008B"/>
    <w:rsid w:val="0055050E"/>
    <w:rsid w:val="005506CD"/>
    <w:rsid w:val="00550EEB"/>
    <w:rsid w:val="005537E6"/>
    <w:rsid w:val="00553A82"/>
    <w:rsid w:val="005545AE"/>
    <w:rsid w:val="00554618"/>
    <w:rsid w:val="00554BE4"/>
    <w:rsid w:val="00554C4F"/>
    <w:rsid w:val="00554C91"/>
    <w:rsid w:val="00555B3D"/>
    <w:rsid w:val="0055615C"/>
    <w:rsid w:val="005564E5"/>
    <w:rsid w:val="005567AD"/>
    <w:rsid w:val="005567B6"/>
    <w:rsid w:val="00556DA1"/>
    <w:rsid w:val="005600C1"/>
    <w:rsid w:val="005608EF"/>
    <w:rsid w:val="00560CA8"/>
    <w:rsid w:val="00560DD9"/>
    <w:rsid w:val="00560F12"/>
    <w:rsid w:val="00561E9E"/>
    <w:rsid w:val="00562236"/>
    <w:rsid w:val="00563182"/>
    <w:rsid w:val="00563469"/>
    <w:rsid w:val="0056373C"/>
    <w:rsid w:val="00563B23"/>
    <w:rsid w:val="00563FFD"/>
    <w:rsid w:val="00564094"/>
    <w:rsid w:val="005645F5"/>
    <w:rsid w:val="00564E61"/>
    <w:rsid w:val="00565C51"/>
    <w:rsid w:val="00565D24"/>
    <w:rsid w:val="00565EC8"/>
    <w:rsid w:val="00565FA3"/>
    <w:rsid w:val="0056604E"/>
    <w:rsid w:val="00566CAE"/>
    <w:rsid w:val="00567724"/>
    <w:rsid w:val="00567C92"/>
    <w:rsid w:val="00567D46"/>
    <w:rsid w:val="00570121"/>
    <w:rsid w:val="005701C5"/>
    <w:rsid w:val="005706DD"/>
    <w:rsid w:val="00570824"/>
    <w:rsid w:val="00570AFD"/>
    <w:rsid w:val="00570CAA"/>
    <w:rsid w:val="00571897"/>
    <w:rsid w:val="00572377"/>
    <w:rsid w:val="00572386"/>
    <w:rsid w:val="005725A2"/>
    <w:rsid w:val="00572997"/>
    <w:rsid w:val="00572AC2"/>
    <w:rsid w:val="00572CCE"/>
    <w:rsid w:val="00573598"/>
    <w:rsid w:val="005738E5"/>
    <w:rsid w:val="00574E66"/>
    <w:rsid w:val="00575637"/>
    <w:rsid w:val="00575857"/>
    <w:rsid w:val="00575B47"/>
    <w:rsid w:val="00575FBA"/>
    <w:rsid w:val="005762AD"/>
    <w:rsid w:val="0057647D"/>
    <w:rsid w:val="00577A67"/>
    <w:rsid w:val="00577D56"/>
    <w:rsid w:val="005804BE"/>
    <w:rsid w:val="0058056B"/>
    <w:rsid w:val="00580BA7"/>
    <w:rsid w:val="005814BA"/>
    <w:rsid w:val="00581D3F"/>
    <w:rsid w:val="005830DD"/>
    <w:rsid w:val="00584669"/>
    <w:rsid w:val="00584923"/>
    <w:rsid w:val="00584D85"/>
    <w:rsid w:val="0058556D"/>
    <w:rsid w:val="00585CDE"/>
    <w:rsid w:val="00585F93"/>
    <w:rsid w:val="005863A1"/>
    <w:rsid w:val="005869F4"/>
    <w:rsid w:val="00586E02"/>
    <w:rsid w:val="00586F61"/>
    <w:rsid w:val="00587863"/>
    <w:rsid w:val="00587E58"/>
    <w:rsid w:val="00587E97"/>
    <w:rsid w:val="00590298"/>
    <w:rsid w:val="00590452"/>
    <w:rsid w:val="0059093B"/>
    <w:rsid w:val="00590C2D"/>
    <w:rsid w:val="00591101"/>
    <w:rsid w:val="0059137F"/>
    <w:rsid w:val="00591437"/>
    <w:rsid w:val="0059145B"/>
    <w:rsid w:val="00591536"/>
    <w:rsid w:val="005923AB"/>
    <w:rsid w:val="005923FC"/>
    <w:rsid w:val="00592BE6"/>
    <w:rsid w:val="00592C5F"/>
    <w:rsid w:val="00593102"/>
    <w:rsid w:val="00593453"/>
    <w:rsid w:val="00593932"/>
    <w:rsid w:val="00593A56"/>
    <w:rsid w:val="00593B6B"/>
    <w:rsid w:val="00593DE8"/>
    <w:rsid w:val="00594EB2"/>
    <w:rsid w:val="00594F57"/>
    <w:rsid w:val="005957C6"/>
    <w:rsid w:val="00595CD6"/>
    <w:rsid w:val="0059619A"/>
    <w:rsid w:val="00596577"/>
    <w:rsid w:val="005966B4"/>
    <w:rsid w:val="00596807"/>
    <w:rsid w:val="00596A09"/>
    <w:rsid w:val="00596CAD"/>
    <w:rsid w:val="00596EAD"/>
    <w:rsid w:val="005A0149"/>
    <w:rsid w:val="005A01B8"/>
    <w:rsid w:val="005A041E"/>
    <w:rsid w:val="005A0A6D"/>
    <w:rsid w:val="005A1288"/>
    <w:rsid w:val="005A1986"/>
    <w:rsid w:val="005A1B09"/>
    <w:rsid w:val="005A269A"/>
    <w:rsid w:val="005A2B6B"/>
    <w:rsid w:val="005A2EA6"/>
    <w:rsid w:val="005A3116"/>
    <w:rsid w:val="005A37A5"/>
    <w:rsid w:val="005A4848"/>
    <w:rsid w:val="005A4AB4"/>
    <w:rsid w:val="005A587F"/>
    <w:rsid w:val="005A58E2"/>
    <w:rsid w:val="005A5E03"/>
    <w:rsid w:val="005A5F3E"/>
    <w:rsid w:val="005A6032"/>
    <w:rsid w:val="005A6529"/>
    <w:rsid w:val="005A6A87"/>
    <w:rsid w:val="005A6CB1"/>
    <w:rsid w:val="005A7537"/>
    <w:rsid w:val="005A7539"/>
    <w:rsid w:val="005A76C3"/>
    <w:rsid w:val="005A7A08"/>
    <w:rsid w:val="005A7FC2"/>
    <w:rsid w:val="005B02DF"/>
    <w:rsid w:val="005B09FF"/>
    <w:rsid w:val="005B1D09"/>
    <w:rsid w:val="005B1D25"/>
    <w:rsid w:val="005B2107"/>
    <w:rsid w:val="005B22D7"/>
    <w:rsid w:val="005B2735"/>
    <w:rsid w:val="005B2D35"/>
    <w:rsid w:val="005B3286"/>
    <w:rsid w:val="005B3A68"/>
    <w:rsid w:val="005B4328"/>
    <w:rsid w:val="005B482E"/>
    <w:rsid w:val="005B4913"/>
    <w:rsid w:val="005B4A41"/>
    <w:rsid w:val="005B6777"/>
    <w:rsid w:val="005B6B83"/>
    <w:rsid w:val="005B6BE3"/>
    <w:rsid w:val="005B6C1D"/>
    <w:rsid w:val="005B6FF2"/>
    <w:rsid w:val="005B7320"/>
    <w:rsid w:val="005B78E0"/>
    <w:rsid w:val="005C0D00"/>
    <w:rsid w:val="005C16F5"/>
    <w:rsid w:val="005C1809"/>
    <w:rsid w:val="005C19A8"/>
    <w:rsid w:val="005C1CB9"/>
    <w:rsid w:val="005C2277"/>
    <w:rsid w:val="005C29E2"/>
    <w:rsid w:val="005C2A19"/>
    <w:rsid w:val="005C306D"/>
    <w:rsid w:val="005C30A2"/>
    <w:rsid w:val="005C3FE3"/>
    <w:rsid w:val="005C4FB6"/>
    <w:rsid w:val="005C55FC"/>
    <w:rsid w:val="005C5F85"/>
    <w:rsid w:val="005C62F0"/>
    <w:rsid w:val="005C6551"/>
    <w:rsid w:val="005C7334"/>
    <w:rsid w:val="005C7398"/>
    <w:rsid w:val="005C7AD8"/>
    <w:rsid w:val="005C7D18"/>
    <w:rsid w:val="005C7D84"/>
    <w:rsid w:val="005D0A15"/>
    <w:rsid w:val="005D15C5"/>
    <w:rsid w:val="005D1C9D"/>
    <w:rsid w:val="005D2103"/>
    <w:rsid w:val="005D2AB8"/>
    <w:rsid w:val="005D2ED1"/>
    <w:rsid w:val="005D30B2"/>
    <w:rsid w:val="005D34D1"/>
    <w:rsid w:val="005D4802"/>
    <w:rsid w:val="005D50A2"/>
    <w:rsid w:val="005D51A6"/>
    <w:rsid w:val="005D58AD"/>
    <w:rsid w:val="005D60E7"/>
    <w:rsid w:val="005D6166"/>
    <w:rsid w:val="005D624A"/>
    <w:rsid w:val="005D624C"/>
    <w:rsid w:val="005D62F4"/>
    <w:rsid w:val="005D6AAD"/>
    <w:rsid w:val="005E018B"/>
    <w:rsid w:val="005E035F"/>
    <w:rsid w:val="005E0BD5"/>
    <w:rsid w:val="005E141D"/>
    <w:rsid w:val="005E1E1B"/>
    <w:rsid w:val="005E2F87"/>
    <w:rsid w:val="005E312D"/>
    <w:rsid w:val="005E3137"/>
    <w:rsid w:val="005E313C"/>
    <w:rsid w:val="005E3CE8"/>
    <w:rsid w:val="005E3D7E"/>
    <w:rsid w:val="005E3F9F"/>
    <w:rsid w:val="005E3FFC"/>
    <w:rsid w:val="005E4005"/>
    <w:rsid w:val="005E4027"/>
    <w:rsid w:val="005E442E"/>
    <w:rsid w:val="005E4F7D"/>
    <w:rsid w:val="005E6682"/>
    <w:rsid w:val="005E6E68"/>
    <w:rsid w:val="005E783A"/>
    <w:rsid w:val="005E79F8"/>
    <w:rsid w:val="005E7F33"/>
    <w:rsid w:val="005F04E4"/>
    <w:rsid w:val="005F0550"/>
    <w:rsid w:val="005F0821"/>
    <w:rsid w:val="005F12C6"/>
    <w:rsid w:val="005F28EE"/>
    <w:rsid w:val="005F4101"/>
    <w:rsid w:val="005F4348"/>
    <w:rsid w:val="005F4392"/>
    <w:rsid w:val="005F43BF"/>
    <w:rsid w:val="005F4D71"/>
    <w:rsid w:val="005F550B"/>
    <w:rsid w:val="005F57F3"/>
    <w:rsid w:val="005F580F"/>
    <w:rsid w:val="005F5A5D"/>
    <w:rsid w:val="005F639A"/>
    <w:rsid w:val="005F661C"/>
    <w:rsid w:val="005F6B91"/>
    <w:rsid w:val="005F748F"/>
    <w:rsid w:val="005F7756"/>
    <w:rsid w:val="006003F1"/>
    <w:rsid w:val="006004BE"/>
    <w:rsid w:val="00600597"/>
    <w:rsid w:val="0060165C"/>
    <w:rsid w:val="00601D24"/>
    <w:rsid w:val="0060295E"/>
    <w:rsid w:val="00603CA7"/>
    <w:rsid w:val="006041B1"/>
    <w:rsid w:val="00605689"/>
    <w:rsid w:val="00605A8A"/>
    <w:rsid w:val="0060612D"/>
    <w:rsid w:val="006062EC"/>
    <w:rsid w:val="0060637E"/>
    <w:rsid w:val="006067A3"/>
    <w:rsid w:val="00606F03"/>
    <w:rsid w:val="006070BE"/>
    <w:rsid w:val="006105BC"/>
    <w:rsid w:val="00610997"/>
    <w:rsid w:val="006109EF"/>
    <w:rsid w:val="006119A2"/>
    <w:rsid w:val="00611A22"/>
    <w:rsid w:val="00612787"/>
    <w:rsid w:val="00612DF3"/>
    <w:rsid w:val="006134CB"/>
    <w:rsid w:val="00613DF1"/>
    <w:rsid w:val="0061433E"/>
    <w:rsid w:val="00614602"/>
    <w:rsid w:val="00614BB9"/>
    <w:rsid w:val="00614DEF"/>
    <w:rsid w:val="00615008"/>
    <w:rsid w:val="00615095"/>
    <w:rsid w:val="0061538E"/>
    <w:rsid w:val="006156CC"/>
    <w:rsid w:val="00615E2D"/>
    <w:rsid w:val="00615F30"/>
    <w:rsid w:val="0061629A"/>
    <w:rsid w:val="0061660E"/>
    <w:rsid w:val="006169E9"/>
    <w:rsid w:val="0061705C"/>
    <w:rsid w:val="006170BC"/>
    <w:rsid w:val="00617FBD"/>
    <w:rsid w:val="006200E4"/>
    <w:rsid w:val="006206DC"/>
    <w:rsid w:val="006207E2"/>
    <w:rsid w:val="00620ACD"/>
    <w:rsid w:val="00621B7D"/>
    <w:rsid w:val="006226CC"/>
    <w:rsid w:val="00622AA7"/>
    <w:rsid w:val="00622B4C"/>
    <w:rsid w:val="00622BBE"/>
    <w:rsid w:val="00623322"/>
    <w:rsid w:val="006235EE"/>
    <w:rsid w:val="00623892"/>
    <w:rsid w:val="00623B7B"/>
    <w:rsid w:val="00624059"/>
    <w:rsid w:val="006245C3"/>
    <w:rsid w:val="0062472A"/>
    <w:rsid w:val="00624CD0"/>
    <w:rsid w:val="006252D6"/>
    <w:rsid w:val="00626054"/>
    <w:rsid w:val="00626422"/>
    <w:rsid w:val="00626778"/>
    <w:rsid w:val="00626ADB"/>
    <w:rsid w:val="00627C60"/>
    <w:rsid w:val="00627EF1"/>
    <w:rsid w:val="00630127"/>
    <w:rsid w:val="00630198"/>
    <w:rsid w:val="006307A5"/>
    <w:rsid w:val="00631227"/>
    <w:rsid w:val="00631A14"/>
    <w:rsid w:val="00631AEB"/>
    <w:rsid w:val="00631F26"/>
    <w:rsid w:val="00631FC1"/>
    <w:rsid w:val="00631FF1"/>
    <w:rsid w:val="00632352"/>
    <w:rsid w:val="0063387B"/>
    <w:rsid w:val="0063395B"/>
    <w:rsid w:val="00633F38"/>
    <w:rsid w:val="00634028"/>
    <w:rsid w:val="00634705"/>
    <w:rsid w:val="00634970"/>
    <w:rsid w:val="00634C28"/>
    <w:rsid w:val="00634EE4"/>
    <w:rsid w:val="00635D43"/>
    <w:rsid w:val="00640A15"/>
    <w:rsid w:val="00640DA2"/>
    <w:rsid w:val="006415F5"/>
    <w:rsid w:val="0064196F"/>
    <w:rsid w:val="00641E9B"/>
    <w:rsid w:val="00642115"/>
    <w:rsid w:val="00642253"/>
    <w:rsid w:val="006423CF"/>
    <w:rsid w:val="00642E74"/>
    <w:rsid w:val="00643A19"/>
    <w:rsid w:val="00643A60"/>
    <w:rsid w:val="00643C89"/>
    <w:rsid w:val="00643EBD"/>
    <w:rsid w:val="006441CE"/>
    <w:rsid w:val="0064595F"/>
    <w:rsid w:val="00645DD0"/>
    <w:rsid w:val="006467FE"/>
    <w:rsid w:val="00646DAB"/>
    <w:rsid w:val="00646FDC"/>
    <w:rsid w:val="00647316"/>
    <w:rsid w:val="006478CE"/>
    <w:rsid w:val="006478D0"/>
    <w:rsid w:val="00650099"/>
    <w:rsid w:val="006507EF"/>
    <w:rsid w:val="00650B05"/>
    <w:rsid w:val="00650ED2"/>
    <w:rsid w:val="00651ECC"/>
    <w:rsid w:val="0065294D"/>
    <w:rsid w:val="00652A79"/>
    <w:rsid w:val="00652D22"/>
    <w:rsid w:val="00652F02"/>
    <w:rsid w:val="00652FC8"/>
    <w:rsid w:val="006530F3"/>
    <w:rsid w:val="00653762"/>
    <w:rsid w:val="00654ED0"/>
    <w:rsid w:val="00655520"/>
    <w:rsid w:val="00655692"/>
    <w:rsid w:val="0065574E"/>
    <w:rsid w:val="00655C38"/>
    <w:rsid w:val="00655CFE"/>
    <w:rsid w:val="00656A38"/>
    <w:rsid w:val="00656B77"/>
    <w:rsid w:val="00656C6A"/>
    <w:rsid w:val="00656FED"/>
    <w:rsid w:val="00657006"/>
    <w:rsid w:val="00657331"/>
    <w:rsid w:val="0065733D"/>
    <w:rsid w:val="00657575"/>
    <w:rsid w:val="0065798C"/>
    <w:rsid w:val="00657D92"/>
    <w:rsid w:val="006604DD"/>
    <w:rsid w:val="006606EC"/>
    <w:rsid w:val="0066078B"/>
    <w:rsid w:val="00661DA2"/>
    <w:rsid w:val="00661F27"/>
    <w:rsid w:val="0066200A"/>
    <w:rsid w:val="00662064"/>
    <w:rsid w:val="006626C8"/>
    <w:rsid w:val="0066313A"/>
    <w:rsid w:val="00663B2B"/>
    <w:rsid w:val="00663D12"/>
    <w:rsid w:val="0066480F"/>
    <w:rsid w:val="00664B78"/>
    <w:rsid w:val="00664DC3"/>
    <w:rsid w:val="0066575E"/>
    <w:rsid w:val="0066594B"/>
    <w:rsid w:val="00665B7E"/>
    <w:rsid w:val="00665CF0"/>
    <w:rsid w:val="00666AAC"/>
    <w:rsid w:val="006673DC"/>
    <w:rsid w:val="006674A4"/>
    <w:rsid w:val="0066792D"/>
    <w:rsid w:val="0066796F"/>
    <w:rsid w:val="006707FD"/>
    <w:rsid w:val="00670AB0"/>
    <w:rsid w:val="00670B7C"/>
    <w:rsid w:val="00670FB5"/>
    <w:rsid w:val="00671110"/>
    <w:rsid w:val="00671AC0"/>
    <w:rsid w:val="0067291C"/>
    <w:rsid w:val="00672A94"/>
    <w:rsid w:val="006735A0"/>
    <w:rsid w:val="006735F1"/>
    <w:rsid w:val="006741C4"/>
    <w:rsid w:val="00674493"/>
    <w:rsid w:val="00674A95"/>
    <w:rsid w:val="00675012"/>
    <w:rsid w:val="006751A8"/>
    <w:rsid w:val="00675511"/>
    <w:rsid w:val="00675A3D"/>
    <w:rsid w:val="00675FB6"/>
    <w:rsid w:val="00676472"/>
    <w:rsid w:val="0067667A"/>
    <w:rsid w:val="00676C34"/>
    <w:rsid w:val="00676E4E"/>
    <w:rsid w:val="00677471"/>
    <w:rsid w:val="00677CBD"/>
    <w:rsid w:val="006803A1"/>
    <w:rsid w:val="00680518"/>
    <w:rsid w:val="00680CCF"/>
    <w:rsid w:val="00680EDD"/>
    <w:rsid w:val="0068101A"/>
    <w:rsid w:val="0068111F"/>
    <w:rsid w:val="00681873"/>
    <w:rsid w:val="006819F1"/>
    <w:rsid w:val="00681EF8"/>
    <w:rsid w:val="00682CC8"/>
    <w:rsid w:val="006830F0"/>
    <w:rsid w:val="006836EE"/>
    <w:rsid w:val="00683DBC"/>
    <w:rsid w:val="00684B6E"/>
    <w:rsid w:val="00684B6F"/>
    <w:rsid w:val="006853C7"/>
    <w:rsid w:val="006856EC"/>
    <w:rsid w:val="00685ED4"/>
    <w:rsid w:val="0068632E"/>
    <w:rsid w:val="00686710"/>
    <w:rsid w:val="00686B15"/>
    <w:rsid w:val="00686FB6"/>
    <w:rsid w:val="0068742E"/>
    <w:rsid w:val="00687A74"/>
    <w:rsid w:val="006900A5"/>
    <w:rsid w:val="0069107D"/>
    <w:rsid w:val="006912ED"/>
    <w:rsid w:val="00691547"/>
    <w:rsid w:val="00692303"/>
    <w:rsid w:val="00692EC9"/>
    <w:rsid w:val="00692ECB"/>
    <w:rsid w:val="006937CF"/>
    <w:rsid w:val="006942E5"/>
    <w:rsid w:val="00694833"/>
    <w:rsid w:val="00694DFF"/>
    <w:rsid w:val="00695342"/>
    <w:rsid w:val="00695E03"/>
    <w:rsid w:val="006961DF"/>
    <w:rsid w:val="0069652A"/>
    <w:rsid w:val="00696C8D"/>
    <w:rsid w:val="00696D46"/>
    <w:rsid w:val="006973CE"/>
    <w:rsid w:val="00697A5E"/>
    <w:rsid w:val="006A0158"/>
    <w:rsid w:val="006A0962"/>
    <w:rsid w:val="006A0D0D"/>
    <w:rsid w:val="006A0FB6"/>
    <w:rsid w:val="006A1D3B"/>
    <w:rsid w:val="006A237C"/>
    <w:rsid w:val="006A2491"/>
    <w:rsid w:val="006A26AF"/>
    <w:rsid w:val="006A2E45"/>
    <w:rsid w:val="006A333F"/>
    <w:rsid w:val="006A34FF"/>
    <w:rsid w:val="006A3579"/>
    <w:rsid w:val="006A36FC"/>
    <w:rsid w:val="006A4297"/>
    <w:rsid w:val="006A4672"/>
    <w:rsid w:val="006A49B8"/>
    <w:rsid w:val="006A4EEC"/>
    <w:rsid w:val="006A4FD5"/>
    <w:rsid w:val="006A532C"/>
    <w:rsid w:val="006A576A"/>
    <w:rsid w:val="006A5CBA"/>
    <w:rsid w:val="006A5F0B"/>
    <w:rsid w:val="006A7034"/>
    <w:rsid w:val="006A7149"/>
    <w:rsid w:val="006A71AB"/>
    <w:rsid w:val="006A75ED"/>
    <w:rsid w:val="006A7CB6"/>
    <w:rsid w:val="006B0892"/>
    <w:rsid w:val="006B09F6"/>
    <w:rsid w:val="006B21EA"/>
    <w:rsid w:val="006B2B14"/>
    <w:rsid w:val="006B2C39"/>
    <w:rsid w:val="006B3233"/>
    <w:rsid w:val="006B3D71"/>
    <w:rsid w:val="006B453E"/>
    <w:rsid w:val="006B48E1"/>
    <w:rsid w:val="006B4973"/>
    <w:rsid w:val="006B4A68"/>
    <w:rsid w:val="006B4DD9"/>
    <w:rsid w:val="006B4EBF"/>
    <w:rsid w:val="006B5499"/>
    <w:rsid w:val="006B57C9"/>
    <w:rsid w:val="006B5F34"/>
    <w:rsid w:val="006B6131"/>
    <w:rsid w:val="006B63A1"/>
    <w:rsid w:val="006B64B5"/>
    <w:rsid w:val="006B6615"/>
    <w:rsid w:val="006B6B05"/>
    <w:rsid w:val="006B75A4"/>
    <w:rsid w:val="006B7DA9"/>
    <w:rsid w:val="006C0490"/>
    <w:rsid w:val="006C0B5B"/>
    <w:rsid w:val="006C22C6"/>
    <w:rsid w:val="006C2C81"/>
    <w:rsid w:val="006C2C9D"/>
    <w:rsid w:val="006C2E76"/>
    <w:rsid w:val="006C356C"/>
    <w:rsid w:val="006C3A01"/>
    <w:rsid w:val="006C3EB9"/>
    <w:rsid w:val="006C48B6"/>
    <w:rsid w:val="006C4C95"/>
    <w:rsid w:val="006C51D0"/>
    <w:rsid w:val="006C56E7"/>
    <w:rsid w:val="006C590D"/>
    <w:rsid w:val="006C5DEA"/>
    <w:rsid w:val="006C6081"/>
    <w:rsid w:val="006C635F"/>
    <w:rsid w:val="006C68CD"/>
    <w:rsid w:val="006C777E"/>
    <w:rsid w:val="006C7BBF"/>
    <w:rsid w:val="006D0810"/>
    <w:rsid w:val="006D092E"/>
    <w:rsid w:val="006D0937"/>
    <w:rsid w:val="006D0DB7"/>
    <w:rsid w:val="006D0F43"/>
    <w:rsid w:val="006D1276"/>
    <w:rsid w:val="006D1376"/>
    <w:rsid w:val="006D1EA5"/>
    <w:rsid w:val="006D21FF"/>
    <w:rsid w:val="006D2694"/>
    <w:rsid w:val="006D28A4"/>
    <w:rsid w:val="006D3C7D"/>
    <w:rsid w:val="006D46C7"/>
    <w:rsid w:val="006D49F6"/>
    <w:rsid w:val="006D4D91"/>
    <w:rsid w:val="006D4E84"/>
    <w:rsid w:val="006D5AC6"/>
    <w:rsid w:val="006D6035"/>
    <w:rsid w:val="006D62E1"/>
    <w:rsid w:val="006D6533"/>
    <w:rsid w:val="006D6EE8"/>
    <w:rsid w:val="006D6F6E"/>
    <w:rsid w:val="006D7085"/>
    <w:rsid w:val="006D7C38"/>
    <w:rsid w:val="006D7F5C"/>
    <w:rsid w:val="006E09AC"/>
    <w:rsid w:val="006E2194"/>
    <w:rsid w:val="006E275F"/>
    <w:rsid w:val="006E35F8"/>
    <w:rsid w:val="006E3AB7"/>
    <w:rsid w:val="006E3BE9"/>
    <w:rsid w:val="006E41C7"/>
    <w:rsid w:val="006E45F5"/>
    <w:rsid w:val="006E45FD"/>
    <w:rsid w:val="006E4AAD"/>
    <w:rsid w:val="006E5176"/>
    <w:rsid w:val="006E59F6"/>
    <w:rsid w:val="006E69C4"/>
    <w:rsid w:val="006E78CB"/>
    <w:rsid w:val="006E7A2F"/>
    <w:rsid w:val="006F0155"/>
    <w:rsid w:val="006F0499"/>
    <w:rsid w:val="006F0B1B"/>
    <w:rsid w:val="006F0F81"/>
    <w:rsid w:val="006F15B9"/>
    <w:rsid w:val="006F1650"/>
    <w:rsid w:val="006F2252"/>
    <w:rsid w:val="006F234A"/>
    <w:rsid w:val="006F2796"/>
    <w:rsid w:val="006F2B47"/>
    <w:rsid w:val="006F3533"/>
    <w:rsid w:val="006F38A6"/>
    <w:rsid w:val="006F3E79"/>
    <w:rsid w:val="006F4080"/>
    <w:rsid w:val="006F4583"/>
    <w:rsid w:val="006F626C"/>
    <w:rsid w:val="006F6875"/>
    <w:rsid w:val="006F7324"/>
    <w:rsid w:val="006F7C66"/>
    <w:rsid w:val="006F7CE7"/>
    <w:rsid w:val="006F7E88"/>
    <w:rsid w:val="006F7E99"/>
    <w:rsid w:val="006F7FC2"/>
    <w:rsid w:val="007001C9"/>
    <w:rsid w:val="00701853"/>
    <w:rsid w:val="00701D7B"/>
    <w:rsid w:val="007022D0"/>
    <w:rsid w:val="00702D69"/>
    <w:rsid w:val="00703525"/>
    <w:rsid w:val="00703CC8"/>
    <w:rsid w:val="00703D2C"/>
    <w:rsid w:val="00706389"/>
    <w:rsid w:val="00706498"/>
    <w:rsid w:val="007069BA"/>
    <w:rsid w:val="00706D4F"/>
    <w:rsid w:val="00706F1B"/>
    <w:rsid w:val="00707132"/>
    <w:rsid w:val="00707721"/>
    <w:rsid w:val="00707995"/>
    <w:rsid w:val="00707A0C"/>
    <w:rsid w:val="00707B05"/>
    <w:rsid w:val="00710556"/>
    <w:rsid w:val="00710786"/>
    <w:rsid w:val="00710F1A"/>
    <w:rsid w:val="00711D70"/>
    <w:rsid w:val="00712226"/>
    <w:rsid w:val="007122ED"/>
    <w:rsid w:val="007125DF"/>
    <w:rsid w:val="00712B08"/>
    <w:rsid w:val="00712C80"/>
    <w:rsid w:val="007131E6"/>
    <w:rsid w:val="00713CA2"/>
    <w:rsid w:val="00713D3F"/>
    <w:rsid w:val="00715368"/>
    <w:rsid w:val="00715429"/>
    <w:rsid w:val="007160CB"/>
    <w:rsid w:val="007163F9"/>
    <w:rsid w:val="0071686B"/>
    <w:rsid w:val="00716941"/>
    <w:rsid w:val="00716CB2"/>
    <w:rsid w:val="00717062"/>
    <w:rsid w:val="0071758E"/>
    <w:rsid w:val="007201B4"/>
    <w:rsid w:val="007202C3"/>
    <w:rsid w:val="00720845"/>
    <w:rsid w:val="00720864"/>
    <w:rsid w:val="0072095F"/>
    <w:rsid w:val="00720A2C"/>
    <w:rsid w:val="00720F0A"/>
    <w:rsid w:val="00721B9D"/>
    <w:rsid w:val="007224A4"/>
    <w:rsid w:val="00722520"/>
    <w:rsid w:val="00722831"/>
    <w:rsid w:val="00722A3F"/>
    <w:rsid w:val="00722D2E"/>
    <w:rsid w:val="00723873"/>
    <w:rsid w:val="00724150"/>
    <w:rsid w:val="00724485"/>
    <w:rsid w:val="00724637"/>
    <w:rsid w:val="00724A00"/>
    <w:rsid w:val="00724AC2"/>
    <w:rsid w:val="007260AE"/>
    <w:rsid w:val="0072701A"/>
    <w:rsid w:val="00727032"/>
    <w:rsid w:val="00727991"/>
    <w:rsid w:val="00727AB8"/>
    <w:rsid w:val="00727DD9"/>
    <w:rsid w:val="00727ED2"/>
    <w:rsid w:val="00730216"/>
    <w:rsid w:val="00730807"/>
    <w:rsid w:val="00730A3C"/>
    <w:rsid w:val="00730DD1"/>
    <w:rsid w:val="00730FBC"/>
    <w:rsid w:val="007313C8"/>
    <w:rsid w:val="007318F8"/>
    <w:rsid w:val="007319FB"/>
    <w:rsid w:val="00731F12"/>
    <w:rsid w:val="00732281"/>
    <w:rsid w:val="00732516"/>
    <w:rsid w:val="0073255E"/>
    <w:rsid w:val="0073260C"/>
    <w:rsid w:val="00732624"/>
    <w:rsid w:val="00732D89"/>
    <w:rsid w:val="007335B0"/>
    <w:rsid w:val="00733645"/>
    <w:rsid w:val="0073378A"/>
    <w:rsid w:val="00733998"/>
    <w:rsid w:val="007339D8"/>
    <w:rsid w:val="00733A94"/>
    <w:rsid w:val="007346DD"/>
    <w:rsid w:val="007347E1"/>
    <w:rsid w:val="00735507"/>
    <w:rsid w:val="00735615"/>
    <w:rsid w:val="00735BC9"/>
    <w:rsid w:val="00735C5C"/>
    <w:rsid w:val="00735EA7"/>
    <w:rsid w:val="00736198"/>
    <w:rsid w:val="007362A6"/>
    <w:rsid w:val="00737872"/>
    <w:rsid w:val="00737A24"/>
    <w:rsid w:val="007403B4"/>
    <w:rsid w:val="007406D8"/>
    <w:rsid w:val="007408E5"/>
    <w:rsid w:val="00740D88"/>
    <w:rsid w:val="00740EEC"/>
    <w:rsid w:val="0074101F"/>
    <w:rsid w:val="007417CC"/>
    <w:rsid w:val="00742414"/>
    <w:rsid w:val="00742559"/>
    <w:rsid w:val="00742ED6"/>
    <w:rsid w:val="007436FD"/>
    <w:rsid w:val="007437D2"/>
    <w:rsid w:val="00744137"/>
    <w:rsid w:val="0074456D"/>
    <w:rsid w:val="007449B9"/>
    <w:rsid w:val="00744DF8"/>
    <w:rsid w:val="00744EE9"/>
    <w:rsid w:val="0074527B"/>
    <w:rsid w:val="00745AD0"/>
    <w:rsid w:val="00745CB0"/>
    <w:rsid w:val="00746AA3"/>
    <w:rsid w:val="0074762C"/>
    <w:rsid w:val="00747E4D"/>
    <w:rsid w:val="00747F01"/>
    <w:rsid w:val="007504F3"/>
    <w:rsid w:val="00750905"/>
    <w:rsid w:val="00750C1E"/>
    <w:rsid w:val="00750D28"/>
    <w:rsid w:val="00750E33"/>
    <w:rsid w:val="0075114A"/>
    <w:rsid w:val="00751766"/>
    <w:rsid w:val="00751893"/>
    <w:rsid w:val="00751B86"/>
    <w:rsid w:val="00752171"/>
    <w:rsid w:val="00752274"/>
    <w:rsid w:val="007524FA"/>
    <w:rsid w:val="007527E5"/>
    <w:rsid w:val="007531FF"/>
    <w:rsid w:val="007532DA"/>
    <w:rsid w:val="00753DD1"/>
    <w:rsid w:val="00753E18"/>
    <w:rsid w:val="007542F8"/>
    <w:rsid w:val="0075485F"/>
    <w:rsid w:val="0075559F"/>
    <w:rsid w:val="00755C4A"/>
    <w:rsid w:val="00755E84"/>
    <w:rsid w:val="007565F1"/>
    <w:rsid w:val="0075684D"/>
    <w:rsid w:val="00756D36"/>
    <w:rsid w:val="0075706B"/>
    <w:rsid w:val="007570ED"/>
    <w:rsid w:val="007572FA"/>
    <w:rsid w:val="00757CE2"/>
    <w:rsid w:val="00757EF4"/>
    <w:rsid w:val="007602BF"/>
    <w:rsid w:val="00760C0E"/>
    <w:rsid w:val="00760CF9"/>
    <w:rsid w:val="00760F06"/>
    <w:rsid w:val="007614EC"/>
    <w:rsid w:val="0076180F"/>
    <w:rsid w:val="00761B7A"/>
    <w:rsid w:val="00761D5A"/>
    <w:rsid w:val="00762258"/>
    <w:rsid w:val="0076294E"/>
    <w:rsid w:val="00762A48"/>
    <w:rsid w:val="00762EA9"/>
    <w:rsid w:val="007630B8"/>
    <w:rsid w:val="007633F3"/>
    <w:rsid w:val="0076343D"/>
    <w:rsid w:val="00763449"/>
    <w:rsid w:val="00763614"/>
    <w:rsid w:val="00763E35"/>
    <w:rsid w:val="00763E7E"/>
    <w:rsid w:val="00763FE4"/>
    <w:rsid w:val="0076401C"/>
    <w:rsid w:val="00764481"/>
    <w:rsid w:val="00765111"/>
    <w:rsid w:val="00765C8F"/>
    <w:rsid w:val="0076630B"/>
    <w:rsid w:val="0076691C"/>
    <w:rsid w:val="00767106"/>
    <w:rsid w:val="00767BC3"/>
    <w:rsid w:val="00767F07"/>
    <w:rsid w:val="0077000E"/>
    <w:rsid w:val="0077017E"/>
    <w:rsid w:val="007702F6"/>
    <w:rsid w:val="00770362"/>
    <w:rsid w:val="00770BAA"/>
    <w:rsid w:val="00772589"/>
    <w:rsid w:val="00773138"/>
    <w:rsid w:val="00773D74"/>
    <w:rsid w:val="00773EB6"/>
    <w:rsid w:val="00773ECD"/>
    <w:rsid w:val="007740B3"/>
    <w:rsid w:val="00774E37"/>
    <w:rsid w:val="00776359"/>
    <w:rsid w:val="00776879"/>
    <w:rsid w:val="00776ABC"/>
    <w:rsid w:val="00776B84"/>
    <w:rsid w:val="00777261"/>
    <w:rsid w:val="007810D1"/>
    <w:rsid w:val="007813DB"/>
    <w:rsid w:val="007816F8"/>
    <w:rsid w:val="007819C6"/>
    <w:rsid w:val="007819FA"/>
    <w:rsid w:val="00781F77"/>
    <w:rsid w:val="00782208"/>
    <w:rsid w:val="00782382"/>
    <w:rsid w:val="0078253C"/>
    <w:rsid w:val="007828F9"/>
    <w:rsid w:val="00782C6D"/>
    <w:rsid w:val="00782C79"/>
    <w:rsid w:val="0078330D"/>
    <w:rsid w:val="0078342A"/>
    <w:rsid w:val="0078344E"/>
    <w:rsid w:val="007839F0"/>
    <w:rsid w:val="00784AC1"/>
    <w:rsid w:val="00785284"/>
    <w:rsid w:val="0078567B"/>
    <w:rsid w:val="00785E01"/>
    <w:rsid w:val="00785EB8"/>
    <w:rsid w:val="00787031"/>
    <w:rsid w:val="007871DF"/>
    <w:rsid w:val="007872AC"/>
    <w:rsid w:val="00787796"/>
    <w:rsid w:val="00787D3F"/>
    <w:rsid w:val="00787DEC"/>
    <w:rsid w:val="00790024"/>
    <w:rsid w:val="00790179"/>
    <w:rsid w:val="007901C7"/>
    <w:rsid w:val="0079027F"/>
    <w:rsid w:val="007910DF"/>
    <w:rsid w:val="0079127F"/>
    <w:rsid w:val="007914AC"/>
    <w:rsid w:val="00791647"/>
    <w:rsid w:val="00792D9F"/>
    <w:rsid w:val="00792F7A"/>
    <w:rsid w:val="00793196"/>
    <w:rsid w:val="007938A5"/>
    <w:rsid w:val="00794024"/>
    <w:rsid w:val="0079474E"/>
    <w:rsid w:val="00794872"/>
    <w:rsid w:val="00794DAB"/>
    <w:rsid w:val="007950BE"/>
    <w:rsid w:val="007952C8"/>
    <w:rsid w:val="00795499"/>
    <w:rsid w:val="00795785"/>
    <w:rsid w:val="007957B3"/>
    <w:rsid w:val="00795A6C"/>
    <w:rsid w:val="00795B85"/>
    <w:rsid w:val="00795C3B"/>
    <w:rsid w:val="00795CA9"/>
    <w:rsid w:val="007A0903"/>
    <w:rsid w:val="007A0922"/>
    <w:rsid w:val="007A0AF5"/>
    <w:rsid w:val="007A1002"/>
    <w:rsid w:val="007A17A0"/>
    <w:rsid w:val="007A1AE5"/>
    <w:rsid w:val="007A205B"/>
    <w:rsid w:val="007A2B96"/>
    <w:rsid w:val="007A2CE0"/>
    <w:rsid w:val="007A2E0D"/>
    <w:rsid w:val="007A329F"/>
    <w:rsid w:val="007A3491"/>
    <w:rsid w:val="007A3646"/>
    <w:rsid w:val="007A36B6"/>
    <w:rsid w:val="007A38FF"/>
    <w:rsid w:val="007A3CC5"/>
    <w:rsid w:val="007A40E7"/>
    <w:rsid w:val="007A4112"/>
    <w:rsid w:val="007A43D8"/>
    <w:rsid w:val="007A4E15"/>
    <w:rsid w:val="007A5819"/>
    <w:rsid w:val="007A5B76"/>
    <w:rsid w:val="007A5CD8"/>
    <w:rsid w:val="007A70FF"/>
    <w:rsid w:val="007A7962"/>
    <w:rsid w:val="007B04BE"/>
    <w:rsid w:val="007B0A4B"/>
    <w:rsid w:val="007B0F83"/>
    <w:rsid w:val="007B10DD"/>
    <w:rsid w:val="007B24C1"/>
    <w:rsid w:val="007B293E"/>
    <w:rsid w:val="007B2A38"/>
    <w:rsid w:val="007B2C76"/>
    <w:rsid w:val="007B3332"/>
    <w:rsid w:val="007B336F"/>
    <w:rsid w:val="007B3880"/>
    <w:rsid w:val="007B401D"/>
    <w:rsid w:val="007B446B"/>
    <w:rsid w:val="007B4B6F"/>
    <w:rsid w:val="007B4B71"/>
    <w:rsid w:val="007B4C4A"/>
    <w:rsid w:val="007B57B5"/>
    <w:rsid w:val="007B6018"/>
    <w:rsid w:val="007B646E"/>
    <w:rsid w:val="007B6BAA"/>
    <w:rsid w:val="007B6E56"/>
    <w:rsid w:val="007B6F5D"/>
    <w:rsid w:val="007B704C"/>
    <w:rsid w:val="007B74D7"/>
    <w:rsid w:val="007B7B7A"/>
    <w:rsid w:val="007B7C36"/>
    <w:rsid w:val="007C00FA"/>
    <w:rsid w:val="007C116A"/>
    <w:rsid w:val="007C1808"/>
    <w:rsid w:val="007C1CFD"/>
    <w:rsid w:val="007C1F41"/>
    <w:rsid w:val="007C2061"/>
    <w:rsid w:val="007C2BCD"/>
    <w:rsid w:val="007C382F"/>
    <w:rsid w:val="007C44F6"/>
    <w:rsid w:val="007C4C90"/>
    <w:rsid w:val="007C4E88"/>
    <w:rsid w:val="007C513A"/>
    <w:rsid w:val="007C516A"/>
    <w:rsid w:val="007C5937"/>
    <w:rsid w:val="007C5A6E"/>
    <w:rsid w:val="007C6490"/>
    <w:rsid w:val="007C71FF"/>
    <w:rsid w:val="007C72FB"/>
    <w:rsid w:val="007C742C"/>
    <w:rsid w:val="007C7E6A"/>
    <w:rsid w:val="007D0291"/>
    <w:rsid w:val="007D0988"/>
    <w:rsid w:val="007D0F7D"/>
    <w:rsid w:val="007D1358"/>
    <w:rsid w:val="007D1464"/>
    <w:rsid w:val="007D15B1"/>
    <w:rsid w:val="007D16C5"/>
    <w:rsid w:val="007D1D42"/>
    <w:rsid w:val="007D1E9E"/>
    <w:rsid w:val="007D22C3"/>
    <w:rsid w:val="007D2E52"/>
    <w:rsid w:val="007D3342"/>
    <w:rsid w:val="007D35B6"/>
    <w:rsid w:val="007D367C"/>
    <w:rsid w:val="007D39DF"/>
    <w:rsid w:val="007D39E2"/>
    <w:rsid w:val="007D3FCD"/>
    <w:rsid w:val="007D4DBE"/>
    <w:rsid w:val="007D5EB5"/>
    <w:rsid w:val="007D6593"/>
    <w:rsid w:val="007D7011"/>
    <w:rsid w:val="007D7347"/>
    <w:rsid w:val="007D74E7"/>
    <w:rsid w:val="007D7770"/>
    <w:rsid w:val="007D7B74"/>
    <w:rsid w:val="007E02A5"/>
    <w:rsid w:val="007E0638"/>
    <w:rsid w:val="007E0D3C"/>
    <w:rsid w:val="007E0EA4"/>
    <w:rsid w:val="007E1F7E"/>
    <w:rsid w:val="007E26EA"/>
    <w:rsid w:val="007E290A"/>
    <w:rsid w:val="007E30D0"/>
    <w:rsid w:val="007E4462"/>
    <w:rsid w:val="007E446F"/>
    <w:rsid w:val="007E4662"/>
    <w:rsid w:val="007E484A"/>
    <w:rsid w:val="007E4927"/>
    <w:rsid w:val="007E5456"/>
    <w:rsid w:val="007E5870"/>
    <w:rsid w:val="007E5ED2"/>
    <w:rsid w:val="007E5FA4"/>
    <w:rsid w:val="007E5FF0"/>
    <w:rsid w:val="007E656A"/>
    <w:rsid w:val="007E77E5"/>
    <w:rsid w:val="007E7DC1"/>
    <w:rsid w:val="007F0A55"/>
    <w:rsid w:val="007F0BC9"/>
    <w:rsid w:val="007F0D97"/>
    <w:rsid w:val="007F119E"/>
    <w:rsid w:val="007F120F"/>
    <w:rsid w:val="007F203B"/>
    <w:rsid w:val="007F20F5"/>
    <w:rsid w:val="007F245C"/>
    <w:rsid w:val="007F2A4B"/>
    <w:rsid w:val="007F2B41"/>
    <w:rsid w:val="007F362E"/>
    <w:rsid w:val="007F4558"/>
    <w:rsid w:val="007F497D"/>
    <w:rsid w:val="007F5110"/>
    <w:rsid w:val="007F5D12"/>
    <w:rsid w:val="007F63C3"/>
    <w:rsid w:val="007F6D3F"/>
    <w:rsid w:val="0080019D"/>
    <w:rsid w:val="00800FFA"/>
    <w:rsid w:val="0080105F"/>
    <w:rsid w:val="008013D6"/>
    <w:rsid w:val="0080247E"/>
    <w:rsid w:val="008025CC"/>
    <w:rsid w:val="00802EC0"/>
    <w:rsid w:val="00802F29"/>
    <w:rsid w:val="008033B3"/>
    <w:rsid w:val="00803562"/>
    <w:rsid w:val="00803AA8"/>
    <w:rsid w:val="008040A6"/>
    <w:rsid w:val="008040C0"/>
    <w:rsid w:val="00804761"/>
    <w:rsid w:val="00804781"/>
    <w:rsid w:val="00804866"/>
    <w:rsid w:val="0080595B"/>
    <w:rsid w:val="008059A8"/>
    <w:rsid w:val="00805D53"/>
    <w:rsid w:val="00806054"/>
    <w:rsid w:val="0080651B"/>
    <w:rsid w:val="00806DB4"/>
    <w:rsid w:val="00807121"/>
    <w:rsid w:val="00807216"/>
    <w:rsid w:val="00807233"/>
    <w:rsid w:val="008078E0"/>
    <w:rsid w:val="00807974"/>
    <w:rsid w:val="00807C16"/>
    <w:rsid w:val="00810048"/>
    <w:rsid w:val="0081028D"/>
    <w:rsid w:val="00810D67"/>
    <w:rsid w:val="00811330"/>
    <w:rsid w:val="0081152A"/>
    <w:rsid w:val="00811B48"/>
    <w:rsid w:val="00811D8D"/>
    <w:rsid w:val="00812214"/>
    <w:rsid w:val="00812414"/>
    <w:rsid w:val="008125B7"/>
    <w:rsid w:val="008133DD"/>
    <w:rsid w:val="00814391"/>
    <w:rsid w:val="0081449B"/>
    <w:rsid w:val="008150B4"/>
    <w:rsid w:val="00815388"/>
    <w:rsid w:val="00815AA7"/>
    <w:rsid w:val="00815C24"/>
    <w:rsid w:val="00815C83"/>
    <w:rsid w:val="00815CE6"/>
    <w:rsid w:val="00816599"/>
    <w:rsid w:val="008174FF"/>
    <w:rsid w:val="00817EC0"/>
    <w:rsid w:val="00817F93"/>
    <w:rsid w:val="00820074"/>
    <w:rsid w:val="00820628"/>
    <w:rsid w:val="008207F4"/>
    <w:rsid w:val="00820AC3"/>
    <w:rsid w:val="00820D43"/>
    <w:rsid w:val="00821766"/>
    <w:rsid w:val="00821BB2"/>
    <w:rsid w:val="0082240F"/>
    <w:rsid w:val="008226DB"/>
    <w:rsid w:val="00822A80"/>
    <w:rsid w:val="00823130"/>
    <w:rsid w:val="0082331C"/>
    <w:rsid w:val="00824716"/>
    <w:rsid w:val="00825076"/>
    <w:rsid w:val="00825918"/>
    <w:rsid w:val="00825B70"/>
    <w:rsid w:val="00825CB2"/>
    <w:rsid w:val="00825E5E"/>
    <w:rsid w:val="0082607F"/>
    <w:rsid w:val="0082614A"/>
    <w:rsid w:val="008267A2"/>
    <w:rsid w:val="008267F6"/>
    <w:rsid w:val="0082683D"/>
    <w:rsid w:val="00826BC6"/>
    <w:rsid w:val="008271BD"/>
    <w:rsid w:val="0082731E"/>
    <w:rsid w:val="00830026"/>
    <w:rsid w:val="00830112"/>
    <w:rsid w:val="00830CBD"/>
    <w:rsid w:val="00830CBE"/>
    <w:rsid w:val="00832639"/>
    <w:rsid w:val="0083271D"/>
    <w:rsid w:val="00832A6F"/>
    <w:rsid w:val="00832C7D"/>
    <w:rsid w:val="00834F50"/>
    <w:rsid w:val="00835196"/>
    <w:rsid w:val="0083554E"/>
    <w:rsid w:val="0083659B"/>
    <w:rsid w:val="00836F0E"/>
    <w:rsid w:val="008374DD"/>
    <w:rsid w:val="008376B2"/>
    <w:rsid w:val="00837879"/>
    <w:rsid w:val="00840055"/>
    <w:rsid w:val="008403DA"/>
    <w:rsid w:val="00840606"/>
    <w:rsid w:val="008406C7"/>
    <w:rsid w:val="008407BE"/>
    <w:rsid w:val="008407DB"/>
    <w:rsid w:val="00840866"/>
    <w:rsid w:val="00840918"/>
    <w:rsid w:val="00840E32"/>
    <w:rsid w:val="00840EBB"/>
    <w:rsid w:val="00840FBC"/>
    <w:rsid w:val="008410A8"/>
    <w:rsid w:val="00841C53"/>
    <w:rsid w:val="008428CA"/>
    <w:rsid w:val="00843EDD"/>
    <w:rsid w:val="0084472F"/>
    <w:rsid w:val="0084507D"/>
    <w:rsid w:val="0084572D"/>
    <w:rsid w:val="0084618C"/>
    <w:rsid w:val="008465CE"/>
    <w:rsid w:val="008468DF"/>
    <w:rsid w:val="00847917"/>
    <w:rsid w:val="00847E10"/>
    <w:rsid w:val="00847F9A"/>
    <w:rsid w:val="008500E3"/>
    <w:rsid w:val="008503C2"/>
    <w:rsid w:val="008507A5"/>
    <w:rsid w:val="00850BFE"/>
    <w:rsid w:val="008527DE"/>
    <w:rsid w:val="00852A88"/>
    <w:rsid w:val="00852B09"/>
    <w:rsid w:val="00853016"/>
    <w:rsid w:val="008531FD"/>
    <w:rsid w:val="00854296"/>
    <w:rsid w:val="00855989"/>
    <w:rsid w:val="00855CA0"/>
    <w:rsid w:val="0085633C"/>
    <w:rsid w:val="00856698"/>
    <w:rsid w:val="0085676E"/>
    <w:rsid w:val="0085684E"/>
    <w:rsid w:val="00856BD5"/>
    <w:rsid w:val="00856E99"/>
    <w:rsid w:val="0085716B"/>
    <w:rsid w:val="00857B1E"/>
    <w:rsid w:val="00860452"/>
    <w:rsid w:val="00860C76"/>
    <w:rsid w:val="00860D4A"/>
    <w:rsid w:val="00861118"/>
    <w:rsid w:val="00862393"/>
    <w:rsid w:val="00862514"/>
    <w:rsid w:val="008625BE"/>
    <w:rsid w:val="008629ED"/>
    <w:rsid w:val="00862B25"/>
    <w:rsid w:val="00862B40"/>
    <w:rsid w:val="00862BEE"/>
    <w:rsid w:val="00862E6D"/>
    <w:rsid w:val="00862FCA"/>
    <w:rsid w:val="00863247"/>
    <w:rsid w:val="00863E80"/>
    <w:rsid w:val="0086573C"/>
    <w:rsid w:val="00865B37"/>
    <w:rsid w:val="00865FC9"/>
    <w:rsid w:val="0086664A"/>
    <w:rsid w:val="00866F38"/>
    <w:rsid w:val="00867159"/>
    <w:rsid w:val="008672F1"/>
    <w:rsid w:val="0086730A"/>
    <w:rsid w:val="00867C5F"/>
    <w:rsid w:val="008707A8"/>
    <w:rsid w:val="008708AD"/>
    <w:rsid w:val="00870DCB"/>
    <w:rsid w:val="00870FCE"/>
    <w:rsid w:val="00871E7E"/>
    <w:rsid w:val="008721AE"/>
    <w:rsid w:val="0087244E"/>
    <w:rsid w:val="00872B57"/>
    <w:rsid w:val="00873920"/>
    <w:rsid w:val="008739A3"/>
    <w:rsid w:val="00873A2C"/>
    <w:rsid w:val="00873CAB"/>
    <w:rsid w:val="00874133"/>
    <w:rsid w:val="00874255"/>
    <w:rsid w:val="008747DB"/>
    <w:rsid w:val="008748F3"/>
    <w:rsid w:val="00874CB7"/>
    <w:rsid w:val="008750A3"/>
    <w:rsid w:val="008751FB"/>
    <w:rsid w:val="00875648"/>
    <w:rsid w:val="00875E78"/>
    <w:rsid w:val="00876401"/>
    <w:rsid w:val="008766F1"/>
    <w:rsid w:val="00876EB4"/>
    <w:rsid w:val="00877041"/>
    <w:rsid w:val="00877170"/>
    <w:rsid w:val="008771D2"/>
    <w:rsid w:val="0087726B"/>
    <w:rsid w:val="00877726"/>
    <w:rsid w:val="00880384"/>
    <w:rsid w:val="00880531"/>
    <w:rsid w:val="00880587"/>
    <w:rsid w:val="00880A89"/>
    <w:rsid w:val="00881A78"/>
    <w:rsid w:val="008822AB"/>
    <w:rsid w:val="008826DC"/>
    <w:rsid w:val="00882D2A"/>
    <w:rsid w:val="008833E5"/>
    <w:rsid w:val="00883425"/>
    <w:rsid w:val="00884694"/>
    <w:rsid w:val="008847A9"/>
    <w:rsid w:val="0088547D"/>
    <w:rsid w:val="008854FB"/>
    <w:rsid w:val="00885C92"/>
    <w:rsid w:val="00885E04"/>
    <w:rsid w:val="008865DB"/>
    <w:rsid w:val="00886995"/>
    <w:rsid w:val="00886D45"/>
    <w:rsid w:val="008872F7"/>
    <w:rsid w:val="008878BD"/>
    <w:rsid w:val="00887DC4"/>
    <w:rsid w:val="0089052A"/>
    <w:rsid w:val="00890603"/>
    <w:rsid w:val="0089103C"/>
    <w:rsid w:val="00891065"/>
    <w:rsid w:val="00891106"/>
    <w:rsid w:val="008915C2"/>
    <w:rsid w:val="0089174D"/>
    <w:rsid w:val="008921EE"/>
    <w:rsid w:val="00892643"/>
    <w:rsid w:val="00893258"/>
    <w:rsid w:val="00893F1D"/>
    <w:rsid w:val="00895316"/>
    <w:rsid w:val="00895408"/>
    <w:rsid w:val="00895AD0"/>
    <w:rsid w:val="00897077"/>
    <w:rsid w:val="00897362"/>
    <w:rsid w:val="00897388"/>
    <w:rsid w:val="00897D13"/>
    <w:rsid w:val="008A08C5"/>
    <w:rsid w:val="008A0E30"/>
    <w:rsid w:val="008A1398"/>
    <w:rsid w:val="008A1C46"/>
    <w:rsid w:val="008A226C"/>
    <w:rsid w:val="008A27DF"/>
    <w:rsid w:val="008A316C"/>
    <w:rsid w:val="008A365E"/>
    <w:rsid w:val="008A4D1C"/>
    <w:rsid w:val="008A4E01"/>
    <w:rsid w:val="008A4F7C"/>
    <w:rsid w:val="008A5161"/>
    <w:rsid w:val="008A53FA"/>
    <w:rsid w:val="008A6499"/>
    <w:rsid w:val="008A73EE"/>
    <w:rsid w:val="008A75F8"/>
    <w:rsid w:val="008A760F"/>
    <w:rsid w:val="008B0026"/>
    <w:rsid w:val="008B05D4"/>
    <w:rsid w:val="008B0BDD"/>
    <w:rsid w:val="008B1538"/>
    <w:rsid w:val="008B1DD5"/>
    <w:rsid w:val="008B24AF"/>
    <w:rsid w:val="008B2649"/>
    <w:rsid w:val="008B26BF"/>
    <w:rsid w:val="008B2F9B"/>
    <w:rsid w:val="008B2FBE"/>
    <w:rsid w:val="008B49CE"/>
    <w:rsid w:val="008B4FAA"/>
    <w:rsid w:val="008B6C41"/>
    <w:rsid w:val="008B6F49"/>
    <w:rsid w:val="008B72E9"/>
    <w:rsid w:val="008B7958"/>
    <w:rsid w:val="008B7D01"/>
    <w:rsid w:val="008C1297"/>
    <w:rsid w:val="008C12DA"/>
    <w:rsid w:val="008C1516"/>
    <w:rsid w:val="008C1E29"/>
    <w:rsid w:val="008C2198"/>
    <w:rsid w:val="008C2F6C"/>
    <w:rsid w:val="008C3115"/>
    <w:rsid w:val="008C3E16"/>
    <w:rsid w:val="008C4070"/>
    <w:rsid w:val="008C45BB"/>
    <w:rsid w:val="008C464C"/>
    <w:rsid w:val="008C4651"/>
    <w:rsid w:val="008C472D"/>
    <w:rsid w:val="008C484A"/>
    <w:rsid w:val="008C4EAB"/>
    <w:rsid w:val="008C5F8F"/>
    <w:rsid w:val="008C638E"/>
    <w:rsid w:val="008C67B3"/>
    <w:rsid w:val="008C6F34"/>
    <w:rsid w:val="008C718A"/>
    <w:rsid w:val="008C7233"/>
    <w:rsid w:val="008C76DB"/>
    <w:rsid w:val="008C77DB"/>
    <w:rsid w:val="008C7B12"/>
    <w:rsid w:val="008C7DF7"/>
    <w:rsid w:val="008D079F"/>
    <w:rsid w:val="008D0EA6"/>
    <w:rsid w:val="008D1809"/>
    <w:rsid w:val="008D2B2D"/>
    <w:rsid w:val="008D389A"/>
    <w:rsid w:val="008D4DE6"/>
    <w:rsid w:val="008D5067"/>
    <w:rsid w:val="008D512C"/>
    <w:rsid w:val="008D5213"/>
    <w:rsid w:val="008D561B"/>
    <w:rsid w:val="008D57DB"/>
    <w:rsid w:val="008D5891"/>
    <w:rsid w:val="008D6603"/>
    <w:rsid w:val="008D6B11"/>
    <w:rsid w:val="008D6B1E"/>
    <w:rsid w:val="008D6DA6"/>
    <w:rsid w:val="008D70C4"/>
    <w:rsid w:val="008D7895"/>
    <w:rsid w:val="008E024D"/>
    <w:rsid w:val="008E03AF"/>
    <w:rsid w:val="008E1409"/>
    <w:rsid w:val="008E1802"/>
    <w:rsid w:val="008E21A4"/>
    <w:rsid w:val="008E24D5"/>
    <w:rsid w:val="008E261A"/>
    <w:rsid w:val="008E29EC"/>
    <w:rsid w:val="008E2BFF"/>
    <w:rsid w:val="008E2EE4"/>
    <w:rsid w:val="008E310B"/>
    <w:rsid w:val="008E3473"/>
    <w:rsid w:val="008E37F1"/>
    <w:rsid w:val="008E395D"/>
    <w:rsid w:val="008E3D0F"/>
    <w:rsid w:val="008E42A4"/>
    <w:rsid w:val="008E468B"/>
    <w:rsid w:val="008E48BA"/>
    <w:rsid w:val="008E4D37"/>
    <w:rsid w:val="008E4F2B"/>
    <w:rsid w:val="008E55EF"/>
    <w:rsid w:val="008E5DE5"/>
    <w:rsid w:val="008E685E"/>
    <w:rsid w:val="008E6A92"/>
    <w:rsid w:val="008E6E0B"/>
    <w:rsid w:val="008F0483"/>
    <w:rsid w:val="008F052D"/>
    <w:rsid w:val="008F1CD0"/>
    <w:rsid w:val="008F1DE0"/>
    <w:rsid w:val="008F20E3"/>
    <w:rsid w:val="008F28E1"/>
    <w:rsid w:val="008F2A26"/>
    <w:rsid w:val="008F3986"/>
    <w:rsid w:val="008F4949"/>
    <w:rsid w:val="008F4D94"/>
    <w:rsid w:val="008F50BE"/>
    <w:rsid w:val="008F5205"/>
    <w:rsid w:val="008F5500"/>
    <w:rsid w:val="008F5581"/>
    <w:rsid w:val="008F5C94"/>
    <w:rsid w:val="008F6E97"/>
    <w:rsid w:val="008F6F1E"/>
    <w:rsid w:val="008F74AE"/>
    <w:rsid w:val="008F7848"/>
    <w:rsid w:val="008F78DA"/>
    <w:rsid w:val="008F793F"/>
    <w:rsid w:val="008F7D6F"/>
    <w:rsid w:val="0090045B"/>
    <w:rsid w:val="0090054F"/>
    <w:rsid w:val="00900E8A"/>
    <w:rsid w:val="00900F6A"/>
    <w:rsid w:val="0090152C"/>
    <w:rsid w:val="00902686"/>
    <w:rsid w:val="00902A74"/>
    <w:rsid w:val="00902D4E"/>
    <w:rsid w:val="009032BF"/>
    <w:rsid w:val="009033B0"/>
    <w:rsid w:val="00903BD5"/>
    <w:rsid w:val="00903DD6"/>
    <w:rsid w:val="00904329"/>
    <w:rsid w:val="00904808"/>
    <w:rsid w:val="00904DB0"/>
    <w:rsid w:val="009051A5"/>
    <w:rsid w:val="009052CB"/>
    <w:rsid w:val="009063C4"/>
    <w:rsid w:val="009067A5"/>
    <w:rsid w:val="0090703D"/>
    <w:rsid w:val="00907240"/>
    <w:rsid w:val="00907259"/>
    <w:rsid w:val="00907E4E"/>
    <w:rsid w:val="00911B57"/>
    <w:rsid w:val="00911E76"/>
    <w:rsid w:val="00913157"/>
    <w:rsid w:val="00913AA7"/>
    <w:rsid w:val="00913C50"/>
    <w:rsid w:val="00913FEE"/>
    <w:rsid w:val="00914E6F"/>
    <w:rsid w:val="0091502E"/>
    <w:rsid w:val="009150A0"/>
    <w:rsid w:val="00915391"/>
    <w:rsid w:val="009154F6"/>
    <w:rsid w:val="009155C8"/>
    <w:rsid w:val="0091575B"/>
    <w:rsid w:val="00915A2E"/>
    <w:rsid w:val="00915E7F"/>
    <w:rsid w:val="00915EEB"/>
    <w:rsid w:val="0091654E"/>
    <w:rsid w:val="00916603"/>
    <w:rsid w:val="009167C7"/>
    <w:rsid w:val="00916BEC"/>
    <w:rsid w:val="00916E53"/>
    <w:rsid w:val="00916F3F"/>
    <w:rsid w:val="00917957"/>
    <w:rsid w:val="00917B9A"/>
    <w:rsid w:val="009205EB"/>
    <w:rsid w:val="009208FE"/>
    <w:rsid w:val="009209A8"/>
    <w:rsid w:val="00920E73"/>
    <w:rsid w:val="00920FA8"/>
    <w:rsid w:val="00921006"/>
    <w:rsid w:val="0092104D"/>
    <w:rsid w:val="009212F6"/>
    <w:rsid w:val="0092179B"/>
    <w:rsid w:val="009219C0"/>
    <w:rsid w:val="00921CF7"/>
    <w:rsid w:val="00922BC9"/>
    <w:rsid w:val="00922E99"/>
    <w:rsid w:val="00923150"/>
    <w:rsid w:val="00923758"/>
    <w:rsid w:val="00923D42"/>
    <w:rsid w:val="0092413A"/>
    <w:rsid w:val="00924843"/>
    <w:rsid w:val="00924981"/>
    <w:rsid w:val="00924CCE"/>
    <w:rsid w:val="009250A1"/>
    <w:rsid w:val="009250CF"/>
    <w:rsid w:val="0092581B"/>
    <w:rsid w:val="00925C76"/>
    <w:rsid w:val="00925F1E"/>
    <w:rsid w:val="0092620C"/>
    <w:rsid w:val="00926269"/>
    <w:rsid w:val="009262B7"/>
    <w:rsid w:val="00926393"/>
    <w:rsid w:val="009269AB"/>
    <w:rsid w:val="009272BB"/>
    <w:rsid w:val="00927519"/>
    <w:rsid w:val="00927981"/>
    <w:rsid w:val="00927990"/>
    <w:rsid w:val="00927B5A"/>
    <w:rsid w:val="00927C75"/>
    <w:rsid w:val="00930069"/>
    <w:rsid w:val="009303AC"/>
    <w:rsid w:val="009303EF"/>
    <w:rsid w:val="009305A1"/>
    <w:rsid w:val="00930BE9"/>
    <w:rsid w:val="00931070"/>
    <w:rsid w:val="009314FC"/>
    <w:rsid w:val="00931BAF"/>
    <w:rsid w:val="00931BE0"/>
    <w:rsid w:val="00931F52"/>
    <w:rsid w:val="00931F8F"/>
    <w:rsid w:val="00932003"/>
    <w:rsid w:val="00932A5B"/>
    <w:rsid w:val="00932DEA"/>
    <w:rsid w:val="0093333D"/>
    <w:rsid w:val="0093340F"/>
    <w:rsid w:val="0093443B"/>
    <w:rsid w:val="009345FD"/>
    <w:rsid w:val="00934A06"/>
    <w:rsid w:val="0093544D"/>
    <w:rsid w:val="00935729"/>
    <w:rsid w:val="00935A10"/>
    <w:rsid w:val="009361F3"/>
    <w:rsid w:val="00936478"/>
    <w:rsid w:val="0093649D"/>
    <w:rsid w:val="009365F0"/>
    <w:rsid w:val="00936D54"/>
    <w:rsid w:val="0093740B"/>
    <w:rsid w:val="00937BF3"/>
    <w:rsid w:val="009405A2"/>
    <w:rsid w:val="009407EF"/>
    <w:rsid w:val="0094090F"/>
    <w:rsid w:val="00941316"/>
    <w:rsid w:val="009415EA"/>
    <w:rsid w:val="00941AED"/>
    <w:rsid w:val="00941FAE"/>
    <w:rsid w:val="0094279C"/>
    <w:rsid w:val="009428B2"/>
    <w:rsid w:val="00942CCE"/>
    <w:rsid w:val="00943A92"/>
    <w:rsid w:val="00943F58"/>
    <w:rsid w:val="009442B9"/>
    <w:rsid w:val="009442C5"/>
    <w:rsid w:val="00944304"/>
    <w:rsid w:val="009451BA"/>
    <w:rsid w:val="0094618A"/>
    <w:rsid w:val="00946BF2"/>
    <w:rsid w:val="009479C4"/>
    <w:rsid w:val="00950379"/>
    <w:rsid w:val="0095045C"/>
    <w:rsid w:val="00950823"/>
    <w:rsid w:val="00950C08"/>
    <w:rsid w:val="009516B3"/>
    <w:rsid w:val="00951A55"/>
    <w:rsid w:val="00952277"/>
    <w:rsid w:val="00952A3C"/>
    <w:rsid w:val="00953067"/>
    <w:rsid w:val="00953C04"/>
    <w:rsid w:val="00954166"/>
    <w:rsid w:val="009545CE"/>
    <w:rsid w:val="00954DCE"/>
    <w:rsid w:val="00955C76"/>
    <w:rsid w:val="009560A3"/>
    <w:rsid w:val="00956F54"/>
    <w:rsid w:val="0095717F"/>
    <w:rsid w:val="00957295"/>
    <w:rsid w:val="009576D8"/>
    <w:rsid w:val="00957A57"/>
    <w:rsid w:val="00957CEE"/>
    <w:rsid w:val="00957F4F"/>
    <w:rsid w:val="00957F85"/>
    <w:rsid w:val="0096016C"/>
    <w:rsid w:val="00960338"/>
    <w:rsid w:val="009608A6"/>
    <w:rsid w:val="00962089"/>
    <w:rsid w:val="009629FA"/>
    <w:rsid w:val="00962AED"/>
    <w:rsid w:val="00962BAA"/>
    <w:rsid w:val="00962BD1"/>
    <w:rsid w:val="00963856"/>
    <w:rsid w:val="00963B64"/>
    <w:rsid w:val="009642EA"/>
    <w:rsid w:val="00964680"/>
    <w:rsid w:val="009647D9"/>
    <w:rsid w:val="0096523A"/>
    <w:rsid w:val="009657B2"/>
    <w:rsid w:val="009658C9"/>
    <w:rsid w:val="00965E8D"/>
    <w:rsid w:val="00966313"/>
    <w:rsid w:val="009667B2"/>
    <w:rsid w:val="00966D3A"/>
    <w:rsid w:val="00967736"/>
    <w:rsid w:val="00967AC6"/>
    <w:rsid w:val="00967FCD"/>
    <w:rsid w:val="009704AE"/>
    <w:rsid w:val="00970620"/>
    <w:rsid w:val="00970747"/>
    <w:rsid w:val="009709B2"/>
    <w:rsid w:val="009710B5"/>
    <w:rsid w:val="00971255"/>
    <w:rsid w:val="009712BD"/>
    <w:rsid w:val="009719CD"/>
    <w:rsid w:val="00972511"/>
    <w:rsid w:val="0097404D"/>
    <w:rsid w:val="00974F38"/>
    <w:rsid w:val="0097501E"/>
    <w:rsid w:val="00975533"/>
    <w:rsid w:val="00975C74"/>
    <w:rsid w:val="00976823"/>
    <w:rsid w:val="00976E29"/>
    <w:rsid w:val="0097775E"/>
    <w:rsid w:val="00980C4B"/>
    <w:rsid w:val="0098108E"/>
    <w:rsid w:val="009815E7"/>
    <w:rsid w:val="00981DC1"/>
    <w:rsid w:val="009820D3"/>
    <w:rsid w:val="009822A7"/>
    <w:rsid w:val="0098375F"/>
    <w:rsid w:val="00983F05"/>
    <w:rsid w:val="00983F22"/>
    <w:rsid w:val="009841DB"/>
    <w:rsid w:val="00984577"/>
    <w:rsid w:val="00984A73"/>
    <w:rsid w:val="00984B3F"/>
    <w:rsid w:val="00984F8A"/>
    <w:rsid w:val="0098502B"/>
    <w:rsid w:val="009850CF"/>
    <w:rsid w:val="00985970"/>
    <w:rsid w:val="00985EA4"/>
    <w:rsid w:val="009863BA"/>
    <w:rsid w:val="00986A77"/>
    <w:rsid w:val="00986A82"/>
    <w:rsid w:val="0098705C"/>
    <w:rsid w:val="009875CF"/>
    <w:rsid w:val="00987F3E"/>
    <w:rsid w:val="00990730"/>
    <w:rsid w:val="0099109D"/>
    <w:rsid w:val="0099122D"/>
    <w:rsid w:val="009919E3"/>
    <w:rsid w:val="00991BA6"/>
    <w:rsid w:val="00991D2A"/>
    <w:rsid w:val="00992180"/>
    <w:rsid w:val="00992DB5"/>
    <w:rsid w:val="009930DA"/>
    <w:rsid w:val="009932E6"/>
    <w:rsid w:val="009933F5"/>
    <w:rsid w:val="00993567"/>
    <w:rsid w:val="0099374C"/>
    <w:rsid w:val="00993816"/>
    <w:rsid w:val="009941D0"/>
    <w:rsid w:val="009944A3"/>
    <w:rsid w:val="00994A3A"/>
    <w:rsid w:val="00995213"/>
    <w:rsid w:val="00995407"/>
    <w:rsid w:val="00995E50"/>
    <w:rsid w:val="00996E61"/>
    <w:rsid w:val="009974AD"/>
    <w:rsid w:val="009A043E"/>
    <w:rsid w:val="009A0C4E"/>
    <w:rsid w:val="009A0E8C"/>
    <w:rsid w:val="009A0FB7"/>
    <w:rsid w:val="009A10B0"/>
    <w:rsid w:val="009A123E"/>
    <w:rsid w:val="009A28F3"/>
    <w:rsid w:val="009A2C9E"/>
    <w:rsid w:val="009A3573"/>
    <w:rsid w:val="009A3596"/>
    <w:rsid w:val="009A3675"/>
    <w:rsid w:val="009A390A"/>
    <w:rsid w:val="009A3B87"/>
    <w:rsid w:val="009A50CC"/>
    <w:rsid w:val="009A50F6"/>
    <w:rsid w:val="009A51DE"/>
    <w:rsid w:val="009A5A08"/>
    <w:rsid w:val="009A661D"/>
    <w:rsid w:val="009A6ADC"/>
    <w:rsid w:val="009A6B86"/>
    <w:rsid w:val="009A6DAF"/>
    <w:rsid w:val="009A72BA"/>
    <w:rsid w:val="009A785B"/>
    <w:rsid w:val="009B0809"/>
    <w:rsid w:val="009B21C1"/>
    <w:rsid w:val="009B25E4"/>
    <w:rsid w:val="009B26F3"/>
    <w:rsid w:val="009B3D03"/>
    <w:rsid w:val="009B470A"/>
    <w:rsid w:val="009B49D5"/>
    <w:rsid w:val="009B59A1"/>
    <w:rsid w:val="009B5F4D"/>
    <w:rsid w:val="009B6150"/>
    <w:rsid w:val="009B6788"/>
    <w:rsid w:val="009B6E81"/>
    <w:rsid w:val="009B6F79"/>
    <w:rsid w:val="009B703E"/>
    <w:rsid w:val="009B7153"/>
    <w:rsid w:val="009B730C"/>
    <w:rsid w:val="009B7371"/>
    <w:rsid w:val="009C028C"/>
    <w:rsid w:val="009C048E"/>
    <w:rsid w:val="009C0F3B"/>
    <w:rsid w:val="009C10D5"/>
    <w:rsid w:val="009C11C2"/>
    <w:rsid w:val="009C18C4"/>
    <w:rsid w:val="009C2B72"/>
    <w:rsid w:val="009C2B8D"/>
    <w:rsid w:val="009C2C68"/>
    <w:rsid w:val="009C30AF"/>
    <w:rsid w:val="009C3507"/>
    <w:rsid w:val="009C407E"/>
    <w:rsid w:val="009C41E4"/>
    <w:rsid w:val="009C43EF"/>
    <w:rsid w:val="009C4B36"/>
    <w:rsid w:val="009C51D7"/>
    <w:rsid w:val="009C535C"/>
    <w:rsid w:val="009C57C6"/>
    <w:rsid w:val="009C5906"/>
    <w:rsid w:val="009C62BA"/>
    <w:rsid w:val="009C68D6"/>
    <w:rsid w:val="009C6BF6"/>
    <w:rsid w:val="009C71AE"/>
    <w:rsid w:val="009C7DAA"/>
    <w:rsid w:val="009D1BA0"/>
    <w:rsid w:val="009D1DB5"/>
    <w:rsid w:val="009D2307"/>
    <w:rsid w:val="009D3054"/>
    <w:rsid w:val="009D33A0"/>
    <w:rsid w:val="009D461D"/>
    <w:rsid w:val="009D4A74"/>
    <w:rsid w:val="009D4B9E"/>
    <w:rsid w:val="009D527A"/>
    <w:rsid w:val="009D5BA2"/>
    <w:rsid w:val="009D69B6"/>
    <w:rsid w:val="009D6AC5"/>
    <w:rsid w:val="009D737C"/>
    <w:rsid w:val="009D7458"/>
    <w:rsid w:val="009D773B"/>
    <w:rsid w:val="009D7944"/>
    <w:rsid w:val="009D7DC7"/>
    <w:rsid w:val="009E0053"/>
    <w:rsid w:val="009E0104"/>
    <w:rsid w:val="009E08A1"/>
    <w:rsid w:val="009E1082"/>
    <w:rsid w:val="009E17DA"/>
    <w:rsid w:val="009E18A1"/>
    <w:rsid w:val="009E19ED"/>
    <w:rsid w:val="009E1BE7"/>
    <w:rsid w:val="009E1C75"/>
    <w:rsid w:val="009E21CC"/>
    <w:rsid w:val="009E2724"/>
    <w:rsid w:val="009E2E85"/>
    <w:rsid w:val="009E3248"/>
    <w:rsid w:val="009E340D"/>
    <w:rsid w:val="009E3A68"/>
    <w:rsid w:val="009E4632"/>
    <w:rsid w:val="009E46F2"/>
    <w:rsid w:val="009E4808"/>
    <w:rsid w:val="009E5BE7"/>
    <w:rsid w:val="009E709D"/>
    <w:rsid w:val="009E769C"/>
    <w:rsid w:val="009E7935"/>
    <w:rsid w:val="009E7996"/>
    <w:rsid w:val="009E7DE0"/>
    <w:rsid w:val="009F1213"/>
    <w:rsid w:val="009F1684"/>
    <w:rsid w:val="009F1EE6"/>
    <w:rsid w:val="009F32DA"/>
    <w:rsid w:val="009F396E"/>
    <w:rsid w:val="009F3A8A"/>
    <w:rsid w:val="009F41F6"/>
    <w:rsid w:val="009F4419"/>
    <w:rsid w:val="009F4432"/>
    <w:rsid w:val="009F4EEC"/>
    <w:rsid w:val="009F564E"/>
    <w:rsid w:val="009F57AB"/>
    <w:rsid w:val="009F6235"/>
    <w:rsid w:val="009F6C34"/>
    <w:rsid w:val="009F74DB"/>
    <w:rsid w:val="009F78B1"/>
    <w:rsid w:val="009F7BD6"/>
    <w:rsid w:val="009F7E33"/>
    <w:rsid w:val="009F7F9F"/>
    <w:rsid w:val="00A00139"/>
    <w:rsid w:val="00A001B5"/>
    <w:rsid w:val="00A004CA"/>
    <w:rsid w:val="00A00723"/>
    <w:rsid w:val="00A00B65"/>
    <w:rsid w:val="00A01744"/>
    <w:rsid w:val="00A019C1"/>
    <w:rsid w:val="00A01B36"/>
    <w:rsid w:val="00A0213F"/>
    <w:rsid w:val="00A02905"/>
    <w:rsid w:val="00A02EE1"/>
    <w:rsid w:val="00A03082"/>
    <w:rsid w:val="00A0331A"/>
    <w:rsid w:val="00A034D5"/>
    <w:rsid w:val="00A03E90"/>
    <w:rsid w:val="00A03F70"/>
    <w:rsid w:val="00A05017"/>
    <w:rsid w:val="00A05755"/>
    <w:rsid w:val="00A058E3"/>
    <w:rsid w:val="00A05938"/>
    <w:rsid w:val="00A05981"/>
    <w:rsid w:val="00A05A3E"/>
    <w:rsid w:val="00A0601E"/>
    <w:rsid w:val="00A062E6"/>
    <w:rsid w:val="00A06325"/>
    <w:rsid w:val="00A063D6"/>
    <w:rsid w:val="00A0652E"/>
    <w:rsid w:val="00A06714"/>
    <w:rsid w:val="00A0688F"/>
    <w:rsid w:val="00A06AB1"/>
    <w:rsid w:val="00A06F3F"/>
    <w:rsid w:val="00A06F5C"/>
    <w:rsid w:val="00A07C2E"/>
    <w:rsid w:val="00A07EB3"/>
    <w:rsid w:val="00A106A0"/>
    <w:rsid w:val="00A10A70"/>
    <w:rsid w:val="00A10FD3"/>
    <w:rsid w:val="00A11306"/>
    <w:rsid w:val="00A11A09"/>
    <w:rsid w:val="00A11A18"/>
    <w:rsid w:val="00A11F68"/>
    <w:rsid w:val="00A1249E"/>
    <w:rsid w:val="00A1281D"/>
    <w:rsid w:val="00A1369A"/>
    <w:rsid w:val="00A13E41"/>
    <w:rsid w:val="00A14029"/>
    <w:rsid w:val="00A14C07"/>
    <w:rsid w:val="00A155A1"/>
    <w:rsid w:val="00A155D4"/>
    <w:rsid w:val="00A15900"/>
    <w:rsid w:val="00A17FD3"/>
    <w:rsid w:val="00A20471"/>
    <w:rsid w:val="00A209B8"/>
    <w:rsid w:val="00A21262"/>
    <w:rsid w:val="00A218CD"/>
    <w:rsid w:val="00A21C87"/>
    <w:rsid w:val="00A222B4"/>
    <w:rsid w:val="00A231D3"/>
    <w:rsid w:val="00A23DCC"/>
    <w:rsid w:val="00A23EAE"/>
    <w:rsid w:val="00A23F54"/>
    <w:rsid w:val="00A24489"/>
    <w:rsid w:val="00A245C0"/>
    <w:rsid w:val="00A24D1C"/>
    <w:rsid w:val="00A25504"/>
    <w:rsid w:val="00A258F2"/>
    <w:rsid w:val="00A25D78"/>
    <w:rsid w:val="00A25F4C"/>
    <w:rsid w:val="00A26EC0"/>
    <w:rsid w:val="00A27161"/>
    <w:rsid w:val="00A27683"/>
    <w:rsid w:val="00A301A9"/>
    <w:rsid w:val="00A30A22"/>
    <w:rsid w:val="00A31AE1"/>
    <w:rsid w:val="00A31BCF"/>
    <w:rsid w:val="00A325CC"/>
    <w:rsid w:val="00A33468"/>
    <w:rsid w:val="00A334B3"/>
    <w:rsid w:val="00A3373C"/>
    <w:rsid w:val="00A337E7"/>
    <w:rsid w:val="00A341E6"/>
    <w:rsid w:val="00A344D0"/>
    <w:rsid w:val="00A3506B"/>
    <w:rsid w:val="00A35B33"/>
    <w:rsid w:val="00A35CCD"/>
    <w:rsid w:val="00A37A99"/>
    <w:rsid w:val="00A37BDE"/>
    <w:rsid w:val="00A37C67"/>
    <w:rsid w:val="00A40D05"/>
    <w:rsid w:val="00A411C8"/>
    <w:rsid w:val="00A41453"/>
    <w:rsid w:val="00A414DB"/>
    <w:rsid w:val="00A4165E"/>
    <w:rsid w:val="00A4183E"/>
    <w:rsid w:val="00A42220"/>
    <w:rsid w:val="00A4266D"/>
    <w:rsid w:val="00A426FE"/>
    <w:rsid w:val="00A427EB"/>
    <w:rsid w:val="00A43015"/>
    <w:rsid w:val="00A43124"/>
    <w:rsid w:val="00A43AF6"/>
    <w:rsid w:val="00A44358"/>
    <w:rsid w:val="00A44818"/>
    <w:rsid w:val="00A44FFA"/>
    <w:rsid w:val="00A451D5"/>
    <w:rsid w:val="00A45796"/>
    <w:rsid w:val="00A4649E"/>
    <w:rsid w:val="00A464C1"/>
    <w:rsid w:val="00A4721C"/>
    <w:rsid w:val="00A4753E"/>
    <w:rsid w:val="00A47C74"/>
    <w:rsid w:val="00A50A77"/>
    <w:rsid w:val="00A51199"/>
    <w:rsid w:val="00A51C75"/>
    <w:rsid w:val="00A51DE3"/>
    <w:rsid w:val="00A52128"/>
    <w:rsid w:val="00A52B06"/>
    <w:rsid w:val="00A52BD4"/>
    <w:rsid w:val="00A52CDC"/>
    <w:rsid w:val="00A52F31"/>
    <w:rsid w:val="00A531F2"/>
    <w:rsid w:val="00A53960"/>
    <w:rsid w:val="00A53BA5"/>
    <w:rsid w:val="00A53BE9"/>
    <w:rsid w:val="00A53EA0"/>
    <w:rsid w:val="00A54841"/>
    <w:rsid w:val="00A549E8"/>
    <w:rsid w:val="00A54F29"/>
    <w:rsid w:val="00A55001"/>
    <w:rsid w:val="00A55010"/>
    <w:rsid w:val="00A550E7"/>
    <w:rsid w:val="00A55A20"/>
    <w:rsid w:val="00A55CD0"/>
    <w:rsid w:val="00A56192"/>
    <w:rsid w:val="00A56580"/>
    <w:rsid w:val="00A569D2"/>
    <w:rsid w:val="00A56B74"/>
    <w:rsid w:val="00A56DE5"/>
    <w:rsid w:val="00A56FB4"/>
    <w:rsid w:val="00A5743C"/>
    <w:rsid w:val="00A57BFB"/>
    <w:rsid w:val="00A60AEA"/>
    <w:rsid w:val="00A61A78"/>
    <w:rsid w:val="00A62347"/>
    <w:rsid w:val="00A64406"/>
    <w:rsid w:val="00A6449C"/>
    <w:rsid w:val="00A64C1A"/>
    <w:rsid w:val="00A64CC5"/>
    <w:rsid w:val="00A64FC9"/>
    <w:rsid w:val="00A65A8D"/>
    <w:rsid w:val="00A65B71"/>
    <w:rsid w:val="00A66134"/>
    <w:rsid w:val="00A66372"/>
    <w:rsid w:val="00A66B13"/>
    <w:rsid w:val="00A66E6B"/>
    <w:rsid w:val="00A6729F"/>
    <w:rsid w:val="00A67D54"/>
    <w:rsid w:val="00A70A80"/>
    <w:rsid w:val="00A7100C"/>
    <w:rsid w:val="00A71297"/>
    <w:rsid w:val="00A715F6"/>
    <w:rsid w:val="00A71B73"/>
    <w:rsid w:val="00A721D8"/>
    <w:rsid w:val="00A7330E"/>
    <w:rsid w:val="00A73752"/>
    <w:rsid w:val="00A74520"/>
    <w:rsid w:val="00A745D9"/>
    <w:rsid w:val="00A752BE"/>
    <w:rsid w:val="00A760C6"/>
    <w:rsid w:val="00A76268"/>
    <w:rsid w:val="00A7626A"/>
    <w:rsid w:val="00A76AFB"/>
    <w:rsid w:val="00A7723C"/>
    <w:rsid w:val="00A801F4"/>
    <w:rsid w:val="00A812CA"/>
    <w:rsid w:val="00A813C0"/>
    <w:rsid w:val="00A818A5"/>
    <w:rsid w:val="00A81D0E"/>
    <w:rsid w:val="00A8216F"/>
    <w:rsid w:val="00A8218A"/>
    <w:rsid w:val="00A82CB3"/>
    <w:rsid w:val="00A83458"/>
    <w:rsid w:val="00A8416A"/>
    <w:rsid w:val="00A84E9D"/>
    <w:rsid w:val="00A850A6"/>
    <w:rsid w:val="00A85B6E"/>
    <w:rsid w:val="00A85BA5"/>
    <w:rsid w:val="00A85EBF"/>
    <w:rsid w:val="00A862E4"/>
    <w:rsid w:val="00A865EE"/>
    <w:rsid w:val="00A867F8"/>
    <w:rsid w:val="00A87230"/>
    <w:rsid w:val="00A87D95"/>
    <w:rsid w:val="00A9086E"/>
    <w:rsid w:val="00A91EB3"/>
    <w:rsid w:val="00A9217F"/>
    <w:rsid w:val="00A9238F"/>
    <w:rsid w:val="00A9266A"/>
    <w:rsid w:val="00A928CF"/>
    <w:rsid w:val="00A92DE7"/>
    <w:rsid w:val="00A9354A"/>
    <w:rsid w:val="00A93DC2"/>
    <w:rsid w:val="00A9441D"/>
    <w:rsid w:val="00A95474"/>
    <w:rsid w:val="00A957C9"/>
    <w:rsid w:val="00A96288"/>
    <w:rsid w:val="00A962C1"/>
    <w:rsid w:val="00A96979"/>
    <w:rsid w:val="00A97054"/>
    <w:rsid w:val="00A974B6"/>
    <w:rsid w:val="00A975D6"/>
    <w:rsid w:val="00A9799E"/>
    <w:rsid w:val="00A97CDB"/>
    <w:rsid w:val="00A97DDB"/>
    <w:rsid w:val="00AA0209"/>
    <w:rsid w:val="00AA0609"/>
    <w:rsid w:val="00AA06F3"/>
    <w:rsid w:val="00AA099F"/>
    <w:rsid w:val="00AA0EC3"/>
    <w:rsid w:val="00AA19B5"/>
    <w:rsid w:val="00AA2373"/>
    <w:rsid w:val="00AA26F8"/>
    <w:rsid w:val="00AA2B50"/>
    <w:rsid w:val="00AA2E84"/>
    <w:rsid w:val="00AA468F"/>
    <w:rsid w:val="00AA5402"/>
    <w:rsid w:val="00AA7325"/>
    <w:rsid w:val="00AA772E"/>
    <w:rsid w:val="00AA7D60"/>
    <w:rsid w:val="00AA7E06"/>
    <w:rsid w:val="00AB07A6"/>
    <w:rsid w:val="00AB1706"/>
    <w:rsid w:val="00AB36B7"/>
    <w:rsid w:val="00AB3907"/>
    <w:rsid w:val="00AB3BC6"/>
    <w:rsid w:val="00AB3EE7"/>
    <w:rsid w:val="00AB422B"/>
    <w:rsid w:val="00AB452B"/>
    <w:rsid w:val="00AB45A3"/>
    <w:rsid w:val="00AB4824"/>
    <w:rsid w:val="00AB4ECE"/>
    <w:rsid w:val="00AB5001"/>
    <w:rsid w:val="00AB556E"/>
    <w:rsid w:val="00AB5678"/>
    <w:rsid w:val="00AB56A7"/>
    <w:rsid w:val="00AB5B06"/>
    <w:rsid w:val="00AB5BF0"/>
    <w:rsid w:val="00AB6063"/>
    <w:rsid w:val="00AB6101"/>
    <w:rsid w:val="00AB63D1"/>
    <w:rsid w:val="00AB6705"/>
    <w:rsid w:val="00AB6909"/>
    <w:rsid w:val="00AB73F3"/>
    <w:rsid w:val="00AB74B6"/>
    <w:rsid w:val="00AB75DA"/>
    <w:rsid w:val="00AB76A9"/>
    <w:rsid w:val="00AB7A6A"/>
    <w:rsid w:val="00AC0281"/>
    <w:rsid w:val="00AC063F"/>
    <w:rsid w:val="00AC0BE5"/>
    <w:rsid w:val="00AC11B8"/>
    <w:rsid w:val="00AC19B4"/>
    <w:rsid w:val="00AC3269"/>
    <w:rsid w:val="00AC3A83"/>
    <w:rsid w:val="00AC3ACC"/>
    <w:rsid w:val="00AC45C1"/>
    <w:rsid w:val="00AC4FE6"/>
    <w:rsid w:val="00AC56D4"/>
    <w:rsid w:val="00AC5E2E"/>
    <w:rsid w:val="00AC6033"/>
    <w:rsid w:val="00AC6A13"/>
    <w:rsid w:val="00AC748B"/>
    <w:rsid w:val="00AC78FA"/>
    <w:rsid w:val="00AD04D7"/>
    <w:rsid w:val="00AD0A71"/>
    <w:rsid w:val="00AD0C08"/>
    <w:rsid w:val="00AD0C2D"/>
    <w:rsid w:val="00AD0DFA"/>
    <w:rsid w:val="00AD0EDA"/>
    <w:rsid w:val="00AD2568"/>
    <w:rsid w:val="00AD268D"/>
    <w:rsid w:val="00AD2D8A"/>
    <w:rsid w:val="00AD2E4E"/>
    <w:rsid w:val="00AD31CF"/>
    <w:rsid w:val="00AD3550"/>
    <w:rsid w:val="00AD3970"/>
    <w:rsid w:val="00AD43C8"/>
    <w:rsid w:val="00AD4F9D"/>
    <w:rsid w:val="00AD6550"/>
    <w:rsid w:val="00AD67B4"/>
    <w:rsid w:val="00AD6DE4"/>
    <w:rsid w:val="00AD6E95"/>
    <w:rsid w:val="00AD7388"/>
    <w:rsid w:val="00AD77ED"/>
    <w:rsid w:val="00AD79D1"/>
    <w:rsid w:val="00AE052A"/>
    <w:rsid w:val="00AE0CE7"/>
    <w:rsid w:val="00AE0F41"/>
    <w:rsid w:val="00AE0FFD"/>
    <w:rsid w:val="00AE17B4"/>
    <w:rsid w:val="00AE196A"/>
    <w:rsid w:val="00AE2127"/>
    <w:rsid w:val="00AE2374"/>
    <w:rsid w:val="00AE2629"/>
    <w:rsid w:val="00AE2978"/>
    <w:rsid w:val="00AE2A7A"/>
    <w:rsid w:val="00AE3742"/>
    <w:rsid w:val="00AE380F"/>
    <w:rsid w:val="00AE3DAB"/>
    <w:rsid w:val="00AE4454"/>
    <w:rsid w:val="00AE44B7"/>
    <w:rsid w:val="00AE44F8"/>
    <w:rsid w:val="00AE4904"/>
    <w:rsid w:val="00AE4FD0"/>
    <w:rsid w:val="00AE545F"/>
    <w:rsid w:val="00AE5709"/>
    <w:rsid w:val="00AE57AB"/>
    <w:rsid w:val="00AE5E52"/>
    <w:rsid w:val="00AE6101"/>
    <w:rsid w:val="00AE632C"/>
    <w:rsid w:val="00AE6435"/>
    <w:rsid w:val="00AE66C6"/>
    <w:rsid w:val="00AE689C"/>
    <w:rsid w:val="00AE6A8C"/>
    <w:rsid w:val="00AE6D42"/>
    <w:rsid w:val="00AE7339"/>
    <w:rsid w:val="00AE7342"/>
    <w:rsid w:val="00AE7912"/>
    <w:rsid w:val="00AE7A78"/>
    <w:rsid w:val="00AE7D7A"/>
    <w:rsid w:val="00AF00B5"/>
    <w:rsid w:val="00AF024D"/>
    <w:rsid w:val="00AF0C11"/>
    <w:rsid w:val="00AF0F2E"/>
    <w:rsid w:val="00AF12A0"/>
    <w:rsid w:val="00AF1883"/>
    <w:rsid w:val="00AF2784"/>
    <w:rsid w:val="00AF2A7B"/>
    <w:rsid w:val="00AF2DFB"/>
    <w:rsid w:val="00AF2E08"/>
    <w:rsid w:val="00AF3167"/>
    <w:rsid w:val="00AF328A"/>
    <w:rsid w:val="00AF33DC"/>
    <w:rsid w:val="00AF3A06"/>
    <w:rsid w:val="00AF3D4F"/>
    <w:rsid w:val="00AF69A6"/>
    <w:rsid w:val="00AF72B9"/>
    <w:rsid w:val="00AF79F7"/>
    <w:rsid w:val="00AF79F8"/>
    <w:rsid w:val="00AF7C89"/>
    <w:rsid w:val="00B000B3"/>
    <w:rsid w:val="00B0090C"/>
    <w:rsid w:val="00B00AB3"/>
    <w:rsid w:val="00B00C2F"/>
    <w:rsid w:val="00B018C9"/>
    <w:rsid w:val="00B01CAE"/>
    <w:rsid w:val="00B01F8C"/>
    <w:rsid w:val="00B0222B"/>
    <w:rsid w:val="00B02349"/>
    <w:rsid w:val="00B02730"/>
    <w:rsid w:val="00B029CB"/>
    <w:rsid w:val="00B03245"/>
    <w:rsid w:val="00B03BE4"/>
    <w:rsid w:val="00B03EA8"/>
    <w:rsid w:val="00B043B1"/>
    <w:rsid w:val="00B052BB"/>
    <w:rsid w:val="00B05531"/>
    <w:rsid w:val="00B05836"/>
    <w:rsid w:val="00B061A2"/>
    <w:rsid w:val="00B066B8"/>
    <w:rsid w:val="00B0714A"/>
    <w:rsid w:val="00B071FE"/>
    <w:rsid w:val="00B07570"/>
    <w:rsid w:val="00B07E35"/>
    <w:rsid w:val="00B100A6"/>
    <w:rsid w:val="00B10560"/>
    <w:rsid w:val="00B106A2"/>
    <w:rsid w:val="00B1121E"/>
    <w:rsid w:val="00B11605"/>
    <w:rsid w:val="00B116BA"/>
    <w:rsid w:val="00B12167"/>
    <w:rsid w:val="00B12A37"/>
    <w:rsid w:val="00B134DA"/>
    <w:rsid w:val="00B139CC"/>
    <w:rsid w:val="00B1406E"/>
    <w:rsid w:val="00B14165"/>
    <w:rsid w:val="00B14416"/>
    <w:rsid w:val="00B14CB0"/>
    <w:rsid w:val="00B15243"/>
    <w:rsid w:val="00B16A16"/>
    <w:rsid w:val="00B1702E"/>
    <w:rsid w:val="00B17299"/>
    <w:rsid w:val="00B1730D"/>
    <w:rsid w:val="00B173CE"/>
    <w:rsid w:val="00B176B6"/>
    <w:rsid w:val="00B2000E"/>
    <w:rsid w:val="00B2007E"/>
    <w:rsid w:val="00B2011D"/>
    <w:rsid w:val="00B20854"/>
    <w:rsid w:val="00B20E6A"/>
    <w:rsid w:val="00B2145C"/>
    <w:rsid w:val="00B230F8"/>
    <w:rsid w:val="00B23573"/>
    <w:rsid w:val="00B239CA"/>
    <w:rsid w:val="00B23BF8"/>
    <w:rsid w:val="00B23F4F"/>
    <w:rsid w:val="00B25B72"/>
    <w:rsid w:val="00B25D7C"/>
    <w:rsid w:val="00B266CD"/>
    <w:rsid w:val="00B27B1E"/>
    <w:rsid w:val="00B27F5E"/>
    <w:rsid w:val="00B3049B"/>
    <w:rsid w:val="00B30756"/>
    <w:rsid w:val="00B30A51"/>
    <w:rsid w:val="00B30C6D"/>
    <w:rsid w:val="00B311A5"/>
    <w:rsid w:val="00B31734"/>
    <w:rsid w:val="00B31D4A"/>
    <w:rsid w:val="00B32108"/>
    <w:rsid w:val="00B3212C"/>
    <w:rsid w:val="00B336AD"/>
    <w:rsid w:val="00B33938"/>
    <w:rsid w:val="00B33BB7"/>
    <w:rsid w:val="00B340FB"/>
    <w:rsid w:val="00B341E0"/>
    <w:rsid w:val="00B34833"/>
    <w:rsid w:val="00B34CB0"/>
    <w:rsid w:val="00B35932"/>
    <w:rsid w:val="00B35C6A"/>
    <w:rsid w:val="00B364CB"/>
    <w:rsid w:val="00B36A31"/>
    <w:rsid w:val="00B36B95"/>
    <w:rsid w:val="00B370E6"/>
    <w:rsid w:val="00B375D2"/>
    <w:rsid w:val="00B376A2"/>
    <w:rsid w:val="00B37F02"/>
    <w:rsid w:val="00B40A8A"/>
    <w:rsid w:val="00B40DD2"/>
    <w:rsid w:val="00B40E4E"/>
    <w:rsid w:val="00B41329"/>
    <w:rsid w:val="00B41F17"/>
    <w:rsid w:val="00B425D9"/>
    <w:rsid w:val="00B42724"/>
    <w:rsid w:val="00B42B11"/>
    <w:rsid w:val="00B42B6A"/>
    <w:rsid w:val="00B42B72"/>
    <w:rsid w:val="00B43327"/>
    <w:rsid w:val="00B437CD"/>
    <w:rsid w:val="00B43C3C"/>
    <w:rsid w:val="00B43E8E"/>
    <w:rsid w:val="00B4402E"/>
    <w:rsid w:val="00B45AB1"/>
    <w:rsid w:val="00B45AC6"/>
    <w:rsid w:val="00B45F14"/>
    <w:rsid w:val="00B46B3F"/>
    <w:rsid w:val="00B46DB5"/>
    <w:rsid w:val="00B4712C"/>
    <w:rsid w:val="00B4719B"/>
    <w:rsid w:val="00B47497"/>
    <w:rsid w:val="00B5022C"/>
    <w:rsid w:val="00B50313"/>
    <w:rsid w:val="00B50866"/>
    <w:rsid w:val="00B5090B"/>
    <w:rsid w:val="00B50D7E"/>
    <w:rsid w:val="00B50F8D"/>
    <w:rsid w:val="00B51104"/>
    <w:rsid w:val="00B517B0"/>
    <w:rsid w:val="00B5268D"/>
    <w:rsid w:val="00B52B13"/>
    <w:rsid w:val="00B52FD6"/>
    <w:rsid w:val="00B532F6"/>
    <w:rsid w:val="00B53F89"/>
    <w:rsid w:val="00B55418"/>
    <w:rsid w:val="00B555CB"/>
    <w:rsid w:val="00B5575E"/>
    <w:rsid w:val="00B557B8"/>
    <w:rsid w:val="00B558C9"/>
    <w:rsid w:val="00B55FB4"/>
    <w:rsid w:val="00B5634C"/>
    <w:rsid w:val="00B56BC0"/>
    <w:rsid w:val="00B56CF3"/>
    <w:rsid w:val="00B570EB"/>
    <w:rsid w:val="00B577F6"/>
    <w:rsid w:val="00B5793E"/>
    <w:rsid w:val="00B579AA"/>
    <w:rsid w:val="00B57A74"/>
    <w:rsid w:val="00B603DD"/>
    <w:rsid w:val="00B617CF"/>
    <w:rsid w:val="00B618C9"/>
    <w:rsid w:val="00B61D0E"/>
    <w:rsid w:val="00B6254D"/>
    <w:rsid w:val="00B62D0F"/>
    <w:rsid w:val="00B62EDA"/>
    <w:rsid w:val="00B63F13"/>
    <w:rsid w:val="00B6483A"/>
    <w:rsid w:val="00B64861"/>
    <w:rsid w:val="00B64F81"/>
    <w:rsid w:val="00B655DA"/>
    <w:rsid w:val="00B66270"/>
    <w:rsid w:val="00B664ED"/>
    <w:rsid w:val="00B66CD1"/>
    <w:rsid w:val="00B66E71"/>
    <w:rsid w:val="00B6789C"/>
    <w:rsid w:val="00B67910"/>
    <w:rsid w:val="00B679BE"/>
    <w:rsid w:val="00B67BDE"/>
    <w:rsid w:val="00B67FB9"/>
    <w:rsid w:val="00B70225"/>
    <w:rsid w:val="00B708C6"/>
    <w:rsid w:val="00B70CB3"/>
    <w:rsid w:val="00B70DA9"/>
    <w:rsid w:val="00B71026"/>
    <w:rsid w:val="00B71468"/>
    <w:rsid w:val="00B7198A"/>
    <w:rsid w:val="00B719F7"/>
    <w:rsid w:val="00B71AB1"/>
    <w:rsid w:val="00B71F74"/>
    <w:rsid w:val="00B72B72"/>
    <w:rsid w:val="00B72BA8"/>
    <w:rsid w:val="00B72BEA"/>
    <w:rsid w:val="00B72EC5"/>
    <w:rsid w:val="00B72F30"/>
    <w:rsid w:val="00B734CD"/>
    <w:rsid w:val="00B736E8"/>
    <w:rsid w:val="00B73702"/>
    <w:rsid w:val="00B73961"/>
    <w:rsid w:val="00B73C8B"/>
    <w:rsid w:val="00B743FE"/>
    <w:rsid w:val="00B74657"/>
    <w:rsid w:val="00B7465B"/>
    <w:rsid w:val="00B75619"/>
    <w:rsid w:val="00B75EF1"/>
    <w:rsid w:val="00B76012"/>
    <w:rsid w:val="00B764AD"/>
    <w:rsid w:val="00B76969"/>
    <w:rsid w:val="00B76CB3"/>
    <w:rsid w:val="00B77370"/>
    <w:rsid w:val="00B803B9"/>
    <w:rsid w:val="00B80DBC"/>
    <w:rsid w:val="00B815D9"/>
    <w:rsid w:val="00B815DB"/>
    <w:rsid w:val="00B8169E"/>
    <w:rsid w:val="00B821C7"/>
    <w:rsid w:val="00B8269D"/>
    <w:rsid w:val="00B83E0E"/>
    <w:rsid w:val="00B845C4"/>
    <w:rsid w:val="00B84867"/>
    <w:rsid w:val="00B84A50"/>
    <w:rsid w:val="00B852AE"/>
    <w:rsid w:val="00B852C1"/>
    <w:rsid w:val="00B859BD"/>
    <w:rsid w:val="00B85A1F"/>
    <w:rsid w:val="00B85FAA"/>
    <w:rsid w:val="00B864EC"/>
    <w:rsid w:val="00B8655C"/>
    <w:rsid w:val="00B877AE"/>
    <w:rsid w:val="00B90190"/>
    <w:rsid w:val="00B90463"/>
    <w:rsid w:val="00B906FB"/>
    <w:rsid w:val="00B90ADF"/>
    <w:rsid w:val="00B9141C"/>
    <w:rsid w:val="00B91510"/>
    <w:rsid w:val="00B915C7"/>
    <w:rsid w:val="00B918DC"/>
    <w:rsid w:val="00B91B63"/>
    <w:rsid w:val="00B92330"/>
    <w:rsid w:val="00B93443"/>
    <w:rsid w:val="00B935E1"/>
    <w:rsid w:val="00B93E60"/>
    <w:rsid w:val="00B9477D"/>
    <w:rsid w:val="00B94B61"/>
    <w:rsid w:val="00B954E0"/>
    <w:rsid w:val="00B95756"/>
    <w:rsid w:val="00B95F4C"/>
    <w:rsid w:val="00B973E3"/>
    <w:rsid w:val="00B974E3"/>
    <w:rsid w:val="00B9781E"/>
    <w:rsid w:val="00B97A36"/>
    <w:rsid w:val="00B97C63"/>
    <w:rsid w:val="00B97DA9"/>
    <w:rsid w:val="00BA03E5"/>
    <w:rsid w:val="00BA09D0"/>
    <w:rsid w:val="00BA0A36"/>
    <w:rsid w:val="00BA0E3D"/>
    <w:rsid w:val="00BA0F83"/>
    <w:rsid w:val="00BA1444"/>
    <w:rsid w:val="00BA186A"/>
    <w:rsid w:val="00BA1997"/>
    <w:rsid w:val="00BA19A5"/>
    <w:rsid w:val="00BA1DC5"/>
    <w:rsid w:val="00BA28CB"/>
    <w:rsid w:val="00BA30A6"/>
    <w:rsid w:val="00BA362D"/>
    <w:rsid w:val="00BA3631"/>
    <w:rsid w:val="00BA3895"/>
    <w:rsid w:val="00BA395D"/>
    <w:rsid w:val="00BA3E30"/>
    <w:rsid w:val="00BA40A4"/>
    <w:rsid w:val="00BA4545"/>
    <w:rsid w:val="00BA5421"/>
    <w:rsid w:val="00BA55E6"/>
    <w:rsid w:val="00BA5D92"/>
    <w:rsid w:val="00BA5FF6"/>
    <w:rsid w:val="00BA65D1"/>
    <w:rsid w:val="00BA670C"/>
    <w:rsid w:val="00BA6826"/>
    <w:rsid w:val="00BA7678"/>
    <w:rsid w:val="00BA7EFA"/>
    <w:rsid w:val="00BB01B6"/>
    <w:rsid w:val="00BB01E5"/>
    <w:rsid w:val="00BB01EA"/>
    <w:rsid w:val="00BB01F5"/>
    <w:rsid w:val="00BB032B"/>
    <w:rsid w:val="00BB04BA"/>
    <w:rsid w:val="00BB04FB"/>
    <w:rsid w:val="00BB109C"/>
    <w:rsid w:val="00BB17C0"/>
    <w:rsid w:val="00BB17CE"/>
    <w:rsid w:val="00BB1A5C"/>
    <w:rsid w:val="00BB1CFE"/>
    <w:rsid w:val="00BB2F4A"/>
    <w:rsid w:val="00BB3426"/>
    <w:rsid w:val="00BB42F3"/>
    <w:rsid w:val="00BB44D8"/>
    <w:rsid w:val="00BB4619"/>
    <w:rsid w:val="00BB4C6D"/>
    <w:rsid w:val="00BB52BB"/>
    <w:rsid w:val="00BB562F"/>
    <w:rsid w:val="00BB5DB3"/>
    <w:rsid w:val="00BB6866"/>
    <w:rsid w:val="00BB6D99"/>
    <w:rsid w:val="00BB6FCF"/>
    <w:rsid w:val="00BB71EA"/>
    <w:rsid w:val="00BB73BA"/>
    <w:rsid w:val="00BB7B13"/>
    <w:rsid w:val="00BB7D13"/>
    <w:rsid w:val="00BC03FC"/>
    <w:rsid w:val="00BC12B6"/>
    <w:rsid w:val="00BC16F6"/>
    <w:rsid w:val="00BC2630"/>
    <w:rsid w:val="00BC2B51"/>
    <w:rsid w:val="00BC334B"/>
    <w:rsid w:val="00BC3FFA"/>
    <w:rsid w:val="00BC42B8"/>
    <w:rsid w:val="00BC464E"/>
    <w:rsid w:val="00BC5501"/>
    <w:rsid w:val="00BC5B73"/>
    <w:rsid w:val="00BC5F76"/>
    <w:rsid w:val="00BC625D"/>
    <w:rsid w:val="00BC6EC6"/>
    <w:rsid w:val="00BD051B"/>
    <w:rsid w:val="00BD0924"/>
    <w:rsid w:val="00BD0DA0"/>
    <w:rsid w:val="00BD1345"/>
    <w:rsid w:val="00BD169A"/>
    <w:rsid w:val="00BD1D2E"/>
    <w:rsid w:val="00BD1DE8"/>
    <w:rsid w:val="00BD21B5"/>
    <w:rsid w:val="00BD2771"/>
    <w:rsid w:val="00BD30D4"/>
    <w:rsid w:val="00BD3427"/>
    <w:rsid w:val="00BD42D0"/>
    <w:rsid w:val="00BD4B86"/>
    <w:rsid w:val="00BD4BA5"/>
    <w:rsid w:val="00BD57A1"/>
    <w:rsid w:val="00BD5851"/>
    <w:rsid w:val="00BD5859"/>
    <w:rsid w:val="00BD5F3B"/>
    <w:rsid w:val="00BD6184"/>
    <w:rsid w:val="00BD61B0"/>
    <w:rsid w:val="00BD6535"/>
    <w:rsid w:val="00BD667F"/>
    <w:rsid w:val="00BD7F8B"/>
    <w:rsid w:val="00BE0164"/>
    <w:rsid w:val="00BE05ED"/>
    <w:rsid w:val="00BE0BE8"/>
    <w:rsid w:val="00BE15F6"/>
    <w:rsid w:val="00BE1951"/>
    <w:rsid w:val="00BE2987"/>
    <w:rsid w:val="00BE2D1F"/>
    <w:rsid w:val="00BE2D34"/>
    <w:rsid w:val="00BE2F8C"/>
    <w:rsid w:val="00BE30FF"/>
    <w:rsid w:val="00BE38D7"/>
    <w:rsid w:val="00BE3DBB"/>
    <w:rsid w:val="00BE4501"/>
    <w:rsid w:val="00BE46E2"/>
    <w:rsid w:val="00BE623D"/>
    <w:rsid w:val="00BE62A2"/>
    <w:rsid w:val="00BE6530"/>
    <w:rsid w:val="00BE65F3"/>
    <w:rsid w:val="00BE673E"/>
    <w:rsid w:val="00BE6B44"/>
    <w:rsid w:val="00BE6E0C"/>
    <w:rsid w:val="00BE771C"/>
    <w:rsid w:val="00BE7BF2"/>
    <w:rsid w:val="00BE7C47"/>
    <w:rsid w:val="00BE7DE0"/>
    <w:rsid w:val="00BE7F64"/>
    <w:rsid w:val="00BF02F1"/>
    <w:rsid w:val="00BF082D"/>
    <w:rsid w:val="00BF13FD"/>
    <w:rsid w:val="00BF1A38"/>
    <w:rsid w:val="00BF1AEA"/>
    <w:rsid w:val="00BF1AF0"/>
    <w:rsid w:val="00BF1E6E"/>
    <w:rsid w:val="00BF1F03"/>
    <w:rsid w:val="00BF226E"/>
    <w:rsid w:val="00BF22EB"/>
    <w:rsid w:val="00BF2664"/>
    <w:rsid w:val="00BF29F7"/>
    <w:rsid w:val="00BF2D90"/>
    <w:rsid w:val="00BF2EA0"/>
    <w:rsid w:val="00BF3446"/>
    <w:rsid w:val="00BF34B9"/>
    <w:rsid w:val="00BF350E"/>
    <w:rsid w:val="00BF3BA0"/>
    <w:rsid w:val="00BF3D26"/>
    <w:rsid w:val="00BF3DB6"/>
    <w:rsid w:val="00BF43A9"/>
    <w:rsid w:val="00BF47A1"/>
    <w:rsid w:val="00BF4CC5"/>
    <w:rsid w:val="00BF4E49"/>
    <w:rsid w:val="00BF67A1"/>
    <w:rsid w:val="00BF68E4"/>
    <w:rsid w:val="00BF7857"/>
    <w:rsid w:val="00C002D1"/>
    <w:rsid w:val="00C00844"/>
    <w:rsid w:val="00C009D9"/>
    <w:rsid w:val="00C00A14"/>
    <w:rsid w:val="00C01556"/>
    <w:rsid w:val="00C015EE"/>
    <w:rsid w:val="00C01A7B"/>
    <w:rsid w:val="00C01DFA"/>
    <w:rsid w:val="00C02657"/>
    <w:rsid w:val="00C027B4"/>
    <w:rsid w:val="00C02E5F"/>
    <w:rsid w:val="00C03388"/>
    <w:rsid w:val="00C035A6"/>
    <w:rsid w:val="00C03BA2"/>
    <w:rsid w:val="00C03DE4"/>
    <w:rsid w:val="00C03ED2"/>
    <w:rsid w:val="00C0453F"/>
    <w:rsid w:val="00C04BDB"/>
    <w:rsid w:val="00C04C66"/>
    <w:rsid w:val="00C05A82"/>
    <w:rsid w:val="00C064B4"/>
    <w:rsid w:val="00C06E6F"/>
    <w:rsid w:val="00C0740C"/>
    <w:rsid w:val="00C07710"/>
    <w:rsid w:val="00C077C7"/>
    <w:rsid w:val="00C102A6"/>
    <w:rsid w:val="00C11684"/>
    <w:rsid w:val="00C1187C"/>
    <w:rsid w:val="00C11A21"/>
    <w:rsid w:val="00C133AB"/>
    <w:rsid w:val="00C13498"/>
    <w:rsid w:val="00C13DAD"/>
    <w:rsid w:val="00C13E81"/>
    <w:rsid w:val="00C1405D"/>
    <w:rsid w:val="00C145B4"/>
    <w:rsid w:val="00C14A68"/>
    <w:rsid w:val="00C15C4B"/>
    <w:rsid w:val="00C16101"/>
    <w:rsid w:val="00C16806"/>
    <w:rsid w:val="00C1692F"/>
    <w:rsid w:val="00C17014"/>
    <w:rsid w:val="00C174C8"/>
    <w:rsid w:val="00C17DE8"/>
    <w:rsid w:val="00C20B2F"/>
    <w:rsid w:val="00C20B6A"/>
    <w:rsid w:val="00C2106B"/>
    <w:rsid w:val="00C21249"/>
    <w:rsid w:val="00C21506"/>
    <w:rsid w:val="00C21E79"/>
    <w:rsid w:val="00C22585"/>
    <w:rsid w:val="00C225FF"/>
    <w:rsid w:val="00C226BA"/>
    <w:rsid w:val="00C23135"/>
    <w:rsid w:val="00C23252"/>
    <w:rsid w:val="00C23D8C"/>
    <w:rsid w:val="00C24A22"/>
    <w:rsid w:val="00C250DD"/>
    <w:rsid w:val="00C25217"/>
    <w:rsid w:val="00C25BD3"/>
    <w:rsid w:val="00C25DCA"/>
    <w:rsid w:val="00C25ECD"/>
    <w:rsid w:val="00C266D8"/>
    <w:rsid w:val="00C2687C"/>
    <w:rsid w:val="00C26B9A"/>
    <w:rsid w:val="00C26F24"/>
    <w:rsid w:val="00C2710C"/>
    <w:rsid w:val="00C27CC9"/>
    <w:rsid w:val="00C308B1"/>
    <w:rsid w:val="00C30A4C"/>
    <w:rsid w:val="00C3126E"/>
    <w:rsid w:val="00C31483"/>
    <w:rsid w:val="00C314A2"/>
    <w:rsid w:val="00C31714"/>
    <w:rsid w:val="00C321FC"/>
    <w:rsid w:val="00C32406"/>
    <w:rsid w:val="00C328E2"/>
    <w:rsid w:val="00C32A99"/>
    <w:rsid w:val="00C332C9"/>
    <w:rsid w:val="00C33437"/>
    <w:rsid w:val="00C33710"/>
    <w:rsid w:val="00C338F3"/>
    <w:rsid w:val="00C346AD"/>
    <w:rsid w:val="00C346B8"/>
    <w:rsid w:val="00C346DF"/>
    <w:rsid w:val="00C34AEE"/>
    <w:rsid w:val="00C34DD7"/>
    <w:rsid w:val="00C34E43"/>
    <w:rsid w:val="00C35940"/>
    <w:rsid w:val="00C36EC4"/>
    <w:rsid w:val="00C3768E"/>
    <w:rsid w:val="00C37C55"/>
    <w:rsid w:val="00C4192B"/>
    <w:rsid w:val="00C41FA6"/>
    <w:rsid w:val="00C423FF"/>
    <w:rsid w:val="00C4263D"/>
    <w:rsid w:val="00C427CA"/>
    <w:rsid w:val="00C42835"/>
    <w:rsid w:val="00C42A57"/>
    <w:rsid w:val="00C42F6A"/>
    <w:rsid w:val="00C43230"/>
    <w:rsid w:val="00C43C34"/>
    <w:rsid w:val="00C43DD2"/>
    <w:rsid w:val="00C442EA"/>
    <w:rsid w:val="00C44452"/>
    <w:rsid w:val="00C4464F"/>
    <w:rsid w:val="00C447D5"/>
    <w:rsid w:val="00C44993"/>
    <w:rsid w:val="00C455B2"/>
    <w:rsid w:val="00C455E8"/>
    <w:rsid w:val="00C45E97"/>
    <w:rsid w:val="00C46D29"/>
    <w:rsid w:val="00C47118"/>
    <w:rsid w:val="00C472DF"/>
    <w:rsid w:val="00C47D02"/>
    <w:rsid w:val="00C501FA"/>
    <w:rsid w:val="00C502FA"/>
    <w:rsid w:val="00C5032C"/>
    <w:rsid w:val="00C50A56"/>
    <w:rsid w:val="00C50F60"/>
    <w:rsid w:val="00C51193"/>
    <w:rsid w:val="00C51CA0"/>
    <w:rsid w:val="00C521EA"/>
    <w:rsid w:val="00C5244C"/>
    <w:rsid w:val="00C527D5"/>
    <w:rsid w:val="00C528BC"/>
    <w:rsid w:val="00C529D7"/>
    <w:rsid w:val="00C52EC1"/>
    <w:rsid w:val="00C53535"/>
    <w:rsid w:val="00C53814"/>
    <w:rsid w:val="00C53E95"/>
    <w:rsid w:val="00C53F61"/>
    <w:rsid w:val="00C54677"/>
    <w:rsid w:val="00C54718"/>
    <w:rsid w:val="00C54B53"/>
    <w:rsid w:val="00C54EDF"/>
    <w:rsid w:val="00C55246"/>
    <w:rsid w:val="00C55337"/>
    <w:rsid w:val="00C55A8A"/>
    <w:rsid w:val="00C55AE4"/>
    <w:rsid w:val="00C55FA0"/>
    <w:rsid w:val="00C56245"/>
    <w:rsid w:val="00C56632"/>
    <w:rsid w:val="00C5663C"/>
    <w:rsid w:val="00C56840"/>
    <w:rsid w:val="00C569D9"/>
    <w:rsid w:val="00C56A5F"/>
    <w:rsid w:val="00C56EC8"/>
    <w:rsid w:val="00C575B2"/>
    <w:rsid w:val="00C57E7D"/>
    <w:rsid w:val="00C6022B"/>
    <w:rsid w:val="00C6026B"/>
    <w:rsid w:val="00C60925"/>
    <w:rsid w:val="00C60BEB"/>
    <w:rsid w:val="00C60E02"/>
    <w:rsid w:val="00C61593"/>
    <w:rsid w:val="00C617BF"/>
    <w:rsid w:val="00C61F55"/>
    <w:rsid w:val="00C61F77"/>
    <w:rsid w:val="00C630AA"/>
    <w:rsid w:val="00C63696"/>
    <w:rsid w:val="00C63C63"/>
    <w:rsid w:val="00C644E8"/>
    <w:rsid w:val="00C64D55"/>
    <w:rsid w:val="00C659C3"/>
    <w:rsid w:val="00C6647A"/>
    <w:rsid w:val="00C666E2"/>
    <w:rsid w:val="00C66CAB"/>
    <w:rsid w:val="00C67331"/>
    <w:rsid w:val="00C67BC2"/>
    <w:rsid w:val="00C7041B"/>
    <w:rsid w:val="00C7091B"/>
    <w:rsid w:val="00C709CC"/>
    <w:rsid w:val="00C70CCE"/>
    <w:rsid w:val="00C710A7"/>
    <w:rsid w:val="00C711B2"/>
    <w:rsid w:val="00C71871"/>
    <w:rsid w:val="00C718A2"/>
    <w:rsid w:val="00C71E31"/>
    <w:rsid w:val="00C731A1"/>
    <w:rsid w:val="00C73221"/>
    <w:rsid w:val="00C73AC9"/>
    <w:rsid w:val="00C741AC"/>
    <w:rsid w:val="00C751D9"/>
    <w:rsid w:val="00C75AFE"/>
    <w:rsid w:val="00C75DC3"/>
    <w:rsid w:val="00C76041"/>
    <w:rsid w:val="00C76347"/>
    <w:rsid w:val="00C76518"/>
    <w:rsid w:val="00C76ADC"/>
    <w:rsid w:val="00C77264"/>
    <w:rsid w:val="00C77750"/>
    <w:rsid w:val="00C7784E"/>
    <w:rsid w:val="00C77BF2"/>
    <w:rsid w:val="00C77DA0"/>
    <w:rsid w:val="00C801EB"/>
    <w:rsid w:val="00C805D4"/>
    <w:rsid w:val="00C8085D"/>
    <w:rsid w:val="00C80A8D"/>
    <w:rsid w:val="00C80BF7"/>
    <w:rsid w:val="00C81AEF"/>
    <w:rsid w:val="00C82164"/>
    <w:rsid w:val="00C826E3"/>
    <w:rsid w:val="00C83CC3"/>
    <w:rsid w:val="00C8431E"/>
    <w:rsid w:val="00C849DB"/>
    <w:rsid w:val="00C85E4C"/>
    <w:rsid w:val="00C862A8"/>
    <w:rsid w:val="00C864F0"/>
    <w:rsid w:val="00C86E17"/>
    <w:rsid w:val="00C87148"/>
    <w:rsid w:val="00C873BA"/>
    <w:rsid w:val="00C900A8"/>
    <w:rsid w:val="00C90845"/>
    <w:rsid w:val="00C90953"/>
    <w:rsid w:val="00C9158B"/>
    <w:rsid w:val="00C91CF8"/>
    <w:rsid w:val="00C923CC"/>
    <w:rsid w:val="00C924A3"/>
    <w:rsid w:val="00C92753"/>
    <w:rsid w:val="00C92BB3"/>
    <w:rsid w:val="00C92C51"/>
    <w:rsid w:val="00C9341B"/>
    <w:rsid w:val="00C9356E"/>
    <w:rsid w:val="00C939F2"/>
    <w:rsid w:val="00C93C24"/>
    <w:rsid w:val="00C93CD0"/>
    <w:rsid w:val="00C93F9F"/>
    <w:rsid w:val="00C9434A"/>
    <w:rsid w:val="00C94911"/>
    <w:rsid w:val="00C95286"/>
    <w:rsid w:val="00C9556B"/>
    <w:rsid w:val="00C95BB3"/>
    <w:rsid w:val="00C95D6C"/>
    <w:rsid w:val="00C9631D"/>
    <w:rsid w:val="00C96341"/>
    <w:rsid w:val="00C978E6"/>
    <w:rsid w:val="00CA01BA"/>
    <w:rsid w:val="00CA030E"/>
    <w:rsid w:val="00CA03C0"/>
    <w:rsid w:val="00CA07B0"/>
    <w:rsid w:val="00CA0EFA"/>
    <w:rsid w:val="00CA1C63"/>
    <w:rsid w:val="00CA1D99"/>
    <w:rsid w:val="00CA1DB1"/>
    <w:rsid w:val="00CA250C"/>
    <w:rsid w:val="00CA27E0"/>
    <w:rsid w:val="00CA28EB"/>
    <w:rsid w:val="00CA2CC7"/>
    <w:rsid w:val="00CA3083"/>
    <w:rsid w:val="00CA3483"/>
    <w:rsid w:val="00CA350C"/>
    <w:rsid w:val="00CA361F"/>
    <w:rsid w:val="00CA3653"/>
    <w:rsid w:val="00CA37D9"/>
    <w:rsid w:val="00CA3847"/>
    <w:rsid w:val="00CA3911"/>
    <w:rsid w:val="00CA3A35"/>
    <w:rsid w:val="00CA3CF3"/>
    <w:rsid w:val="00CA3DF1"/>
    <w:rsid w:val="00CA45F6"/>
    <w:rsid w:val="00CA4CF5"/>
    <w:rsid w:val="00CA52AF"/>
    <w:rsid w:val="00CA5D81"/>
    <w:rsid w:val="00CA62C2"/>
    <w:rsid w:val="00CA63AD"/>
    <w:rsid w:val="00CA64B1"/>
    <w:rsid w:val="00CA6CE4"/>
    <w:rsid w:val="00CA6D45"/>
    <w:rsid w:val="00CA6D47"/>
    <w:rsid w:val="00CA6E70"/>
    <w:rsid w:val="00CA6F13"/>
    <w:rsid w:val="00CA7219"/>
    <w:rsid w:val="00CA75E1"/>
    <w:rsid w:val="00CA7A00"/>
    <w:rsid w:val="00CA7C50"/>
    <w:rsid w:val="00CB051B"/>
    <w:rsid w:val="00CB097F"/>
    <w:rsid w:val="00CB197D"/>
    <w:rsid w:val="00CB1C1D"/>
    <w:rsid w:val="00CB2481"/>
    <w:rsid w:val="00CB2AB6"/>
    <w:rsid w:val="00CB31FB"/>
    <w:rsid w:val="00CB3522"/>
    <w:rsid w:val="00CB41D5"/>
    <w:rsid w:val="00CB4220"/>
    <w:rsid w:val="00CB444F"/>
    <w:rsid w:val="00CB4EF2"/>
    <w:rsid w:val="00CB51EE"/>
    <w:rsid w:val="00CB5A00"/>
    <w:rsid w:val="00CB5A4B"/>
    <w:rsid w:val="00CB5B7C"/>
    <w:rsid w:val="00CB6280"/>
    <w:rsid w:val="00CB64CD"/>
    <w:rsid w:val="00CB6958"/>
    <w:rsid w:val="00CB6E17"/>
    <w:rsid w:val="00CB6FFA"/>
    <w:rsid w:val="00CB731B"/>
    <w:rsid w:val="00CB7408"/>
    <w:rsid w:val="00CC0CFF"/>
    <w:rsid w:val="00CC0DF4"/>
    <w:rsid w:val="00CC0F6E"/>
    <w:rsid w:val="00CC1165"/>
    <w:rsid w:val="00CC11D5"/>
    <w:rsid w:val="00CC167B"/>
    <w:rsid w:val="00CC19EC"/>
    <w:rsid w:val="00CC32BB"/>
    <w:rsid w:val="00CC33BE"/>
    <w:rsid w:val="00CC34CA"/>
    <w:rsid w:val="00CC412E"/>
    <w:rsid w:val="00CC44EF"/>
    <w:rsid w:val="00CC4B3A"/>
    <w:rsid w:val="00CC4EFB"/>
    <w:rsid w:val="00CC5378"/>
    <w:rsid w:val="00CC54C4"/>
    <w:rsid w:val="00CC5890"/>
    <w:rsid w:val="00CC5A7C"/>
    <w:rsid w:val="00CC690A"/>
    <w:rsid w:val="00CC7097"/>
    <w:rsid w:val="00CC7642"/>
    <w:rsid w:val="00CC7C5A"/>
    <w:rsid w:val="00CC7D08"/>
    <w:rsid w:val="00CC7E71"/>
    <w:rsid w:val="00CD0337"/>
    <w:rsid w:val="00CD042B"/>
    <w:rsid w:val="00CD0A33"/>
    <w:rsid w:val="00CD0C0B"/>
    <w:rsid w:val="00CD13B0"/>
    <w:rsid w:val="00CD1546"/>
    <w:rsid w:val="00CD1ED2"/>
    <w:rsid w:val="00CD1F22"/>
    <w:rsid w:val="00CD27BD"/>
    <w:rsid w:val="00CD2902"/>
    <w:rsid w:val="00CD2B94"/>
    <w:rsid w:val="00CD2D28"/>
    <w:rsid w:val="00CD3071"/>
    <w:rsid w:val="00CD3794"/>
    <w:rsid w:val="00CD37E5"/>
    <w:rsid w:val="00CD3907"/>
    <w:rsid w:val="00CD405E"/>
    <w:rsid w:val="00CD4336"/>
    <w:rsid w:val="00CD4668"/>
    <w:rsid w:val="00CD4CC2"/>
    <w:rsid w:val="00CD4D76"/>
    <w:rsid w:val="00CD5052"/>
    <w:rsid w:val="00CD54DE"/>
    <w:rsid w:val="00CD57EF"/>
    <w:rsid w:val="00CD5D0A"/>
    <w:rsid w:val="00CD6347"/>
    <w:rsid w:val="00CD6938"/>
    <w:rsid w:val="00CD7D7C"/>
    <w:rsid w:val="00CE0526"/>
    <w:rsid w:val="00CE0628"/>
    <w:rsid w:val="00CE0AC6"/>
    <w:rsid w:val="00CE0DE4"/>
    <w:rsid w:val="00CE218E"/>
    <w:rsid w:val="00CE29C6"/>
    <w:rsid w:val="00CE2ACA"/>
    <w:rsid w:val="00CE36CD"/>
    <w:rsid w:val="00CE3814"/>
    <w:rsid w:val="00CE463D"/>
    <w:rsid w:val="00CE4D76"/>
    <w:rsid w:val="00CE534E"/>
    <w:rsid w:val="00CE5E54"/>
    <w:rsid w:val="00CE651B"/>
    <w:rsid w:val="00CE6C37"/>
    <w:rsid w:val="00CE6EA0"/>
    <w:rsid w:val="00CE721D"/>
    <w:rsid w:val="00CE7803"/>
    <w:rsid w:val="00CE7E65"/>
    <w:rsid w:val="00CE7ECB"/>
    <w:rsid w:val="00CE7FB3"/>
    <w:rsid w:val="00CF0093"/>
    <w:rsid w:val="00CF0216"/>
    <w:rsid w:val="00CF04E4"/>
    <w:rsid w:val="00CF0761"/>
    <w:rsid w:val="00CF0812"/>
    <w:rsid w:val="00CF1F1E"/>
    <w:rsid w:val="00CF20F1"/>
    <w:rsid w:val="00CF22E2"/>
    <w:rsid w:val="00CF2657"/>
    <w:rsid w:val="00CF328F"/>
    <w:rsid w:val="00CF4343"/>
    <w:rsid w:val="00CF44CD"/>
    <w:rsid w:val="00CF4D1F"/>
    <w:rsid w:val="00CF4DC4"/>
    <w:rsid w:val="00CF5576"/>
    <w:rsid w:val="00CF59EF"/>
    <w:rsid w:val="00CF5C2B"/>
    <w:rsid w:val="00CF6123"/>
    <w:rsid w:val="00CF6372"/>
    <w:rsid w:val="00CF6992"/>
    <w:rsid w:val="00CF6C56"/>
    <w:rsid w:val="00CF7179"/>
    <w:rsid w:val="00CF7AA5"/>
    <w:rsid w:val="00CF7E99"/>
    <w:rsid w:val="00D004E4"/>
    <w:rsid w:val="00D00665"/>
    <w:rsid w:val="00D006F6"/>
    <w:rsid w:val="00D00B03"/>
    <w:rsid w:val="00D00D5A"/>
    <w:rsid w:val="00D01113"/>
    <w:rsid w:val="00D02125"/>
    <w:rsid w:val="00D021C9"/>
    <w:rsid w:val="00D02686"/>
    <w:rsid w:val="00D02DB8"/>
    <w:rsid w:val="00D02E43"/>
    <w:rsid w:val="00D03CA2"/>
    <w:rsid w:val="00D03D03"/>
    <w:rsid w:val="00D03FAE"/>
    <w:rsid w:val="00D04B8D"/>
    <w:rsid w:val="00D05A08"/>
    <w:rsid w:val="00D05FE1"/>
    <w:rsid w:val="00D062D4"/>
    <w:rsid w:val="00D063A3"/>
    <w:rsid w:val="00D06776"/>
    <w:rsid w:val="00D073C1"/>
    <w:rsid w:val="00D10CF5"/>
    <w:rsid w:val="00D112EF"/>
    <w:rsid w:val="00D1191A"/>
    <w:rsid w:val="00D11C41"/>
    <w:rsid w:val="00D122B3"/>
    <w:rsid w:val="00D13249"/>
    <w:rsid w:val="00D15036"/>
    <w:rsid w:val="00D151E6"/>
    <w:rsid w:val="00D15302"/>
    <w:rsid w:val="00D15441"/>
    <w:rsid w:val="00D16053"/>
    <w:rsid w:val="00D16635"/>
    <w:rsid w:val="00D1722F"/>
    <w:rsid w:val="00D1738D"/>
    <w:rsid w:val="00D17464"/>
    <w:rsid w:val="00D17C86"/>
    <w:rsid w:val="00D17DE9"/>
    <w:rsid w:val="00D21351"/>
    <w:rsid w:val="00D21A39"/>
    <w:rsid w:val="00D21AED"/>
    <w:rsid w:val="00D22696"/>
    <w:rsid w:val="00D23277"/>
    <w:rsid w:val="00D23863"/>
    <w:rsid w:val="00D239DA"/>
    <w:rsid w:val="00D23FF0"/>
    <w:rsid w:val="00D24201"/>
    <w:rsid w:val="00D25157"/>
    <w:rsid w:val="00D252D5"/>
    <w:rsid w:val="00D25409"/>
    <w:rsid w:val="00D25851"/>
    <w:rsid w:val="00D2666C"/>
    <w:rsid w:val="00D266CA"/>
    <w:rsid w:val="00D26752"/>
    <w:rsid w:val="00D26D41"/>
    <w:rsid w:val="00D26DF3"/>
    <w:rsid w:val="00D274B4"/>
    <w:rsid w:val="00D275D8"/>
    <w:rsid w:val="00D27865"/>
    <w:rsid w:val="00D279A9"/>
    <w:rsid w:val="00D30788"/>
    <w:rsid w:val="00D3080D"/>
    <w:rsid w:val="00D30873"/>
    <w:rsid w:val="00D30A5D"/>
    <w:rsid w:val="00D30AA3"/>
    <w:rsid w:val="00D310D4"/>
    <w:rsid w:val="00D3169D"/>
    <w:rsid w:val="00D3172C"/>
    <w:rsid w:val="00D31918"/>
    <w:rsid w:val="00D31A7E"/>
    <w:rsid w:val="00D31F96"/>
    <w:rsid w:val="00D320B1"/>
    <w:rsid w:val="00D3241C"/>
    <w:rsid w:val="00D3280F"/>
    <w:rsid w:val="00D33214"/>
    <w:rsid w:val="00D34316"/>
    <w:rsid w:val="00D3461E"/>
    <w:rsid w:val="00D34629"/>
    <w:rsid w:val="00D34F2F"/>
    <w:rsid w:val="00D351DF"/>
    <w:rsid w:val="00D35470"/>
    <w:rsid w:val="00D3577A"/>
    <w:rsid w:val="00D359CB"/>
    <w:rsid w:val="00D35F9B"/>
    <w:rsid w:val="00D3618B"/>
    <w:rsid w:val="00D36CEA"/>
    <w:rsid w:val="00D36E7D"/>
    <w:rsid w:val="00D37241"/>
    <w:rsid w:val="00D374F8"/>
    <w:rsid w:val="00D37AD0"/>
    <w:rsid w:val="00D4049F"/>
    <w:rsid w:val="00D40901"/>
    <w:rsid w:val="00D4109B"/>
    <w:rsid w:val="00D416F9"/>
    <w:rsid w:val="00D428CE"/>
    <w:rsid w:val="00D428E4"/>
    <w:rsid w:val="00D42DEB"/>
    <w:rsid w:val="00D42E9B"/>
    <w:rsid w:val="00D43A60"/>
    <w:rsid w:val="00D43BB5"/>
    <w:rsid w:val="00D43D5D"/>
    <w:rsid w:val="00D43F1C"/>
    <w:rsid w:val="00D4461E"/>
    <w:rsid w:val="00D44795"/>
    <w:rsid w:val="00D44838"/>
    <w:rsid w:val="00D44E7E"/>
    <w:rsid w:val="00D453BF"/>
    <w:rsid w:val="00D455BC"/>
    <w:rsid w:val="00D456E9"/>
    <w:rsid w:val="00D45E0F"/>
    <w:rsid w:val="00D46344"/>
    <w:rsid w:val="00D468E5"/>
    <w:rsid w:val="00D46A75"/>
    <w:rsid w:val="00D46CF2"/>
    <w:rsid w:val="00D46D4E"/>
    <w:rsid w:val="00D46EA3"/>
    <w:rsid w:val="00D4742D"/>
    <w:rsid w:val="00D501D9"/>
    <w:rsid w:val="00D5060D"/>
    <w:rsid w:val="00D50630"/>
    <w:rsid w:val="00D50AC8"/>
    <w:rsid w:val="00D51FE6"/>
    <w:rsid w:val="00D52011"/>
    <w:rsid w:val="00D52613"/>
    <w:rsid w:val="00D52803"/>
    <w:rsid w:val="00D5299C"/>
    <w:rsid w:val="00D52F57"/>
    <w:rsid w:val="00D539A7"/>
    <w:rsid w:val="00D54160"/>
    <w:rsid w:val="00D541D0"/>
    <w:rsid w:val="00D544D1"/>
    <w:rsid w:val="00D546C4"/>
    <w:rsid w:val="00D548C6"/>
    <w:rsid w:val="00D55709"/>
    <w:rsid w:val="00D55713"/>
    <w:rsid w:val="00D557A7"/>
    <w:rsid w:val="00D56101"/>
    <w:rsid w:val="00D56352"/>
    <w:rsid w:val="00D56A95"/>
    <w:rsid w:val="00D56AF7"/>
    <w:rsid w:val="00D57297"/>
    <w:rsid w:val="00D572D8"/>
    <w:rsid w:val="00D5795A"/>
    <w:rsid w:val="00D57A3F"/>
    <w:rsid w:val="00D6003B"/>
    <w:rsid w:val="00D60691"/>
    <w:rsid w:val="00D60E81"/>
    <w:rsid w:val="00D6152A"/>
    <w:rsid w:val="00D6162F"/>
    <w:rsid w:val="00D61E94"/>
    <w:rsid w:val="00D62672"/>
    <w:rsid w:val="00D63571"/>
    <w:rsid w:val="00D638DA"/>
    <w:rsid w:val="00D63E4A"/>
    <w:rsid w:val="00D64156"/>
    <w:rsid w:val="00D64456"/>
    <w:rsid w:val="00D6528F"/>
    <w:rsid w:val="00D6590A"/>
    <w:rsid w:val="00D659DE"/>
    <w:rsid w:val="00D6609C"/>
    <w:rsid w:val="00D66770"/>
    <w:rsid w:val="00D66F35"/>
    <w:rsid w:val="00D6718D"/>
    <w:rsid w:val="00D6730D"/>
    <w:rsid w:val="00D674AC"/>
    <w:rsid w:val="00D674C1"/>
    <w:rsid w:val="00D6792A"/>
    <w:rsid w:val="00D70824"/>
    <w:rsid w:val="00D7082F"/>
    <w:rsid w:val="00D70EAC"/>
    <w:rsid w:val="00D720DE"/>
    <w:rsid w:val="00D728AB"/>
    <w:rsid w:val="00D72AC3"/>
    <w:rsid w:val="00D72C7F"/>
    <w:rsid w:val="00D72D24"/>
    <w:rsid w:val="00D73C91"/>
    <w:rsid w:val="00D7459D"/>
    <w:rsid w:val="00D74EA4"/>
    <w:rsid w:val="00D7536F"/>
    <w:rsid w:val="00D753F6"/>
    <w:rsid w:val="00D7587E"/>
    <w:rsid w:val="00D776C7"/>
    <w:rsid w:val="00D77B4D"/>
    <w:rsid w:val="00D77B99"/>
    <w:rsid w:val="00D77C99"/>
    <w:rsid w:val="00D77DD1"/>
    <w:rsid w:val="00D80257"/>
    <w:rsid w:val="00D80346"/>
    <w:rsid w:val="00D80671"/>
    <w:rsid w:val="00D80684"/>
    <w:rsid w:val="00D806F8"/>
    <w:rsid w:val="00D8110A"/>
    <w:rsid w:val="00D81828"/>
    <w:rsid w:val="00D81A48"/>
    <w:rsid w:val="00D82D67"/>
    <w:rsid w:val="00D82FD1"/>
    <w:rsid w:val="00D835C5"/>
    <w:rsid w:val="00D83CC5"/>
    <w:rsid w:val="00D84D2C"/>
    <w:rsid w:val="00D8521A"/>
    <w:rsid w:val="00D855D0"/>
    <w:rsid w:val="00D859E9"/>
    <w:rsid w:val="00D85A38"/>
    <w:rsid w:val="00D85DC9"/>
    <w:rsid w:val="00D86344"/>
    <w:rsid w:val="00D86672"/>
    <w:rsid w:val="00D868EA"/>
    <w:rsid w:val="00D86A66"/>
    <w:rsid w:val="00D86E58"/>
    <w:rsid w:val="00D87C27"/>
    <w:rsid w:val="00D87D23"/>
    <w:rsid w:val="00D87DA1"/>
    <w:rsid w:val="00D90397"/>
    <w:rsid w:val="00D907AF"/>
    <w:rsid w:val="00D90BDC"/>
    <w:rsid w:val="00D90D83"/>
    <w:rsid w:val="00D91006"/>
    <w:rsid w:val="00D91448"/>
    <w:rsid w:val="00D9167E"/>
    <w:rsid w:val="00D91757"/>
    <w:rsid w:val="00D917C0"/>
    <w:rsid w:val="00D91A59"/>
    <w:rsid w:val="00D91E32"/>
    <w:rsid w:val="00D91E48"/>
    <w:rsid w:val="00D922F1"/>
    <w:rsid w:val="00D92677"/>
    <w:rsid w:val="00D9288F"/>
    <w:rsid w:val="00D92C55"/>
    <w:rsid w:val="00D92F25"/>
    <w:rsid w:val="00D92FDD"/>
    <w:rsid w:val="00D930CE"/>
    <w:rsid w:val="00D93D56"/>
    <w:rsid w:val="00D946C3"/>
    <w:rsid w:val="00D9517F"/>
    <w:rsid w:val="00D95EAB"/>
    <w:rsid w:val="00D96C7B"/>
    <w:rsid w:val="00D96D9F"/>
    <w:rsid w:val="00D96DB8"/>
    <w:rsid w:val="00D97247"/>
    <w:rsid w:val="00D97847"/>
    <w:rsid w:val="00D97C47"/>
    <w:rsid w:val="00DA07E7"/>
    <w:rsid w:val="00DA092B"/>
    <w:rsid w:val="00DA1BC4"/>
    <w:rsid w:val="00DA26D1"/>
    <w:rsid w:val="00DA28DF"/>
    <w:rsid w:val="00DA2CFA"/>
    <w:rsid w:val="00DA2E5A"/>
    <w:rsid w:val="00DA33BC"/>
    <w:rsid w:val="00DA37BD"/>
    <w:rsid w:val="00DA3A6C"/>
    <w:rsid w:val="00DA3C8C"/>
    <w:rsid w:val="00DA3CC5"/>
    <w:rsid w:val="00DA4174"/>
    <w:rsid w:val="00DA457E"/>
    <w:rsid w:val="00DA52C7"/>
    <w:rsid w:val="00DA55C9"/>
    <w:rsid w:val="00DA5CFD"/>
    <w:rsid w:val="00DA5D67"/>
    <w:rsid w:val="00DA6259"/>
    <w:rsid w:val="00DA777C"/>
    <w:rsid w:val="00DB028A"/>
    <w:rsid w:val="00DB0824"/>
    <w:rsid w:val="00DB097F"/>
    <w:rsid w:val="00DB0D51"/>
    <w:rsid w:val="00DB1113"/>
    <w:rsid w:val="00DB1C1D"/>
    <w:rsid w:val="00DB2A38"/>
    <w:rsid w:val="00DB3DD7"/>
    <w:rsid w:val="00DB4AE3"/>
    <w:rsid w:val="00DB52A8"/>
    <w:rsid w:val="00DB53DC"/>
    <w:rsid w:val="00DB6386"/>
    <w:rsid w:val="00DB6E2B"/>
    <w:rsid w:val="00DB7181"/>
    <w:rsid w:val="00DB777E"/>
    <w:rsid w:val="00DB79C9"/>
    <w:rsid w:val="00DC080A"/>
    <w:rsid w:val="00DC0815"/>
    <w:rsid w:val="00DC090B"/>
    <w:rsid w:val="00DC1017"/>
    <w:rsid w:val="00DC11B9"/>
    <w:rsid w:val="00DC1A9C"/>
    <w:rsid w:val="00DC1D26"/>
    <w:rsid w:val="00DC21CC"/>
    <w:rsid w:val="00DC2632"/>
    <w:rsid w:val="00DC2B0D"/>
    <w:rsid w:val="00DC3391"/>
    <w:rsid w:val="00DC4359"/>
    <w:rsid w:val="00DC458F"/>
    <w:rsid w:val="00DC4F70"/>
    <w:rsid w:val="00DC5F68"/>
    <w:rsid w:val="00DC6292"/>
    <w:rsid w:val="00DC65BC"/>
    <w:rsid w:val="00DC69C2"/>
    <w:rsid w:val="00DC6B1C"/>
    <w:rsid w:val="00DC738A"/>
    <w:rsid w:val="00DC7A3E"/>
    <w:rsid w:val="00DC7BED"/>
    <w:rsid w:val="00DC7C0C"/>
    <w:rsid w:val="00DC7F3D"/>
    <w:rsid w:val="00DD0D87"/>
    <w:rsid w:val="00DD10E2"/>
    <w:rsid w:val="00DD1141"/>
    <w:rsid w:val="00DD157B"/>
    <w:rsid w:val="00DD16C0"/>
    <w:rsid w:val="00DD179B"/>
    <w:rsid w:val="00DD184B"/>
    <w:rsid w:val="00DD20C3"/>
    <w:rsid w:val="00DD2529"/>
    <w:rsid w:val="00DD29EF"/>
    <w:rsid w:val="00DD29F5"/>
    <w:rsid w:val="00DD2D16"/>
    <w:rsid w:val="00DD4065"/>
    <w:rsid w:val="00DD492A"/>
    <w:rsid w:val="00DD4F38"/>
    <w:rsid w:val="00DD52AE"/>
    <w:rsid w:val="00DD5C84"/>
    <w:rsid w:val="00DD6475"/>
    <w:rsid w:val="00DD6584"/>
    <w:rsid w:val="00DD76EC"/>
    <w:rsid w:val="00DE030B"/>
    <w:rsid w:val="00DE0492"/>
    <w:rsid w:val="00DE0874"/>
    <w:rsid w:val="00DE0D58"/>
    <w:rsid w:val="00DE13AF"/>
    <w:rsid w:val="00DE1C99"/>
    <w:rsid w:val="00DE1FFE"/>
    <w:rsid w:val="00DE33DD"/>
    <w:rsid w:val="00DE3A0E"/>
    <w:rsid w:val="00DE452C"/>
    <w:rsid w:val="00DE4593"/>
    <w:rsid w:val="00DE4AF0"/>
    <w:rsid w:val="00DE4C1B"/>
    <w:rsid w:val="00DE4F92"/>
    <w:rsid w:val="00DE55B6"/>
    <w:rsid w:val="00DE592F"/>
    <w:rsid w:val="00DE596B"/>
    <w:rsid w:val="00DE613F"/>
    <w:rsid w:val="00DE62D9"/>
    <w:rsid w:val="00DE6450"/>
    <w:rsid w:val="00DE654C"/>
    <w:rsid w:val="00DE676D"/>
    <w:rsid w:val="00DE684D"/>
    <w:rsid w:val="00DE776C"/>
    <w:rsid w:val="00DE7980"/>
    <w:rsid w:val="00DE7A68"/>
    <w:rsid w:val="00DE7F51"/>
    <w:rsid w:val="00DF0617"/>
    <w:rsid w:val="00DF1312"/>
    <w:rsid w:val="00DF1C44"/>
    <w:rsid w:val="00DF21B6"/>
    <w:rsid w:val="00DF256F"/>
    <w:rsid w:val="00DF2783"/>
    <w:rsid w:val="00DF28EC"/>
    <w:rsid w:val="00DF2BA7"/>
    <w:rsid w:val="00DF3272"/>
    <w:rsid w:val="00DF3368"/>
    <w:rsid w:val="00DF3B77"/>
    <w:rsid w:val="00DF3F47"/>
    <w:rsid w:val="00DF3FDF"/>
    <w:rsid w:val="00DF4840"/>
    <w:rsid w:val="00DF48D3"/>
    <w:rsid w:val="00DF4BF3"/>
    <w:rsid w:val="00DF4EE9"/>
    <w:rsid w:val="00DF54D1"/>
    <w:rsid w:val="00DF59E9"/>
    <w:rsid w:val="00DF5E24"/>
    <w:rsid w:val="00DF646E"/>
    <w:rsid w:val="00DF6833"/>
    <w:rsid w:val="00DF7586"/>
    <w:rsid w:val="00DF7BE4"/>
    <w:rsid w:val="00DF7D74"/>
    <w:rsid w:val="00DF7F9C"/>
    <w:rsid w:val="00E00389"/>
    <w:rsid w:val="00E01505"/>
    <w:rsid w:val="00E016FA"/>
    <w:rsid w:val="00E01933"/>
    <w:rsid w:val="00E022B5"/>
    <w:rsid w:val="00E03363"/>
    <w:rsid w:val="00E04A27"/>
    <w:rsid w:val="00E04F53"/>
    <w:rsid w:val="00E05BEE"/>
    <w:rsid w:val="00E05DF7"/>
    <w:rsid w:val="00E068E0"/>
    <w:rsid w:val="00E06924"/>
    <w:rsid w:val="00E06BEC"/>
    <w:rsid w:val="00E06F83"/>
    <w:rsid w:val="00E070B1"/>
    <w:rsid w:val="00E07F8A"/>
    <w:rsid w:val="00E07FEA"/>
    <w:rsid w:val="00E10052"/>
    <w:rsid w:val="00E1128F"/>
    <w:rsid w:val="00E1138D"/>
    <w:rsid w:val="00E11C08"/>
    <w:rsid w:val="00E11FA1"/>
    <w:rsid w:val="00E120FD"/>
    <w:rsid w:val="00E122D2"/>
    <w:rsid w:val="00E12E44"/>
    <w:rsid w:val="00E12E6A"/>
    <w:rsid w:val="00E13103"/>
    <w:rsid w:val="00E1336B"/>
    <w:rsid w:val="00E13A6B"/>
    <w:rsid w:val="00E13E1A"/>
    <w:rsid w:val="00E140B2"/>
    <w:rsid w:val="00E140FB"/>
    <w:rsid w:val="00E14F31"/>
    <w:rsid w:val="00E1555C"/>
    <w:rsid w:val="00E15ABC"/>
    <w:rsid w:val="00E16485"/>
    <w:rsid w:val="00E16BD4"/>
    <w:rsid w:val="00E16FA5"/>
    <w:rsid w:val="00E1717A"/>
    <w:rsid w:val="00E17CB6"/>
    <w:rsid w:val="00E2000E"/>
    <w:rsid w:val="00E206DD"/>
    <w:rsid w:val="00E20941"/>
    <w:rsid w:val="00E20E11"/>
    <w:rsid w:val="00E20E13"/>
    <w:rsid w:val="00E2133C"/>
    <w:rsid w:val="00E21D0D"/>
    <w:rsid w:val="00E21F63"/>
    <w:rsid w:val="00E222D8"/>
    <w:rsid w:val="00E223AB"/>
    <w:rsid w:val="00E227D4"/>
    <w:rsid w:val="00E22A23"/>
    <w:rsid w:val="00E22D99"/>
    <w:rsid w:val="00E23037"/>
    <w:rsid w:val="00E23599"/>
    <w:rsid w:val="00E23BDD"/>
    <w:rsid w:val="00E23C5C"/>
    <w:rsid w:val="00E2447C"/>
    <w:rsid w:val="00E24FAB"/>
    <w:rsid w:val="00E25482"/>
    <w:rsid w:val="00E256A2"/>
    <w:rsid w:val="00E26862"/>
    <w:rsid w:val="00E26AA2"/>
    <w:rsid w:val="00E26BFD"/>
    <w:rsid w:val="00E2741B"/>
    <w:rsid w:val="00E2771E"/>
    <w:rsid w:val="00E27A1D"/>
    <w:rsid w:val="00E27FB8"/>
    <w:rsid w:val="00E27FE7"/>
    <w:rsid w:val="00E30061"/>
    <w:rsid w:val="00E31395"/>
    <w:rsid w:val="00E314D9"/>
    <w:rsid w:val="00E31A7E"/>
    <w:rsid w:val="00E32B82"/>
    <w:rsid w:val="00E32BC6"/>
    <w:rsid w:val="00E32DCC"/>
    <w:rsid w:val="00E32EFB"/>
    <w:rsid w:val="00E3327D"/>
    <w:rsid w:val="00E33308"/>
    <w:rsid w:val="00E3398D"/>
    <w:rsid w:val="00E34297"/>
    <w:rsid w:val="00E34788"/>
    <w:rsid w:val="00E350E4"/>
    <w:rsid w:val="00E35274"/>
    <w:rsid w:val="00E3584C"/>
    <w:rsid w:val="00E35B03"/>
    <w:rsid w:val="00E35B9A"/>
    <w:rsid w:val="00E35DEF"/>
    <w:rsid w:val="00E362A3"/>
    <w:rsid w:val="00E36406"/>
    <w:rsid w:val="00E37F58"/>
    <w:rsid w:val="00E4093A"/>
    <w:rsid w:val="00E419D9"/>
    <w:rsid w:val="00E4201E"/>
    <w:rsid w:val="00E4217A"/>
    <w:rsid w:val="00E4239A"/>
    <w:rsid w:val="00E42566"/>
    <w:rsid w:val="00E42BB9"/>
    <w:rsid w:val="00E42D56"/>
    <w:rsid w:val="00E435F7"/>
    <w:rsid w:val="00E4361C"/>
    <w:rsid w:val="00E43F2C"/>
    <w:rsid w:val="00E4438B"/>
    <w:rsid w:val="00E443F0"/>
    <w:rsid w:val="00E445CA"/>
    <w:rsid w:val="00E446E9"/>
    <w:rsid w:val="00E44981"/>
    <w:rsid w:val="00E44D14"/>
    <w:rsid w:val="00E451F8"/>
    <w:rsid w:val="00E4589E"/>
    <w:rsid w:val="00E45A73"/>
    <w:rsid w:val="00E45B74"/>
    <w:rsid w:val="00E45F16"/>
    <w:rsid w:val="00E4633C"/>
    <w:rsid w:val="00E46479"/>
    <w:rsid w:val="00E467CB"/>
    <w:rsid w:val="00E4695D"/>
    <w:rsid w:val="00E472C6"/>
    <w:rsid w:val="00E47530"/>
    <w:rsid w:val="00E47581"/>
    <w:rsid w:val="00E50040"/>
    <w:rsid w:val="00E503C5"/>
    <w:rsid w:val="00E50466"/>
    <w:rsid w:val="00E506B0"/>
    <w:rsid w:val="00E50D86"/>
    <w:rsid w:val="00E51056"/>
    <w:rsid w:val="00E5151E"/>
    <w:rsid w:val="00E51CB1"/>
    <w:rsid w:val="00E51D44"/>
    <w:rsid w:val="00E52482"/>
    <w:rsid w:val="00E52B36"/>
    <w:rsid w:val="00E52DAB"/>
    <w:rsid w:val="00E537FE"/>
    <w:rsid w:val="00E53B0D"/>
    <w:rsid w:val="00E540EF"/>
    <w:rsid w:val="00E5413A"/>
    <w:rsid w:val="00E54C14"/>
    <w:rsid w:val="00E54DCA"/>
    <w:rsid w:val="00E552A8"/>
    <w:rsid w:val="00E55833"/>
    <w:rsid w:val="00E5590F"/>
    <w:rsid w:val="00E5593E"/>
    <w:rsid w:val="00E55AEF"/>
    <w:rsid w:val="00E5611F"/>
    <w:rsid w:val="00E5617C"/>
    <w:rsid w:val="00E56613"/>
    <w:rsid w:val="00E5684D"/>
    <w:rsid w:val="00E56AA5"/>
    <w:rsid w:val="00E56BD0"/>
    <w:rsid w:val="00E572AE"/>
    <w:rsid w:val="00E57B24"/>
    <w:rsid w:val="00E57F9B"/>
    <w:rsid w:val="00E6019C"/>
    <w:rsid w:val="00E60DCD"/>
    <w:rsid w:val="00E61191"/>
    <w:rsid w:val="00E62366"/>
    <w:rsid w:val="00E62F75"/>
    <w:rsid w:val="00E62FEA"/>
    <w:rsid w:val="00E63134"/>
    <w:rsid w:val="00E63478"/>
    <w:rsid w:val="00E63670"/>
    <w:rsid w:val="00E638F3"/>
    <w:rsid w:val="00E63D30"/>
    <w:rsid w:val="00E63E58"/>
    <w:rsid w:val="00E646E0"/>
    <w:rsid w:val="00E65AFE"/>
    <w:rsid w:val="00E65B0F"/>
    <w:rsid w:val="00E66313"/>
    <w:rsid w:val="00E66CA7"/>
    <w:rsid w:val="00E701DB"/>
    <w:rsid w:val="00E70A03"/>
    <w:rsid w:val="00E70AE2"/>
    <w:rsid w:val="00E70D41"/>
    <w:rsid w:val="00E71FEA"/>
    <w:rsid w:val="00E721CA"/>
    <w:rsid w:val="00E7260D"/>
    <w:rsid w:val="00E72747"/>
    <w:rsid w:val="00E72CEE"/>
    <w:rsid w:val="00E73043"/>
    <w:rsid w:val="00E7409B"/>
    <w:rsid w:val="00E74776"/>
    <w:rsid w:val="00E74AA4"/>
    <w:rsid w:val="00E75B92"/>
    <w:rsid w:val="00E7601B"/>
    <w:rsid w:val="00E76127"/>
    <w:rsid w:val="00E77612"/>
    <w:rsid w:val="00E77704"/>
    <w:rsid w:val="00E77BDC"/>
    <w:rsid w:val="00E77F49"/>
    <w:rsid w:val="00E801D2"/>
    <w:rsid w:val="00E8092B"/>
    <w:rsid w:val="00E80A8F"/>
    <w:rsid w:val="00E80EBC"/>
    <w:rsid w:val="00E8133F"/>
    <w:rsid w:val="00E8162F"/>
    <w:rsid w:val="00E81956"/>
    <w:rsid w:val="00E82011"/>
    <w:rsid w:val="00E82150"/>
    <w:rsid w:val="00E822F8"/>
    <w:rsid w:val="00E8233F"/>
    <w:rsid w:val="00E8237C"/>
    <w:rsid w:val="00E82459"/>
    <w:rsid w:val="00E82765"/>
    <w:rsid w:val="00E82DFF"/>
    <w:rsid w:val="00E83015"/>
    <w:rsid w:val="00E83865"/>
    <w:rsid w:val="00E83A92"/>
    <w:rsid w:val="00E83C69"/>
    <w:rsid w:val="00E8407B"/>
    <w:rsid w:val="00E8412F"/>
    <w:rsid w:val="00E84454"/>
    <w:rsid w:val="00E84701"/>
    <w:rsid w:val="00E84B37"/>
    <w:rsid w:val="00E84C9F"/>
    <w:rsid w:val="00E8574A"/>
    <w:rsid w:val="00E85CC9"/>
    <w:rsid w:val="00E85CD2"/>
    <w:rsid w:val="00E8644F"/>
    <w:rsid w:val="00E866B6"/>
    <w:rsid w:val="00E86B5F"/>
    <w:rsid w:val="00E8773D"/>
    <w:rsid w:val="00E879E8"/>
    <w:rsid w:val="00E87E98"/>
    <w:rsid w:val="00E90041"/>
    <w:rsid w:val="00E90097"/>
    <w:rsid w:val="00E9031D"/>
    <w:rsid w:val="00E90738"/>
    <w:rsid w:val="00E90938"/>
    <w:rsid w:val="00E90CE7"/>
    <w:rsid w:val="00E91665"/>
    <w:rsid w:val="00E9169D"/>
    <w:rsid w:val="00E916EA"/>
    <w:rsid w:val="00E91787"/>
    <w:rsid w:val="00E91CE1"/>
    <w:rsid w:val="00E91E3B"/>
    <w:rsid w:val="00E920CA"/>
    <w:rsid w:val="00E924E4"/>
    <w:rsid w:val="00E92830"/>
    <w:rsid w:val="00E92C71"/>
    <w:rsid w:val="00E92F20"/>
    <w:rsid w:val="00E9450A"/>
    <w:rsid w:val="00E946B7"/>
    <w:rsid w:val="00E94AD5"/>
    <w:rsid w:val="00E94D9E"/>
    <w:rsid w:val="00E95463"/>
    <w:rsid w:val="00E955CB"/>
    <w:rsid w:val="00E958DF"/>
    <w:rsid w:val="00E95D31"/>
    <w:rsid w:val="00E961F1"/>
    <w:rsid w:val="00E96242"/>
    <w:rsid w:val="00E9634D"/>
    <w:rsid w:val="00E96AF3"/>
    <w:rsid w:val="00E96B66"/>
    <w:rsid w:val="00E96EB7"/>
    <w:rsid w:val="00E97648"/>
    <w:rsid w:val="00E97787"/>
    <w:rsid w:val="00E97E3B"/>
    <w:rsid w:val="00EA09C4"/>
    <w:rsid w:val="00EA0CB2"/>
    <w:rsid w:val="00EA127D"/>
    <w:rsid w:val="00EA17A5"/>
    <w:rsid w:val="00EA2568"/>
    <w:rsid w:val="00EA27A6"/>
    <w:rsid w:val="00EA373A"/>
    <w:rsid w:val="00EA39A4"/>
    <w:rsid w:val="00EA3DA1"/>
    <w:rsid w:val="00EA3E3B"/>
    <w:rsid w:val="00EA44DD"/>
    <w:rsid w:val="00EA4821"/>
    <w:rsid w:val="00EA4AAF"/>
    <w:rsid w:val="00EA528D"/>
    <w:rsid w:val="00EA5361"/>
    <w:rsid w:val="00EA55B6"/>
    <w:rsid w:val="00EA5F01"/>
    <w:rsid w:val="00EA5F40"/>
    <w:rsid w:val="00EA6319"/>
    <w:rsid w:val="00EA693E"/>
    <w:rsid w:val="00EA7433"/>
    <w:rsid w:val="00EA7497"/>
    <w:rsid w:val="00EA7F3B"/>
    <w:rsid w:val="00EB04B1"/>
    <w:rsid w:val="00EB0730"/>
    <w:rsid w:val="00EB12FA"/>
    <w:rsid w:val="00EB172D"/>
    <w:rsid w:val="00EB180C"/>
    <w:rsid w:val="00EB1C4D"/>
    <w:rsid w:val="00EB24B8"/>
    <w:rsid w:val="00EB2CB4"/>
    <w:rsid w:val="00EB2CEB"/>
    <w:rsid w:val="00EB37F6"/>
    <w:rsid w:val="00EB3841"/>
    <w:rsid w:val="00EB3D11"/>
    <w:rsid w:val="00EB3D30"/>
    <w:rsid w:val="00EB3EA9"/>
    <w:rsid w:val="00EB4B99"/>
    <w:rsid w:val="00EB4F1F"/>
    <w:rsid w:val="00EB4F26"/>
    <w:rsid w:val="00EB56DC"/>
    <w:rsid w:val="00EB63EF"/>
    <w:rsid w:val="00EB67DD"/>
    <w:rsid w:val="00EB69A1"/>
    <w:rsid w:val="00EB6BCE"/>
    <w:rsid w:val="00EB774E"/>
    <w:rsid w:val="00EC0306"/>
    <w:rsid w:val="00EC0BD7"/>
    <w:rsid w:val="00EC1BA7"/>
    <w:rsid w:val="00EC21E9"/>
    <w:rsid w:val="00EC2843"/>
    <w:rsid w:val="00EC2B7D"/>
    <w:rsid w:val="00EC3A78"/>
    <w:rsid w:val="00EC3FE8"/>
    <w:rsid w:val="00EC4074"/>
    <w:rsid w:val="00EC4179"/>
    <w:rsid w:val="00EC4295"/>
    <w:rsid w:val="00EC431D"/>
    <w:rsid w:val="00EC4AB1"/>
    <w:rsid w:val="00EC4E38"/>
    <w:rsid w:val="00EC5403"/>
    <w:rsid w:val="00EC5439"/>
    <w:rsid w:val="00EC5CBF"/>
    <w:rsid w:val="00EC5E57"/>
    <w:rsid w:val="00EC5E67"/>
    <w:rsid w:val="00EC70E2"/>
    <w:rsid w:val="00EC7827"/>
    <w:rsid w:val="00EC7ABF"/>
    <w:rsid w:val="00EC7F3C"/>
    <w:rsid w:val="00ED161A"/>
    <w:rsid w:val="00ED1923"/>
    <w:rsid w:val="00ED1B7C"/>
    <w:rsid w:val="00ED24C0"/>
    <w:rsid w:val="00ED24E1"/>
    <w:rsid w:val="00ED25E4"/>
    <w:rsid w:val="00ED2798"/>
    <w:rsid w:val="00ED2E18"/>
    <w:rsid w:val="00ED2F04"/>
    <w:rsid w:val="00ED2F88"/>
    <w:rsid w:val="00ED32CE"/>
    <w:rsid w:val="00ED389A"/>
    <w:rsid w:val="00ED3F3A"/>
    <w:rsid w:val="00ED479A"/>
    <w:rsid w:val="00ED4AB8"/>
    <w:rsid w:val="00ED5EA0"/>
    <w:rsid w:val="00ED631C"/>
    <w:rsid w:val="00ED7083"/>
    <w:rsid w:val="00ED70BA"/>
    <w:rsid w:val="00ED7784"/>
    <w:rsid w:val="00ED79F5"/>
    <w:rsid w:val="00ED7FDC"/>
    <w:rsid w:val="00EE0C40"/>
    <w:rsid w:val="00EE1126"/>
    <w:rsid w:val="00EE121C"/>
    <w:rsid w:val="00EE20D2"/>
    <w:rsid w:val="00EE21D1"/>
    <w:rsid w:val="00EE232E"/>
    <w:rsid w:val="00EE2FCE"/>
    <w:rsid w:val="00EE3EB0"/>
    <w:rsid w:val="00EE4A62"/>
    <w:rsid w:val="00EE4AEF"/>
    <w:rsid w:val="00EE502B"/>
    <w:rsid w:val="00EE5143"/>
    <w:rsid w:val="00EE534A"/>
    <w:rsid w:val="00EE55B3"/>
    <w:rsid w:val="00EE618B"/>
    <w:rsid w:val="00EE669C"/>
    <w:rsid w:val="00EE683B"/>
    <w:rsid w:val="00EE69B2"/>
    <w:rsid w:val="00EE6B7E"/>
    <w:rsid w:val="00EE7C93"/>
    <w:rsid w:val="00EE7F11"/>
    <w:rsid w:val="00EF0255"/>
    <w:rsid w:val="00EF0559"/>
    <w:rsid w:val="00EF07D1"/>
    <w:rsid w:val="00EF0806"/>
    <w:rsid w:val="00EF09CB"/>
    <w:rsid w:val="00EF0C58"/>
    <w:rsid w:val="00EF0CA8"/>
    <w:rsid w:val="00EF0D6A"/>
    <w:rsid w:val="00EF1853"/>
    <w:rsid w:val="00EF294A"/>
    <w:rsid w:val="00EF2E15"/>
    <w:rsid w:val="00EF2FB9"/>
    <w:rsid w:val="00EF32AD"/>
    <w:rsid w:val="00EF39DB"/>
    <w:rsid w:val="00EF46FB"/>
    <w:rsid w:val="00EF49E5"/>
    <w:rsid w:val="00EF5066"/>
    <w:rsid w:val="00EF5562"/>
    <w:rsid w:val="00EF5CC5"/>
    <w:rsid w:val="00EF6051"/>
    <w:rsid w:val="00EF611F"/>
    <w:rsid w:val="00EF66EC"/>
    <w:rsid w:val="00EF7660"/>
    <w:rsid w:val="00EF7916"/>
    <w:rsid w:val="00EF7B7F"/>
    <w:rsid w:val="00F00309"/>
    <w:rsid w:val="00F00EA9"/>
    <w:rsid w:val="00F012DB"/>
    <w:rsid w:val="00F013D3"/>
    <w:rsid w:val="00F019B9"/>
    <w:rsid w:val="00F02A12"/>
    <w:rsid w:val="00F02A92"/>
    <w:rsid w:val="00F02C77"/>
    <w:rsid w:val="00F02E42"/>
    <w:rsid w:val="00F0346D"/>
    <w:rsid w:val="00F03D01"/>
    <w:rsid w:val="00F03E36"/>
    <w:rsid w:val="00F03F30"/>
    <w:rsid w:val="00F04032"/>
    <w:rsid w:val="00F04585"/>
    <w:rsid w:val="00F06424"/>
    <w:rsid w:val="00F067DD"/>
    <w:rsid w:val="00F06AD7"/>
    <w:rsid w:val="00F074C9"/>
    <w:rsid w:val="00F07F0A"/>
    <w:rsid w:val="00F100B5"/>
    <w:rsid w:val="00F1060B"/>
    <w:rsid w:val="00F108B0"/>
    <w:rsid w:val="00F119CF"/>
    <w:rsid w:val="00F11F8C"/>
    <w:rsid w:val="00F127B0"/>
    <w:rsid w:val="00F127B3"/>
    <w:rsid w:val="00F12853"/>
    <w:rsid w:val="00F12EB1"/>
    <w:rsid w:val="00F13256"/>
    <w:rsid w:val="00F13AD3"/>
    <w:rsid w:val="00F13EBF"/>
    <w:rsid w:val="00F1479F"/>
    <w:rsid w:val="00F14C31"/>
    <w:rsid w:val="00F14FDF"/>
    <w:rsid w:val="00F153CD"/>
    <w:rsid w:val="00F15831"/>
    <w:rsid w:val="00F15CCD"/>
    <w:rsid w:val="00F15FFC"/>
    <w:rsid w:val="00F16374"/>
    <w:rsid w:val="00F16520"/>
    <w:rsid w:val="00F16B34"/>
    <w:rsid w:val="00F17277"/>
    <w:rsid w:val="00F173D5"/>
    <w:rsid w:val="00F17623"/>
    <w:rsid w:val="00F17BA9"/>
    <w:rsid w:val="00F17C54"/>
    <w:rsid w:val="00F20667"/>
    <w:rsid w:val="00F20D7A"/>
    <w:rsid w:val="00F2112E"/>
    <w:rsid w:val="00F21CB6"/>
    <w:rsid w:val="00F21CCA"/>
    <w:rsid w:val="00F21EE5"/>
    <w:rsid w:val="00F22125"/>
    <w:rsid w:val="00F223F3"/>
    <w:rsid w:val="00F22D49"/>
    <w:rsid w:val="00F23406"/>
    <w:rsid w:val="00F24009"/>
    <w:rsid w:val="00F24610"/>
    <w:rsid w:val="00F255BA"/>
    <w:rsid w:val="00F255EB"/>
    <w:rsid w:val="00F25F55"/>
    <w:rsid w:val="00F26003"/>
    <w:rsid w:val="00F26A1A"/>
    <w:rsid w:val="00F27084"/>
    <w:rsid w:val="00F27A08"/>
    <w:rsid w:val="00F30C0C"/>
    <w:rsid w:val="00F31063"/>
    <w:rsid w:val="00F313A6"/>
    <w:rsid w:val="00F31B3A"/>
    <w:rsid w:val="00F32243"/>
    <w:rsid w:val="00F323DB"/>
    <w:rsid w:val="00F339BD"/>
    <w:rsid w:val="00F33E8F"/>
    <w:rsid w:val="00F343AD"/>
    <w:rsid w:val="00F343FF"/>
    <w:rsid w:val="00F34A4B"/>
    <w:rsid w:val="00F34B0E"/>
    <w:rsid w:val="00F34C28"/>
    <w:rsid w:val="00F35096"/>
    <w:rsid w:val="00F3521B"/>
    <w:rsid w:val="00F35A64"/>
    <w:rsid w:val="00F35C48"/>
    <w:rsid w:val="00F35F6F"/>
    <w:rsid w:val="00F36701"/>
    <w:rsid w:val="00F36B13"/>
    <w:rsid w:val="00F36C69"/>
    <w:rsid w:val="00F36E36"/>
    <w:rsid w:val="00F374C7"/>
    <w:rsid w:val="00F379F4"/>
    <w:rsid w:val="00F4009E"/>
    <w:rsid w:val="00F4014D"/>
    <w:rsid w:val="00F41002"/>
    <w:rsid w:val="00F41F0A"/>
    <w:rsid w:val="00F4209F"/>
    <w:rsid w:val="00F423AD"/>
    <w:rsid w:val="00F42905"/>
    <w:rsid w:val="00F42A0E"/>
    <w:rsid w:val="00F43068"/>
    <w:rsid w:val="00F43A31"/>
    <w:rsid w:val="00F43BAD"/>
    <w:rsid w:val="00F43E62"/>
    <w:rsid w:val="00F440C6"/>
    <w:rsid w:val="00F443DB"/>
    <w:rsid w:val="00F45381"/>
    <w:rsid w:val="00F45D5E"/>
    <w:rsid w:val="00F4616D"/>
    <w:rsid w:val="00F46C84"/>
    <w:rsid w:val="00F46D6A"/>
    <w:rsid w:val="00F47270"/>
    <w:rsid w:val="00F47347"/>
    <w:rsid w:val="00F473F9"/>
    <w:rsid w:val="00F47B6F"/>
    <w:rsid w:val="00F47BD5"/>
    <w:rsid w:val="00F47EAA"/>
    <w:rsid w:val="00F50F43"/>
    <w:rsid w:val="00F5116D"/>
    <w:rsid w:val="00F5146E"/>
    <w:rsid w:val="00F52376"/>
    <w:rsid w:val="00F5257F"/>
    <w:rsid w:val="00F538E4"/>
    <w:rsid w:val="00F541AF"/>
    <w:rsid w:val="00F5459B"/>
    <w:rsid w:val="00F5585D"/>
    <w:rsid w:val="00F55F37"/>
    <w:rsid w:val="00F5639A"/>
    <w:rsid w:val="00F56850"/>
    <w:rsid w:val="00F56B51"/>
    <w:rsid w:val="00F57744"/>
    <w:rsid w:val="00F57AF4"/>
    <w:rsid w:val="00F57E8D"/>
    <w:rsid w:val="00F604FF"/>
    <w:rsid w:val="00F6055F"/>
    <w:rsid w:val="00F6059C"/>
    <w:rsid w:val="00F60DC0"/>
    <w:rsid w:val="00F61156"/>
    <w:rsid w:val="00F62179"/>
    <w:rsid w:val="00F624E5"/>
    <w:rsid w:val="00F62566"/>
    <w:rsid w:val="00F62989"/>
    <w:rsid w:val="00F62D27"/>
    <w:rsid w:val="00F63728"/>
    <w:rsid w:val="00F6396A"/>
    <w:rsid w:val="00F639CD"/>
    <w:rsid w:val="00F64260"/>
    <w:rsid w:val="00F645B0"/>
    <w:rsid w:val="00F64A72"/>
    <w:rsid w:val="00F6504C"/>
    <w:rsid w:val="00F65072"/>
    <w:rsid w:val="00F65461"/>
    <w:rsid w:val="00F65766"/>
    <w:rsid w:val="00F65952"/>
    <w:rsid w:val="00F66231"/>
    <w:rsid w:val="00F663D1"/>
    <w:rsid w:val="00F67648"/>
    <w:rsid w:val="00F679FC"/>
    <w:rsid w:val="00F67B12"/>
    <w:rsid w:val="00F7054E"/>
    <w:rsid w:val="00F707B8"/>
    <w:rsid w:val="00F70A54"/>
    <w:rsid w:val="00F71285"/>
    <w:rsid w:val="00F713C8"/>
    <w:rsid w:val="00F71710"/>
    <w:rsid w:val="00F719A4"/>
    <w:rsid w:val="00F71A74"/>
    <w:rsid w:val="00F71BC2"/>
    <w:rsid w:val="00F72EA2"/>
    <w:rsid w:val="00F731E9"/>
    <w:rsid w:val="00F73365"/>
    <w:rsid w:val="00F735DA"/>
    <w:rsid w:val="00F73BD7"/>
    <w:rsid w:val="00F74078"/>
    <w:rsid w:val="00F741D1"/>
    <w:rsid w:val="00F74938"/>
    <w:rsid w:val="00F74D76"/>
    <w:rsid w:val="00F755E1"/>
    <w:rsid w:val="00F75D61"/>
    <w:rsid w:val="00F75EA3"/>
    <w:rsid w:val="00F76085"/>
    <w:rsid w:val="00F76358"/>
    <w:rsid w:val="00F76E05"/>
    <w:rsid w:val="00F77128"/>
    <w:rsid w:val="00F77BD0"/>
    <w:rsid w:val="00F77D65"/>
    <w:rsid w:val="00F8065C"/>
    <w:rsid w:val="00F806AB"/>
    <w:rsid w:val="00F8085D"/>
    <w:rsid w:val="00F809D7"/>
    <w:rsid w:val="00F80A80"/>
    <w:rsid w:val="00F80FFE"/>
    <w:rsid w:val="00F818DE"/>
    <w:rsid w:val="00F81905"/>
    <w:rsid w:val="00F81B8F"/>
    <w:rsid w:val="00F81D54"/>
    <w:rsid w:val="00F82EF2"/>
    <w:rsid w:val="00F83202"/>
    <w:rsid w:val="00F8331A"/>
    <w:rsid w:val="00F83659"/>
    <w:rsid w:val="00F84142"/>
    <w:rsid w:val="00F84652"/>
    <w:rsid w:val="00F84716"/>
    <w:rsid w:val="00F848C5"/>
    <w:rsid w:val="00F84BF6"/>
    <w:rsid w:val="00F84D38"/>
    <w:rsid w:val="00F85115"/>
    <w:rsid w:val="00F8590B"/>
    <w:rsid w:val="00F85C93"/>
    <w:rsid w:val="00F8607C"/>
    <w:rsid w:val="00F862D3"/>
    <w:rsid w:val="00F865C4"/>
    <w:rsid w:val="00F866F6"/>
    <w:rsid w:val="00F867D8"/>
    <w:rsid w:val="00F86F4E"/>
    <w:rsid w:val="00F8720B"/>
    <w:rsid w:val="00F87379"/>
    <w:rsid w:val="00F877EF"/>
    <w:rsid w:val="00F90AA5"/>
    <w:rsid w:val="00F90C52"/>
    <w:rsid w:val="00F90DDA"/>
    <w:rsid w:val="00F90ED6"/>
    <w:rsid w:val="00F912E3"/>
    <w:rsid w:val="00F91A12"/>
    <w:rsid w:val="00F91CB5"/>
    <w:rsid w:val="00F920E2"/>
    <w:rsid w:val="00F92236"/>
    <w:rsid w:val="00F925BA"/>
    <w:rsid w:val="00F9295F"/>
    <w:rsid w:val="00F92CAC"/>
    <w:rsid w:val="00F92DB1"/>
    <w:rsid w:val="00F92F57"/>
    <w:rsid w:val="00F9385D"/>
    <w:rsid w:val="00F94537"/>
    <w:rsid w:val="00F94BB6"/>
    <w:rsid w:val="00F94ECF"/>
    <w:rsid w:val="00F9559E"/>
    <w:rsid w:val="00F95751"/>
    <w:rsid w:val="00F95FA9"/>
    <w:rsid w:val="00F965E6"/>
    <w:rsid w:val="00F966AE"/>
    <w:rsid w:val="00F96EDD"/>
    <w:rsid w:val="00F970D1"/>
    <w:rsid w:val="00F97416"/>
    <w:rsid w:val="00F977CE"/>
    <w:rsid w:val="00FA01E3"/>
    <w:rsid w:val="00FA01E8"/>
    <w:rsid w:val="00FA06D6"/>
    <w:rsid w:val="00FA0C6F"/>
    <w:rsid w:val="00FA0E8A"/>
    <w:rsid w:val="00FA0FDA"/>
    <w:rsid w:val="00FA1764"/>
    <w:rsid w:val="00FA1D0A"/>
    <w:rsid w:val="00FA2141"/>
    <w:rsid w:val="00FA2616"/>
    <w:rsid w:val="00FA28DF"/>
    <w:rsid w:val="00FA31E1"/>
    <w:rsid w:val="00FA35CA"/>
    <w:rsid w:val="00FA3679"/>
    <w:rsid w:val="00FA378D"/>
    <w:rsid w:val="00FA3D8D"/>
    <w:rsid w:val="00FA42F1"/>
    <w:rsid w:val="00FA4B6D"/>
    <w:rsid w:val="00FA5491"/>
    <w:rsid w:val="00FA5A53"/>
    <w:rsid w:val="00FA5CA1"/>
    <w:rsid w:val="00FA61B3"/>
    <w:rsid w:val="00FA649F"/>
    <w:rsid w:val="00FA6854"/>
    <w:rsid w:val="00FA6ADE"/>
    <w:rsid w:val="00FA6E60"/>
    <w:rsid w:val="00FA7A63"/>
    <w:rsid w:val="00FA7B65"/>
    <w:rsid w:val="00FB014E"/>
    <w:rsid w:val="00FB024B"/>
    <w:rsid w:val="00FB0906"/>
    <w:rsid w:val="00FB12C3"/>
    <w:rsid w:val="00FB1CF1"/>
    <w:rsid w:val="00FB28A3"/>
    <w:rsid w:val="00FB380A"/>
    <w:rsid w:val="00FB4B59"/>
    <w:rsid w:val="00FB59DD"/>
    <w:rsid w:val="00FB6499"/>
    <w:rsid w:val="00FB656A"/>
    <w:rsid w:val="00FB6A18"/>
    <w:rsid w:val="00FB6E35"/>
    <w:rsid w:val="00FB6E9F"/>
    <w:rsid w:val="00FB6F8A"/>
    <w:rsid w:val="00FB75FD"/>
    <w:rsid w:val="00FC002C"/>
    <w:rsid w:val="00FC03F8"/>
    <w:rsid w:val="00FC0447"/>
    <w:rsid w:val="00FC048A"/>
    <w:rsid w:val="00FC0CD7"/>
    <w:rsid w:val="00FC14C1"/>
    <w:rsid w:val="00FC1ED7"/>
    <w:rsid w:val="00FC2145"/>
    <w:rsid w:val="00FC2954"/>
    <w:rsid w:val="00FC3F43"/>
    <w:rsid w:val="00FC4081"/>
    <w:rsid w:val="00FC46FA"/>
    <w:rsid w:val="00FC4710"/>
    <w:rsid w:val="00FC4955"/>
    <w:rsid w:val="00FC49D8"/>
    <w:rsid w:val="00FC4EE3"/>
    <w:rsid w:val="00FC4EF0"/>
    <w:rsid w:val="00FC5228"/>
    <w:rsid w:val="00FC5FAD"/>
    <w:rsid w:val="00FC6192"/>
    <w:rsid w:val="00FC63CF"/>
    <w:rsid w:val="00FC6694"/>
    <w:rsid w:val="00FC6C79"/>
    <w:rsid w:val="00FC6D1A"/>
    <w:rsid w:val="00FD08BF"/>
    <w:rsid w:val="00FD0901"/>
    <w:rsid w:val="00FD0B32"/>
    <w:rsid w:val="00FD0C46"/>
    <w:rsid w:val="00FD117B"/>
    <w:rsid w:val="00FD11B9"/>
    <w:rsid w:val="00FD1CEB"/>
    <w:rsid w:val="00FD1E38"/>
    <w:rsid w:val="00FD2133"/>
    <w:rsid w:val="00FD227F"/>
    <w:rsid w:val="00FD2862"/>
    <w:rsid w:val="00FD2E13"/>
    <w:rsid w:val="00FD2EA3"/>
    <w:rsid w:val="00FD3620"/>
    <w:rsid w:val="00FD36E6"/>
    <w:rsid w:val="00FD37D5"/>
    <w:rsid w:val="00FD3A27"/>
    <w:rsid w:val="00FD4575"/>
    <w:rsid w:val="00FD54B9"/>
    <w:rsid w:val="00FD5593"/>
    <w:rsid w:val="00FD5AA0"/>
    <w:rsid w:val="00FD697A"/>
    <w:rsid w:val="00FD7118"/>
    <w:rsid w:val="00FD7503"/>
    <w:rsid w:val="00FD7CE7"/>
    <w:rsid w:val="00FD7D77"/>
    <w:rsid w:val="00FE05D4"/>
    <w:rsid w:val="00FE1C26"/>
    <w:rsid w:val="00FE2161"/>
    <w:rsid w:val="00FE2326"/>
    <w:rsid w:val="00FE241E"/>
    <w:rsid w:val="00FE2478"/>
    <w:rsid w:val="00FE326B"/>
    <w:rsid w:val="00FE34F6"/>
    <w:rsid w:val="00FE3797"/>
    <w:rsid w:val="00FE3922"/>
    <w:rsid w:val="00FE3CDD"/>
    <w:rsid w:val="00FE3EA6"/>
    <w:rsid w:val="00FE3F8A"/>
    <w:rsid w:val="00FE4283"/>
    <w:rsid w:val="00FE4459"/>
    <w:rsid w:val="00FE56C4"/>
    <w:rsid w:val="00FE604E"/>
    <w:rsid w:val="00FE637D"/>
    <w:rsid w:val="00FE66BD"/>
    <w:rsid w:val="00FE7831"/>
    <w:rsid w:val="00FE7C0B"/>
    <w:rsid w:val="00FE7F06"/>
    <w:rsid w:val="00FF027A"/>
    <w:rsid w:val="00FF0387"/>
    <w:rsid w:val="00FF0566"/>
    <w:rsid w:val="00FF08D5"/>
    <w:rsid w:val="00FF0946"/>
    <w:rsid w:val="00FF1970"/>
    <w:rsid w:val="00FF1BD0"/>
    <w:rsid w:val="00FF1FA9"/>
    <w:rsid w:val="00FF2216"/>
    <w:rsid w:val="00FF29E8"/>
    <w:rsid w:val="00FF2D63"/>
    <w:rsid w:val="00FF2FD8"/>
    <w:rsid w:val="00FF3208"/>
    <w:rsid w:val="00FF3439"/>
    <w:rsid w:val="00FF38BB"/>
    <w:rsid w:val="00FF4458"/>
    <w:rsid w:val="00FF4B18"/>
    <w:rsid w:val="00FF4B90"/>
    <w:rsid w:val="00FF4BB4"/>
    <w:rsid w:val="00FF4E9F"/>
    <w:rsid w:val="00FF6078"/>
    <w:rsid w:val="00FF6131"/>
    <w:rsid w:val="00FF6486"/>
    <w:rsid w:val="00FF66C6"/>
    <w:rsid w:val="00FF67F6"/>
    <w:rsid w:val="00FF6A79"/>
    <w:rsid w:val="00FF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3C14B"/>
  <w15:docId w15:val="{8B9DCD4E-146F-D84D-9857-C73C4FE1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C3"/>
    <w:pPr>
      <w:contextualSpacing/>
    </w:pPr>
    <w:rPr>
      <w:sz w:val="22"/>
      <w:szCs w:val="22"/>
    </w:rPr>
  </w:style>
  <w:style w:type="paragraph" w:styleId="Heading1">
    <w:name w:val="heading 1"/>
    <w:basedOn w:val="Normal"/>
    <w:next w:val="Normal"/>
    <w:link w:val="Heading1Char"/>
    <w:autoRedefine/>
    <w:uiPriority w:val="9"/>
    <w:qFormat/>
    <w:rsid w:val="009A6ADC"/>
    <w:pPr>
      <w:keepNext/>
      <w:keepLines/>
      <w:numPr>
        <w:numId w:val="5"/>
      </w:numPr>
      <w:outlineLvl w:val="0"/>
    </w:pPr>
    <w:rPr>
      <w:rFonts w:ascii="Verdana" w:eastAsia="Times New Roman" w:hAnsi="Verdana"/>
      <w:b/>
      <w:bCs/>
      <w:sz w:val="28"/>
      <w:szCs w:val="20"/>
    </w:rPr>
  </w:style>
  <w:style w:type="paragraph" w:styleId="Heading2">
    <w:name w:val="heading 2"/>
    <w:basedOn w:val="Normal"/>
    <w:next w:val="Normal"/>
    <w:link w:val="Heading2Char"/>
    <w:autoRedefine/>
    <w:uiPriority w:val="9"/>
    <w:unhideWhenUsed/>
    <w:qFormat/>
    <w:rsid w:val="00C93CD0"/>
    <w:pPr>
      <w:keepNext/>
      <w:keepLines/>
      <w:numPr>
        <w:ilvl w:val="1"/>
        <w:numId w:val="5"/>
      </w:numPr>
      <w:ind w:left="0" w:firstLine="0"/>
      <w:outlineLvl w:val="1"/>
    </w:pPr>
    <w:rPr>
      <w:rFonts w:ascii="Verdana" w:eastAsia="Times New Roman" w:hAnsi="Verdana"/>
      <w:b/>
      <w:bCs/>
      <w:sz w:val="24"/>
      <w:szCs w:val="20"/>
    </w:rPr>
  </w:style>
  <w:style w:type="paragraph" w:styleId="Heading3">
    <w:name w:val="heading 3"/>
    <w:basedOn w:val="Heading4"/>
    <w:next w:val="Normal"/>
    <w:link w:val="Heading3Char"/>
    <w:autoRedefine/>
    <w:uiPriority w:val="9"/>
    <w:unhideWhenUsed/>
    <w:qFormat/>
    <w:rsid w:val="00D021C9"/>
    <w:pPr>
      <w:numPr>
        <w:ilvl w:val="2"/>
        <w:numId w:val="5"/>
      </w:numPr>
      <w:ind w:left="0" w:firstLine="0"/>
      <w:outlineLvl w:val="2"/>
    </w:pPr>
    <w:rPr>
      <w:rFonts w:ascii="Calibri" w:eastAsia="Times New Roman" w:hAnsi="Calibri"/>
    </w:rPr>
  </w:style>
  <w:style w:type="paragraph" w:styleId="Heading4">
    <w:name w:val="heading 4"/>
    <w:basedOn w:val="Normal"/>
    <w:next w:val="Normal"/>
    <w:link w:val="Heading4Char"/>
    <w:autoRedefine/>
    <w:uiPriority w:val="9"/>
    <w:unhideWhenUsed/>
    <w:qFormat/>
    <w:rsid w:val="00BF13FD"/>
    <w:pPr>
      <w:keepNext/>
      <w:keepLines/>
      <w:numPr>
        <w:ilvl w:val="3"/>
        <w:numId w:val="2"/>
      </w:numPr>
      <w:ind w:left="360"/>
      <w:outlineLvl w:val="3"/>
    </w:pPr>
    <w:rPr>
      <w:rFonts w:ascii="Arial" w:hAnsi="Arial"/>
      <w:b/>
      <w:bCs/>
      <w:i/>
      <w:iCs/>
      <w:sz w:val="24"/>
      <w:szCs w:val="24"/>
    </w:rPr>
  </w:style>
  <w:style w:type="paragraph" w:styleId="Heading5">
    <w:name w:val="heading 5"/>
    <w:basedOn w:val="Normal"/>
    <w:next w:val="Normal"/>
    <w:link w:val="Heading5Char"/>
    <w:uiPriority w:val="9"/>
    <w:unhideWhenUsed/>
    <w:qFormat/>
    <w:rsid w:val="005E4027"/>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4C7D51"/>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96A"/>
    <w:pPr>
      <w:tabs>
        <w:tab w:val="center" w:pos="4680"/>
        <w:tab w:val="right" w:pos="9360"/>
      </w:tabs>
    </w:pPr>
  </w:style>
  <w:style w:type="character" w:customStyle="1" w:styleId="HeaderChar">
    <w:name w:val="Header Char"/>
    <w:basedOn w:val="DefaultParagraphFont"/>
    <w:link w:val="Header"/>
    <w:uiPriority w:val="99"/>
    <w:rsid w:val="002B096A"/>
  </w:style>
  <w:style w:type="paragraph" w:styleId="Footer">
    <w:name w:val="footer"/>
    <w:basedOn w:val="Normal"/>
    <w:link w:val="FooterChar"/>
    <w:uiPriority w:val="99"/>
    <w:unhideWhenUsed/>
    <w:rsid w:val="002B096A"/>
    <w:pPr>
      <w:tabs>
        <w:tab w:val="center" w:pos="4680"/>
        <w:tab w:val="right" w:pos="9360"/>
      </w:tabs>
    </w:pPr>
  </w:style>
  <w:style w:type="character" w:customStyle="1" w:styleId="FooterChar">
    <w:name w:val="Footer Char"/>
    <w:basedOn w:val="DefaultParagraphFont"/>
    <w:link w:val="Footer"/>
    <w:uiPriority w:val="99"/>
    <w:rsid w:val="002B096A"/>
  </w:style>
  <w:style w:type="paragraph" w:styleId="BalloonText">
    <w:name w:val="Balloon Text"/>
    <w:basedOn w:val="Normal"/>
    <w:link w:val="BalloonTextChar"/>
    <w:uiPriority w:val="99"/>
    <w:semiHidden/>
    <w:unhideWhenUsed/>
    <w:rsid w:val="002B096A"/>
    <w:rPr>
      <w:rFonts w:ascii="Tahoma" w:hAnsi="Tahoma" w:cs="Tahoma"/>
      <w:sz w:val="16"/>
      <w:szCs w:val="16"/>
    </w:rPr>
  </w:style>
  <w:style w:type="character" w:customStyle="1" w:styleId="BalloonTextChar">
    <w:name w:val="Balloon Text Char"/>
    <w:basedOn w:val="DefaultParagraphFont"/>
    <w:link w:val="BalloonText"/>
    <w:uiPriority w:val="99"/>
    <w:semiHidden/>
    <w:rsid w:val="002B096A"/>
    <w:rPr>
      <w:rFonts w:ascii="Tahoma" w:hAnsi="Tahoma" w:cs="Tahoma"/>
      <w:sz w:val="16"/>
      <w:szCs w:val="16"/>
    </w:rPr>
  </w:style>
  <w:style w:type="paragraph" w:styleId="NoSpacing">
    <w:name w:val="No Spacing"/>
    <w:link w:val="NoSpacingChar"/>
    <w:uiPriority w:val="1"/>
    <w:qFormat/>
    <w:rsid w:val="002B096A"/>
    <w:rPr>
      <w:rFonts w:eastAsia="Times New Roman"/>
      <w:sz w:val="22"/>
      <w:szCs w:val="22"/>
    </w:rPr>
  </w:style>
  <w:style w:type="character" w:customStyle="1" w:styleId="NoSpacingChar">
    <w:name w:val="No Spacing Char"/>
    <w:basedOn w:val="DefaultParagraphFont"/>
    <w:link w:val="NoSpacing"/>
    <w:uiPriority w:val="1"/>
    <w:rsid w:val="002B096A"/>
    <w:rPr>
      <w:rFonts w:eastAsia="Times New Roman"/>
      <w:sz w:val="22"/>
      <w:szCs w:val="22"/>
      <w:lang w:val="en-US" w:eastAsia="en-US" w:bidi="ar-SA"/>
    </w:rPr>
  </w:style>
  <w:style w:type="character" w:customStyle="1" w:styleId="Heading1Char">
    <w:name w:val="Heading 1 Char"/>
    <w:basedOn w:val="DefaultParagraphFont"/>
    <w:link w:val="Heading1"/>
    <w:uiPriority w:val="9"/>
    <w:rsid w:val="009A6ADC"/>
    <w:rPr>
      <w:rFonts w:ascii="Verdana" w:eastAsia="Times New Roman" w:hAnsi="Verdana"/>
      <w:b/>
      <w:bCs/>
      <w:sz w:val="28"/>
    </w:rPr>
  </w:style>
  <w:style w:type="character" w:customStyle="1" w:styleId="Heading2Char">
    <w:name w:val="Heading 2 Char"/>
    <w:basedOn w:val="DefaultParagraphFont"/>
    <w:link w:val="Heading2"/>
    <w:uiPriority w:val="9"/>
    <w:rsid w:val="00C93CD0"/>
    <w:rPr>
      <w:rFonts w:ascii="Verdana" w:eastAsia="Times New Roman" w:hAnsi="Verdana"/>
      <w:b/>
      <w:bCs/>
      <w:sz w:val="24"/>
    </w:rPr>
  </w:style>
  <w:style w:type="character" w:customStyle="1" w:styleId="Heading3Char">
    <w:name w:val="Heading 3 Char"/>
    <w:basedOn w:val="DefaultParagraphFont"/>
    <w:link w:val="Heading3"/>
    <w:uiPriority w:val="9"/>
    <w:rsid w:val="00D021C9"/>
    <w:rPr>
      <w:rFonts w:eastAsia="Times New Roman"/>
      <w:b/>
      <w:bCs/>
      <w:i/>
      <w:iCs/>
      <w:sz w:val="24"/>
      <w:szCs w:val="24"/>
    </w:rPr>
  </w:style>
  <w:style w:type="paragraph" w:styleId="TOCHeading">
    <w:name w:val="TOC Heading"/>
    <w:basedOn w:val="Heading1"/>
    <w:next w:val="Normal"/>
    <w:uiPriority w:val="39"/>
    <w:unhideWhenUsed/>
    <w:qFormat/>
    <w:rsid w:val="002B096A"/>
    <w:pPr>
      <w:spacing w:before="480" w:line="276" w:lineRule="auto"/>
      <w:outlineLvl w:val="9"/>
    </w:pPr>
    <w:rPr>
      <w:color w:val="365F91"/>
    </w:rPr>
  </w:style>
  <w:style w:type="paragraph" w:styleId="TOC1">
    <w:name w:val="toc 1"/>
    <w:basedOn w:val="Normal"/>
    <w:next w:val="Normal"/>
    <w:autoRedefine/>
    <w:uiPriority w:val="39"/>
    <w:unhideWhenUsed/>
    <w:qFormat/>
    <w:rsid w:val="002B096A"/>
    <w:pPr>
      <w:spacing w:before="120" w:after="120"/>
    </w:pPr>
    <w:rPr>
      <w:rFonts w:cs="Calibri"/>
      <w:b/>
      <w:bCs/>
      <w:caps/>
      <w:sz w:val="20"/>
      <w:szCs w:val="20"/>
    </w:rPr>
  </w:style>
  <w:style w:type="paragraph" w:styleId="TOC2">
    <w:name w:val="toc 2"/>
    <w:basedOn w:val="Normal"/>
    <w:next w:val="Normal"/>
    <w:autoRedefine/>
    <w:uiPriority w:val="39"/>
    <w:unhideWhenUsed/>
    <w:qFormat/>
    <w:rsid w:val="002B096A"/>
    <w:pPr>
      <w:ind w:left="240"/>
    </w:pPr>
    <w:rPr>
      <w:rFonts w:cs="Calibri"/>
      <w:smallCaps/>
      <w:sz w:val="20"/>
      <w:szCs w:val="20"/>
    </w:rPr>
  </w:style>
  <w:style w:type="paragraph" w:styleId="TOC3">
    <w:name w:val="toc 3"/>
    <w:basedOn w:val="Normal"/>
    <w:next w:val="Normal"/>
    <w:autoRedefine/>
    <w:uiPriority w:val="39"/>
    <w:unhideWhenUsed/>
    <w:qFormat/>
    <w:rsid w:val="00C630AA"/>
    <w:pPr>
      <w:ind w:left="480"/>
    </w:pPr>
    <w:rPr>
      <w:rFonts w:cs="Calibri"/>
      <w:i/>
      <w:iCs/>
      <w:sz w:val="20"/>
      <w:szCs w:val="20"/>
    </w:rPr>
  </w:style>
  <w:style w:type="character" w:styleId="Hyperlink">
    <w:name w:val="Hyperlink"/>
    <w:basedOn w:val="DefaultParagraphFont"/>
    <w:uiPriority w:val="99"/>
    <w:unhideWhenUsed/>
    <w:rsid w:val="002B096A"/>
    <w:rPr>
      <w:color w:val="0000FF"/>
      <w:u w:val="single"/>
    </w:rPr>
  </w:style>
  <w:style w:type="table" w:styleId="TableGrid">
    <w:name w:val="Table Grid"/>
    <w:basedOn w:val="TableNormal"/>
    <w:uiPriority w:val="59"/>
    <w:rsid w:val="000463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tinuedOnNextPa">
    <w:name w:val="Continued On Next Pa"/>
    <w:basedOn w:val="Normal"/>
    <w:next w:val="Normal"/>
    <w:rsid w:val="00BF3D26"/>
    <w:pPr>
      <w:pBdr>
        <w:top w:val="single" w:sz="6" w:space="1" w:color="auto"/>
        <w:between w:val="single" w:sz="6" w:space="1" w:color="auto"/>
      </w:pBdr>
      <w:ind w:left="1700"/>
      <w:contextualSpacing w:val="0"/>
      <w:jc w:val="right"/>
    </w:pPr>
    <w:rPr>
      <w:rFonts w:ascii="Times New Roman" w:eastAsia="Times New Roman" w:hAnsi="Times New Roman"/>
      <w:i/>
      <w:sz w:val="20"/>
      <w:szCs w:val="20"/>
    </w:rPr>
  </w:style>
  <w:style w:type="paragraph" w:styleId="ListParagraph">
    <w:name w:val="List Paragraph"/>
    <w:basedOn w:val="Normal"/>
    <w:uiPriority w:val="34"/>
    <w:qFormat/>
    <w:rsid w:val="00812214"/>
    <w:pPr>
      <w:ind w:left="720"/>
      <w:contextualSpacing w:val="0"/>
    </w:pPr>
  </w:style>
  <w:style w:type="character" w:styleId="IntenseReference">
    <w:name w:val="Intense Reference"/>
    <w:basedOn w:val="DefaultParagraphFont"/>
    <w:uiPriority w:val="32"/>
    <w:qFormat/>
    <w:rsid w:val="001B217C"/>
    <w:rPr>
      <w:b/>
      <w:bCs/>
      <w:smallCaps/>
      <w:color w:val="C0504D"/>
      <w:spacing w:val="5"/>
      <w:u w:val="none"/>
    </w:rPr>
  </w:style>
  <w:style w:type="character" w:customStyle="1" w:styleId="Heading4Char">
    <w:name w:val="Heading 4 Char"/>
    <w:basedOn w:val="DefaultParagraphFont"/>
    <w:link w:val="Heading4"/>
    <w:uiPriority w:val="9"/>
    <w:rsid w:val="00BF13FD"/>
    <w:rPr>
      <w:rFonts w:ascii="Arial" w:hAnsi="Arial"/>
      <w:b/>
      <w:bCs/>
      <w:i/>
      <w:iCs/>
      <w:sz w:val="24"/>
      <w:szCs w:val="24"/>
    </w:rPr>
  </w:style>
  <w:style w:type="paragraph" w:styleId="TOC4">
    <w:name w:val="toc 4"/>
    <w:basedOn w:val="Normal"/>
    <w:next w:val="Normal"/>
    <w:autoRedefine/>
    <w:uiPriority w:val="39"/>
    <w:unhideWhenUsed/>
    <w:rsid w:val="00EA7433"/>
    <w:pPr>
      <w:ind w:left="720"/>
    </w:pPr>
    <w:rPr>
      <w:rFonts w:cs="Calibri"/>
      <w:sz w:val="18"/>
      <w:szCs w:val="18"/>
    </w:rPr>
  </w:style>
  <w:style w:type="paragraph" w:styleId="TOC5">
    <w:name w:val="toc 5"/>
    <w:basedOn w:val="Normal"/>
    <w:next w:val="Normal"/>
    <w:autoRedefine/>
    <w:uiPriority w:val="39"/>
    <w:unhideWhenUsed/>
    <w:rsid w:val="00EA7433"/>
    <w:pPr>
      <w:ind w:left="960"/>
    </w:pPr>
    <w:rPr>
      <w:rFonts w:cs="Calibri"/>
      <w:sz w:val="18"/>
      <w:szCs w:val="18"/>
    </w:rPr>
  </w:style>
  <w:style w:type="paragraph" w:styleId="TOC6">
    <w:name w:val="toc 6"/>
    <w:basedOn w:val="Normal"/>
    <w:next w:val="Normal"/>
    <w:autoRedefine/>
    <w:uiPriority w:val="39"/>
    <w:unhideWhenUsed/>
    <w:rsid w:val="00EA7433"/>
    <w:pPr>
      <w:ind w:left="1200"/>
    </w:pPr>
    <w:rPr>
      <w:rFonts w:cs="Calibri"/>
      <w:sz w:val="18"/>
      <w:szCs w:val="18"/>
    </w:rPr>
  </w:style>
  <w:style w:type="paragraph" w:styleId="TOC7">
    <w:name w:val="toc 7"/>
    <w:basedOn w:val="Normal"/>
    <w:next w:val="Normal"/>
    <w:autoRedefine/>
    <w:uiPriority w:val="39"/>
    <w:unhideWhenUsed/>
    <w:rsid w:val="00EA7433"/>
    <w:pPr>
      <w:ind w:left="1440"/>
    </w:pPr>
    <w:rPr>
      <w:rFonts w:cs="Calibri"/>
      <w:sz w:val="18"/>
      <w:szCs w:val="18"/>
    </w:rPr>
  </w:style>
  <w:style w:type="paragraph" w:styleId="TOC8">
    <w:name w:val="toc 8"/>
    <w:basedOn w:val="Normal"/>
    <w:next w:val="Normal"/>
    <w:autoRedefine/>
    <w:uiPriority w:val="39"/>
    <w:unhideWhenUsed/>
    <w:rsid w:val="00EA7433"/>
    <w:pPr>
      <w:ind w:left="1680"/>
    </w:pPr>
    <w:rPr>
      <w:rFonts w:cs="Calibri"/>
      <w:sz w:val="18"/>
      <w:szCs w:val="18"/>
    </w:rPr>
  </w:style>
  <w:style w:type="paragraph" w:styleId="TOC9">
    <w:name w:val="toc 9"/>
    <w:basedOn w:val="Normal"/>
    <w:next w:val="Normal"/>
    <w:autoRedefine/>
    <w:uiPriority w:val="39"/>
    <w:unhideWhenUsed/>
    <w:rsid w:val="00EA7433"/>
    <w:pPr>
      <w:ind w:left="1920"/>
    </w:pPr>
    <w:rPr>
      <w:rFonts w:cs="Calibri"/>
      <w:sz w:val="18"/>
      <w:szCs w:val="18"/>
    </w:rPr>
  </w:style>
  <w:style w:type="paragraph" w:styleId="NormalWeb">
    <w:name w:val="Normal (Web)"/>
    <w:basedOn w:val="Normal"/>
    <w:uiPriority w:val="99"/>
    <w:unhideWhenUsed/>
    <w:rsid w:val="00F94ECF"/>
    <w:pPr>
      <w:spacing w:before="100" w:beforeAutospacing="1" w:after="100" w:afterAutospacing="1"/>
      <w:contextualSpacing w:val="0"/>
    </w:pPr>
    <w:rPr>
      <w:rFonts w:ascii="Times New Roman" w:hAnsi="Times New Roman"/>
      <w:szCs w:val="24"/>
    </w:rPr>
  </w:style>
  <w:style w:type="character" w:customStyle="1" w:styleId="Heading5Char">
    <w:name w:val="Heading 5 Char"/>
    <w:basedOn w:val="DefaultParagraphFont"/>
    <w:link w:val="Heading5"/>
    <w:uiPriority w:val="9"/>
    <w:rsid w:val="005E4027"/>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4C7D51"/>
    <w:rPr>
      <w:rFonts w:ascii="Calibri" w:eastAsia="Times New Roman" w:hAnsi="Calibri" w:cs="Times New Roman"/>
      <w:b/>
      <w:bCs/>
      <w:sz w:val="22"/>
      <w:szCs w:val="22"/>
    </w:rPr>
  </w:style>
  <w:style w:type="table" w:styleId="LightGrid">
    <w:name w:val="Light Grid"/>
    <w:basedOn w:val="TableNormal"/>
    <w:uiPriority w:val="62"/>
    <w:rsid w:val="009608A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odyText">
    <w:name w:val="Body Text"/>
    <w:basedOn w:val="Normal"/>
    <w:link w:val="BodyTextChar"/>
    <w:rsid w:val="007A4112"/>
    <w:pPr>
      <w:contextualSpacing w:val="0"/>
    </w:pPr>
    <w:rPr>
      <w:rFonts w:ascii="Times New Roman" w:eastAsia="Times New Roman" w:hAnsi="Times New Roman"/>
      <w:szCs w:val="20"/>
    </w:rPr>
  </w:style>
  <w:style w:type="character" w:customStyle="1" w:styleId="BodyTextChar">
    <w:name w:val="Body Text Char"/>
    <w:basedOn w:val="DefaultParagraphFont"/>
    <w:link w:val="BodyText"/>
    <w:rsid w:val="007A4112"/>
    <w:rPr>
      <w:rFonts w:ascii="Times New Roman" w:eastAsia="Times New Roman" w:hAnsi="Times New Roman"/>
      <w:sz w:val="24"/>
    </w:rPr>
  </w:style>
  <w:style w:type="paragraph" w:styleId="PlainText">
    <w:name w:val="Plain Text"/>
    <w:basedOn w:val="Normal"/>
    <w:link w:val="PlainTextChar"/>
    <w:uiPriority w:val="99"/>
    <w:unhideWhenUsed/>
    <w:rsid w:val="00066C49"/>
    <w:pPr>
      <w:contextualSpacing w:val="0"/>
    </w:pPr>
    <w:rPr>
      <w:rFonts w:eastAsiaTheme="minorHAnsi" w:cstheme="minorBidi"/>
      <w:szCs w:val="21"/>
    </w:rPr>
  </w:style>
  <w:style w:type="character" w:customStyle="1" w:styleId="PlainTextChar">
    <w:name w:val="Plain Text Char"/>
    <w:basedOn w:val="DefaultParagraphFont"/>
    <w:link w:val="PlainText"/>
    <w:uiPriority w:val="99"/>
    <w:rsid w:val="00066C49"/>
    <w:rPr>
      <w:rFonts w:eastAsiaTheme="minorHAnsi" w:cstheme="minorBidi"/>
      <w:sz w:val="22"/>
      <w:szCs w:val="21"/>
    </w:rPr>
  </w:style>
  <w:style w:type="paragraph" w:styleId="Caption">
    <w:name w:val="caption"/>
    <w:basedOn w:val="Normal"/>
    <w:next w:val="Normal"/>
    <w:uiPriority w:val="35"/>
    <w:unhideWhenUsed/>
    <w:qFormat/>
    <w:rsid w:val="00066C49"/>
    <w:pPr>
      <w:spacing w:after="200"/>
    </w:pPr>
    <w:rPr>
      <w:b/>
      <w:bCs/>
      <w:color w:val="4F81BD" w:themeColor="accent1"/>
      <w:sz w:val="18"/>
      <w:szCs w:val="18"/>
    </w:rPr>
  </w:style>
  <w:style w:type="character" w:styleId="HTMLCite">
    <w:name w:val="HTML Cite"/>
    <w:basedOn w:val="DefaultParagraphFont"/>
    <w:uiPriority w:val="99"/>
    <w:semiHidden/>
    <w:unhideWhenUsed/>
    <w:rsid w:val="00FB12C3"/>
    <w:rPr>
      <w:i/>
      <w:iCs/>
    </w:rPr>
  </w:style>
  <w:style w:type="table" w:styleId="LightShading-Accent1">
    <w:name w:val="Light Shading Accent 1"/>
    <w:basedOn w:val="TableNormal"/>
    <w:uiPriority w:val="60"/>
    <w:rsid w:val="00D8521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D8521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D8521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47745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pnmessagetext">
    <w:name w:val="spnmessagetext"/>
    <w:rsid w:val="00D56352"/>
  </w:style>
  <w:style w:type="table" w:styleId="LightList-Accent2">
    <w:name w:val="Light List Accent 2"/>
    <w:basedOn w:val="TableNormal"/>
    <w:uiPriority w:val="61"/>
    <w:rsid w:val="0026028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BodyText1">
    <w:name w:val="BodyText1"/>
    <w:basedOn w:val="Normal"/>
    <w:rsid w:val="00CA3483"/>
    <w:pPr>
      <w:spacing w:after="120"/>
      <w:ind w:left="144"/>
      <w:contextualSpacing w:val="0"/>
    </w:pPr>
    <w:rPr>
      <w:rFonts w:ascii="Times New Roman" w:eastAsia="Times New Roman" w:hAnsi="Times New Roman"/>
      <w:szCs w:val="20"/>
    </w:rPr>
  </w:style>
  <w:style w:type="character" w:styleId="CommentReference">
    <w:name w:val="annotation reference"/>
    <w:basedOn w:val="DefaultParagraphFont"/>
    <w:uiPriority w:val="99"/>
    <w:semiHidden/>
    <w:unhideWhenUsed/>
    <w:rsid w:val="0085716B"/>
    <w:rPr>
      <w:sz w:val="16"/>
      <w:szCs w:val="16"/>
    </w:rPr>
  </w:style>
  <w:style w:type="paragraph" w:styleId="CommentText">
    <w:name w:val="annotation text"/>
    <w:basedOn w:val="Normal"/>
    <w:link w:val="CommentTextChar"/>
    <w:uiPriority w:val="99"/>
    <w:unhideWhenUsed/>
    <w:rsid w:val="0085716B"/>
    <w:rPr>
      <w:sz w:val="20"/>
      <w:szCs w:val="20"/>
    </w:rPr>
  </w:style>
  <w:style w:type="character" w:customStyle="1" w:styleId="CommentTextChar">
    <w:name w:val="Comment Text Char"/>
    <w:basedOn w:val="DefaultParagraphFont"/>
    <w:link w:val="CommentText"/>
    <w:uiPriority w:val="99"/>
    <w:rsid w:val="0085716B"/>
  </w:style>
  <w:style w:type="paragraph" w:styleId="CommentSubject">
    <w:name w:val="annotation subject"/>
    <w:basedOn w:val="CommentText"/>
    <w:next w:val="CommentText"/>
    <w:link w:val="CommentSubjectChar"/>
    <w:uiPriority w:val="99"/>
    <w:semiHidden/>
    <w:unhideWhenUsed/>
    <w:rsid w:val="0085716B"/>
    <w:rPr>
      <w:b/>
      <w:bCs/>
    </w:rPr>
  </w:style>
  <w:style w:type="character" w:customStyle="1" w:styleId="CommentSubjectChar">
    <w:name w:val="Comment Subject Char"/>
    <w:basedOn w:val="CommentTextChar"/>
    <w:link w:val="CommentSubject"/>
    <w:uiPriority w:val="99"/>
    <w:semiHidden/>
    <w:rsid w:val="0085716B"/>
    <w:rPr>
      <w:b/>
      <w:bCs/>
    </w:rPr>
  </w:style>
  <w:style w:type="table" w:styleId="MediumGrid3-Accent3">
    <w:name w:val="Medium Grid 3 Accent 3"/>
    <w:basedOn w:val="TableNormal"/>
    <w:uiPriority w:val="69"/>
    <w:rsid w:val="001B2B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Bullet">
    <w:name w:val="List Bullet"/>
    <w:basedOn w:val="Normal"/>
    <w:uiPriority w:val="99"/>
    <w:unhideWhenUsed/>
    <w:rsid w:val="007C71FF"/>
    <w:pPr>
      <w:numPr>
        <w:numId w:val="1"/>
      </w:numPr>
    </w:pPr>
  </w:style>
  <w:style w:type="table" w:styleId="MediumList2-Accent3">
    <w:name w:val="Medium List 2 Accent 3"/>
    <w:basedOn w:val="TableNormal"/>
    <w:uiPriority w:val="66"/>
    <w:rsid w:val="00C077C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8D4DE6"/>
    <w:rPr>
      <w:b/>
      <w:bCs/>
    </w:rPr>
  </w:style>
  <w:style w:type="character" w:styleId="Emphasis">
    <w:name w:val="Emphasis"/>
    <w:basedOn w:val="DefaultParagraphFont"/>
    <w:uiPriority w:val="20"/>
    <w:qFormat/>
    <w:rsid w:val="008D4DE6"/>
    <w:rPr>
      <w:i/>
      <w:iCs/>
    </w:rPr>
  </w:style>
  <w:style w:type="character" w:customStyle="1" w:styleId="apple-converted-space">
    <w:name w:val="apple-converted-space"/>
    <w:basedOn w:val="DefaultParagraphFont"/>
    <w:rsid w:val="008D4DE6"/>
  </w:style>
  <w:style w:type="character" w:styleId="FollowedHyperlink">
    <w:name w:val="FollowedHyperlink"/>
    <w:basedOn w:val="DefaultParagraphFont"/>
    <w:uiPriority w:val="99"/>
    <w:semiHidden/>
    <w:unhideWhenUsed/>
    <w:rsid w:val="0076180F"/>
    <w:rPr>
      <w:color w:val="800080" w:themeColor="followedHyperlink"/>
      <w:u w:val="single"/>
    </w:rPr>
  </w:style>
  <w:style w:type="character" w:styleId="UnresolvedMention">
    <w:name w:val="Unresolved Mention"/>
    <w:basedOn w:val="DefaultParagraphFont"/>
    <w:uiPriority w:val="99"/>
    <w:semiHidden/>
    <w:unhideWhenUsed/>
    <w:rsid w:val="00E71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73">
      <w:bodyDiv w:val="1"/>
      <w:marLeft w:val="0"/>
      <w:marRight w:val="0"/>
      <w:marTop w:val="0"/>
      <w:marBottom w:val="0"/>
      <w:divBdr>
        <w:top w:val="none" w:sz="0" w:space="0" w:color="auto"/>
        <w:left w:val="none" w:sz="0" w:space="0" w:color="auto"/>
        <w:bottom w:val="none" w:sz="0" w:space="0" w:color="auto"/>
        <w:right w:val="none" w:sz="0" w:space="0" w:color="auto"/>
      </w:divBdr>
    </w:div>
    <w:div w:id="5791894">
      <w:bodyDiv w:val="1"/>
      <w:marLeft w:val="0"/>
      <w:marRight w:val="0"/>
      <w:marTop w:val="0"/>
      <w:marBottom w:val="0"/>
      <w:divBdr>
        <w:top w:val="none" w:sz="0" w:space="0" w:color="auto"/>
        <w:left w:val="none" w:sz="0" w:space="0" w:color="auto"/>
        <w:bottom w:val="none" w:sz="0" w:space="0" w:color="auto"/>
        <w:right w:val="none" w:sz="0" w:space="0" w:color="auto"/>
      </w:divBdr>
    </w:div>
    <w:div w:id="7682967">
      <w:bodyDiv w:val="1"/>
      <w:marLeft w:val="0"/>
      <w:marRight w:val="0"/>
      <w:marTop w:val="0"/>
      <w:marBottom w:val="0"/>
      <w:divBdr>
        <w:top w:val="none" w:sz="0" w:space="0" w:color="auto"/>
        <w:left w:val="none" w:sz="0" w:space="0" w:color="auto"/>
        <w:bottom w:val="none" w:sz="0" w:space="0" w:color="auto"/>
        <w:right w:val="none" w:sz="0" w:space="0" w:color="auto"/>
      </w:divBdr>
    </w:div>
    <w:div w:id="21131917">
      <w:bodyDiv w:val="1"/>
      <w:marLeft w:val="0"/>
      <w:marRight w:val="0"/>
      <w:marTop w:val="0"/>
      <w:marBottom w:val="0"/>
      <w:divBdr>
        <w:top w:val="none" w:sz="0" w:space="0" w:color="auto"/>
        <w:left w:val="none" w:sz="0" w:space="0" w:color="auto"/>
        <w:bottom w:val="none" w:sz="0" w:space="0" w:color="auto"/>
        <w:right w:val="none" w:sz="0" w:space="0" w:color="auto"/>
      </w:divBdr>
    </w:div>
    <w:div w:id="28385645">
      <w:bodyDiv w:val="1"/>
      <w:marLeft w:val="0"/>
      <w:marRight w:val="0"/>
      <w:marTop w:val="0"/>
      <w:marBottom w:val="0"/>
      <w:divBdr>
        <w:top w:val="none" w:sz="0" w:space="0" w:color="auto"/>
        <w:left w:val="none" w:sz="0" w:space="0" w:color="auto"/>
        <w:bottom w:val="none" w:sz="0" w:space="0" w:color="auto"/>
        <w:right w:val="none" w:sz="0" w:space="0" w:color="auto"/>
      </w:divBdr>
    </w:div>
    <w:div w:id="48577809">
      <w:bodyDiv w:val="1"/>
      <w:marLeft w:val="0"/>
      <w:marRight w:val="0"/>
      <w:marTop w:val="0"/>
      <w:marBottom w:val="0"/>
      <w:divBdr>
        <w:top w:val="none" w:sz="0" w:space="0" w:color="auto"/>
        <w:left w:val="none" w:sz="0" w:space="0" w:color="auto"/>
        <w:bottom w:val="none" w:sz="0" w:space="0" w:color="auto"/>
        <w:right w:val="none" w:sz="0" w:space="0" w:color="auto"/>
      </w:divBdr>
    </w:div>
    <w:div w:id="66539104">
      <w:bodyDiv w:val="1"/>
      <w:marLeft w:val="0"/>
      <w:marRight w:val="0"/>
      <w:marTop w:val="0"/>
      <w:marBottom w:val="0"/>
      <w:divBdr>
        <w:top w:val="none" w:sz="0" w:space="0" w:color="auto"/>
        <w:left w:val="none" w:sz="0" w:space="0" w:color="auto"/>
        <w:bottom w:val="none" w:sz="0" w:space="0" w:color="auto"/>
        <w:right w:val="none" w:sz="0" w:space="0" w:color="auto"/>
      </w:divBdr>
    </w:div>
    <w:div w:id="69542101">
      <w:bodyDiv w:val="1"/>
      <w:marLeft w:val="0"/>
      <w:marRight w:val="0"/>
      <w:marTop w:val="0"/>
      <w:marBottom w:val="0"/>
      <w:divBdr>
        <w:top w:val="none" w:sz="0" w:space="0" w:color="auto"/>
        <w:left w:val="none" w:sz="0" w:space="0" w:color="auto"/>
        <w:bottom w:val="none" w:sz="0" w:space="0" w:color="auto"/>
        <w:right w:val="none" w:sz="0" w:space="0" w:color="auto"/>
      </w:divBdr>
    </w:div>
    <w:div w:id="74056766">
      <w:bodyDiv w:val="1"/>
      <w:marLeft w:val="0"/>
      <w:marRight w:val="0"/>
      <w:marTop w:val="0"/>
      <w:marBottom w:val="0"/>
      <w:divBdr>
        <w:top w:val="none" w:sz="0" w:space="0" w:color="auto"/>
        <w:left w:val="none" w:sz="0" w:space="0" w:color="auto"/>
        <w:bottom w:val="none" w:sz="0" w:space="0" w:color="auto"/>
        <w:right w:val="none" w:sz="0" w:space="0" w:color="auto"/>
      </w:divBdr>
    </w:div>
    <w:div w:id="76904316">
      <w:bodyDiv w:val="1"/>
      <w:marLeft w:val="0"/>
      <w:marRight w:val="0"/>
      <w:marTop w:val="0"/>
      <w:marBottom w:val="0"/>
      <w:divBdr>
        <w:top w:val="none" w:sz="0" w:space="0" w:color="auto"/>
        <w:left w:val="none" w:sz="0" w:space="0" w:color="auto"/>
        <w:bottom w:val="none" w:sz="0" w:space="0" w:color="auto"/>
        <w:right w:val="none" w:sz="0" w:space="0" w:color="auto"/>
      </w:divBdr>
      <w:divsChild>
        <w:div w:id="1610359070">
          <w:marLeft w:val="0"/>
          <w:marRight w:val="0"/>
          <w:marTop w:val="0"/>
          <w:marBottom w:val="0"/>
          <w:divBdr>
            <w:top w:val="none" w:sz="0" w:space="0" w:color="auto"/>
            <w:left w:val="none" w:sz="0" w:space="0" w:color="auto"/>
            <w:bottom w:val="none" w:sz="0" w:space="0" w:color="auto"/>
            <w:right w:val="none" w:sz="0" w:space="0" w:color="auto"/>
          </w:divBdr>
        </w:div>
      </w:divsChild>
    </w:div>
    <w:div w:id="87503634">
      <w:bodyDiv w:val="1"/>
      <w:marLeft w:val="0"/>
      <w:marRight w:val="0"/>
      <w:marTop w:val="0"/>
      <w:marBottom w:val="0"/>
      <w:divBdr>
        <w:top w:val="none" w:sz="0" w:space="0" w:color="auto"/>
        <w:left w:val="none" w:sz="0" w:space="0" w:color="auto"/>
        <w:bottom w:val="none" w:sz="0" w:space="0" w:color="auto"/>
        <w:right w:val="none" w:sz="0" w:space="0" w:color="auto"/>
      </w:divBdr>
    </w:div>
    <w:div w:id="154959775">
      <w:bodyDiv w:val="1"/>
      <w:marLeft w:val="0"/>
      <w:marRight w:val="0"/>
      <w:marTop w:val="0"/>
      <w:marBottom w:val="0"/>
      <w:divBdr>
        <w:top w:val="none" w:sz="0" w:space="0" w:color="auto"/>
        <w:left w:val="none" w:sz="0" w:space="0" w:color="auto"/>
        <w:bottom w:val="none" w:sz="0" w:space="0" w:color="auto"/>
        <w:right w:val="none" w:sz="0" w:space="0" w:color="auto"/>
      </w:divBdr>
    </w:div>
    <w:div w:id="159859707">
      <w:bodyDiv w:val="1"/>
      <w:marLeft w:val="0"/>
      <w:marRight w:val="0"/>
      <w:marTop w:val="0"/>
      <w:marBottom w:val="0"/>
      <w:divBdr>
        <w:top w:val="none" w:sz="0" w:space="0" w:color="auto"/>
        <w:left w:val="none" w:sz="0" w:space="0" w:color="auto"/>
        <w:bottom w:val="none" w:sz="0" w:space="0" w:color="auto"/>
        <w:right w:val="none" w:sz="0" w:space="0" w:color="auto"/>
      </w:divBdr>
    </w:div>
    <w:div w:id="160777551">
      <w:bodyDiv w:val="1"/>
      <w:marLeft w:val="0"/>
      <w:marRight w:val="0"/>
      <w:marTop w:val="0"/>
      <w:marBottom w:val="0"/>
      <w:divBdr>
        <w:top w:val="none" w:sz="0" w:space="0" w:color="auto"/>
        <w:left w:val="none" w:sz="0" w:space="0" w:color="auto"/>
        <w:bottom w:val="none" w:sz="0" w:space="0" w:color="auto"/>
        <w:right w:val="none" w:sz="0" w:space="0" w:color="auto"/>
      </w:divBdr>
    </w:div>
    <w:div w:id="170339369">
      <w:bodyDiv w:val="1"/>
      <w:marLeft w:val="0"/>
      <w:marRight w:val="0"/>
      <w:marTop w:val="0"/>
      <w:marBottom w:val="0"/>
      <w:divBdr>
        <w:top w:val="none" w:sz="0" w:space="0" w:color="auto"/>
        <w:left w:val="none" w:sz="0" w:space="0" w:color="auto"/>
        <w:bottom w:val="none" w:sz="0" w:space="0" w:color="auto"/>
        <w:right w:val="none" w:sz="0" w:space="0" w:color="auto"/>
      </w:divBdr>
    </w:div>
    <w:div w:id="182668340">
      <w:bodyDiv w:val="1"/>
      <w:marLeft w:val="0"/>
      <w:marRight w:val="0"/>
      <w:marTop w:val="0"/>
      <w:marBottom w:val="0"/>
      <w:divBdr>
        <w:top w:val="none" w:sz="0" w:space="0" w:color="auto"/>
        <w:left w:val="none" w:sz="0" w:space="0" w:color="auto"/>
        <w:bottom w:val="none" w:sz="0" w:space="0" w:color="auto"/>
        <w:right w:val="none" w:sz="0" w:space="0" w:color="auto"/>
      </w:divBdr>
    </w:div>
    <w:div w:id="221259087">
      <w:bodyDiv w:val="1"/>
      <w:marLeft w:val="0"/>
      <w:marRight w:val="0"/>
      <w:marTop w:val="0"/>
      <w:marBottom w:val="0"/>
      <w:divBdr>
        <w:top w:val="none" w:sz="0" w:space="0" w:color="auto"/>
        <w:left w:val="none" w:sz="0" w:space="0" w:color="auto"/>
        <w:bottom w:val="none" w:sz="0" w:space="0" w:color="auto"/>
        <w:right w:val="none" w:sz="0" w:space="0" w:color="auto"/>
      </w:divBdr>
    </w:div>
    <w:div w:id="222983204">
      <w:bodyDiv w:val="1"/>
      <w:marLeft w:val="0"/>
      <w:marRight w:val="0"/>
      <w:marTop w:val="0"/>
      <w:marBottom w:val="0"/>
      <w:divBdr>
        <w:top w:val="none" w:sz="0" w:space="0" w:color="auto"/>
        <w:left w:val="none" w:sz="0" w:space="0" w:color="auto"/>
        <w:bottom w:val="none" w:sz="0" w:space="0" w:color="auto"/>
        <w:right w:val="none" w:sz="0" w:space="0" w:color="auto"/>
      </w:divBdr>
    </w:div>
    <w:div w:id="223878015">
      <w:bodyDiv w:val="1"/>
      <w:marLeft w:val="0"/>
      <w:marRight w:val="0"/>
      <w:marTop w:val="0"/>
      <w:marBottom w:val="0"/>
      <w:divBdr>
        <w:top w:val="none" w:sz="0" w:space="0" w:color="auto"/>
        <w:left w:val="none" w:sz="0" w:space="0" w:color="auto"/>
        <w:bottom w:val="none" w:sz="0" w:space="0" w:color="auto"/>
        <w:right w:val="none" w:sz="0" w:space="0" w:color="auto"/>
      </w:divBdr>
    </w:div>
    <w:div w:id="230383387">
      <w:bodyDiv w:val="1"/>
      <w:marLeft w:val="0"/>
      <w:marRight w:val="0"/>
      <w:marTop w:val="0"/>
      <w:marBottom w:val="0"/>
      <w:divBdr>
        <w:top w:val="none" w:sz="0" w:space="0" w:color="auto"/>
        <w:left w:val="none" w:sz="0" w:space="0" w:color="auto"/>
        <w:bottom w:val="none" w:sz="0" w:space="0" w:color="auto"/>
        <w:right w:val="none" w:sz="0" w:space="0" w:color="auto"/>
      </w:divBdr>
    </w:div>
    <w:div w:id="235750796">
      <w:bodyDiv w:val="1"/>
      <w:marLeft w:val="0"/>
      <w:marRight w:val="0"/>
      <w:marTop w:val="0"/>
      <w:marBottom w:val="0"/>
      <w:divBdr>
        <w:top w:val="none" w:sz="0" w:space="0" w:color="auto"/>
        <w:left w:val="none" w:sz="0" w:space="0" w:color="auto"/>
        <w:bottom w:val="none" w:sz="0" w:space="0" w:color="auto"/>
        <w:right w:val="none" w:sz="0" w:space="0" w:color="auto"/>
      </w:divBdr>
    </w:div>
    <w:div w:id="244732125">
      <w:bodyDiv w:val="1"/>
      <w:marLeft w:val="0"/>
      <w:marRight w:val="0"/>
      <w:marTop w:val="0"/>
      <w:marBottom w:val="0"/>
      <w:divBdr>
        <w:top w:val="none" w:sz="0" w:space="0" w:color="auto"/>
        <w:left w:val="none" w:sz="0" w:space="0" w:color="auto"/>
        <w:bottom w:val="none" w:sz="0" w:space="0" w:color="auto"/>
        <w:right w:val="none" w:sz="0" w:space="0" w:color="auto"/>
      </w:divBdr>
    </w:div>
    <w:div w:id="292907949">
      <w:bodyDiv w:val="1"/>
      <w:marLeft w:val="0"/>
      <w:marRight w:val="0"/>
      <w:marTop w:val="0"/>
      <w:marBottom w:val="0"/>
      <w:divBdr>
        <w:top w:val="none" w:sz="0" w:space="0" w:color="auto"/>
        <w:left w:val="none" w:sz="0" w:space="0" w:color="auto"/>
        <w:bottom w:val="none" w:sz="0" w:space="0" w:color="auto"/>
        <w:right w:val="none" w:sz="0" w:space="0" w:color="auto"/>
      </w:divBdr>
    </w:div>
    <w:div w:id="295717349">
      <w:bodyDiv w:val="1"/>
      <w:marLeft w:val="0"/>
      <w:marRight w:val="0"/>
      <w:marTop w:val="0"/>
      <w:marBottom w:val="0"/>
      <w:divBdr>
        <w:top w:val="none" w:sz="0" w:space="0" w:color="auto"/>
        <w:left w:val="none" w:sz="0" w:space="0" w:color="auto"/>
        <w:bottom w:val="none" w:sz="0" w:space="0" w:color="auto"/>
        <w:right w:val="none" w:sz="0" w:space="0" w:color="auto"/>
      </w:divBdr>
    </w:div>
    <w:div w:id="317029845">
      <w:bodyDiv w:val="1"/>
      <w:marLeft w:val="0"/>
      <w:marRight w:val="0"/>
      <w:marTop w:val="0"/>
      <w:marBottom w:val="0"/>
      <w:divBdr>
        <w:top w:val="none" w:sz="0" w:space="0" w:color="auto"/>
        <w:left w:val="none" w:sz="0" w:space="0" w:color="auto"/>
        <w:bottom w:val="none" w:sz="0" w:space="0" w:color="auto"/>
        <w:right w:val="none" w:sz="0" w:space="0" w:color="auto"/>
      </w:divBdr>
    </w:div>
    <w:div w:id="337273165">
      <w:bodyDiv w:val="1"/>
      <w:marLeft w:val="0"/>
      <w:marRight w:val="0"/>
      <w:marTop w:val="0"/>
      <w:marBottom w:val="0"/>
      <w:divBdr>
        <w:top w:val="none" w:sz="0" w:space="0" w:color="auto"/>
        <w:left w:val="none" w:sz="0" w:space="0" w:color="auto"/>
        <w:bottom w:val="none" w:sz="0" w:space="0" w:color="auto"/>
        <w:right w:val="none" w:sz="0" w:space="0" w:color="auto"/>
      </w:divBdr>
    </w:div>
    <w:div w:id="375201235">
      <w:bodyDiv w:val="1"/>
      <w:marLeft w:val="0"/>
      <w:marRight w:val="0"/>
      <w:marTop w:val="0"/>
      <w:marBottom w:val="0"/>
      <w:divBdr>
        <w:top w:val="none" w:sz="0" w:space="0" w:color="auto"/>
        <w:left w:val="none" w:sz="0" w:space="0" w:color="auto"/>
        <w:bottom w:val="none" w:sz="0" w:space="0" w:color="auto"/>
        <w:right w:val="none" w:sz="0" w:space="0" w:color="auto"/>
      </w:divBdr>
    </w:div>
    <w:div w:id="384136980">
      <w:bodyDiv w:val="1"/>
      <w:marLeft w:val="0"/>
      <w:marRight w:val="0"/>
      <w:marTop w:val="0"/>
      <w:marBottom w:val="0"/>
      <w:divBdr>
        <w:top w:val="none" w:sz="0" w:space="0" w:color="auto"/>
        <w:left w:val="none" w:sz="0" w:space="0" w:color="auto"/>
        <w:bottom w:val="none" w:sz="0" w:space="0" w:color="auto"/>
        <w:right w:val="none" w:sz="0" w:space="0" w:color="auto"/>
      </w:divBdr>
    </w:div>
    <w:div w:id="397897839">
      <w:bodyDiv w:val="1"/>
      <w:marLeft w:val="0"/>
      <w:marRight w:val="0"/>
      <w:marTop w:val="0"/>
      <w:marBottom w:val="0"/>
      <w:divBdr>
        <w:top w:val="none" w:sz="0" w:space="0" w:color="auto"/>
        <w:left w:val="none" w:sz="0" w:space="0" w:color="auto"/>
        <w:bottom w:val="none" w:sz="0" w:space="0" w:color="auto"/>
        <w:right w:val="none" w:sz="0" w:space="0" w:color="auto"/>
      </w:divBdr>
      <w:divsChild>
        <w:div w:id="444468187">
          <w:marLeft w:val="0"/>
          <w:marRight w:val="0"/>
          <w:marTop w:val="0"/>
          <w:marBottom w:val="0"/>
          <w:divBdr>
            <w:top w:val="none" w:sz="0" w:space="0" w:color="auto"/>
            <w:left w:val="none" w:sz="0" w:space="0" w:color="auto"/>
            <w:bottom w:val="none" w:sz="0" w:space="0" w:color="auto"/>
            <w:right w:val="none" w:sz="0" w:space="0" w:color="auto"/>
          </w:divBdr>
        </w:div>
      </w:divsChild>
    </w:div>
    <w:div w:id="398360449">
      <w:bodyDiv w:val="1"/>
      <w:marLeft w:val="0"/>
      <w:marRight w:val="0"/>
      <w:marTop w:val="0"/>
      <w:marBottom w:val="0"/>
      <w:divBdr>
        <w:top w:val="none" w:sz="0" w:space="0" w:color="auto"/>
        <w:left w:val="none" w:sz="0" w:space="0" w:color="auto"/>
        <w:bottom w:val="none" w:sz="0" w:space="0" w:color="auto"/>
        <w:right w:val="none" w:sz="0" w:space="0" w:color="auto"/>
      </w:divBdr>
    </w:div>
    <w:div w:id="399063526">
      <w:bodyDiv w:val="1"/>
      <w:marLeft w:val="0"/>
      <w:marRight w:val="0"/>
      <w:marTop w:val="0"/>
      <w:marBottom w:val="0"/>
      <w:divBdr>
        <w:top w:val="none" w:sz="0" w:space="0" w:color="auto"/>
        <w:left w:val="none" w:sz="0" w:space="0" w:color="auto"/>
        <w:bottom w:val="none" w:sz="0" w:space="0" w:color="auto"/>
        <w:right w:val="none" w:sz="0" w:space="0" w:color="auto"/>
      </w:divBdr>
    </w:div>
    <w:div w:id="415564104">
      <w:bodyDiv w:val="1"/>
      <w:marLeft w:val="0"/>
      <w:marRight w:val="0"/>
      <w:marTop w:val="0"/>
      <w:marBottom w:val="0"/>
      <w:divBdr>
        <w:top w:val="none" w:sz="0" w:space="0" w:color="auto"/>
        <w:left w:val="none" w:sz="0" w:space="0" w:color="auto"/>
        <w:bottom w:val="none" w:sz="0" w:space="0" w:color="auto"/>
        <w:right w:val="none" w:sz="0" w:space="0" w:color="auto"/>
      </w:divBdr>
    </w:div>
    <w:div w:id="417675315">
      <w:bodyDiv w:val="1"/>
      <w:marLeft w:val="0"/>
      <w:marRight w:val="0"/>
      <w:marTop w:val="0"/>
      <w:marBottom w:val="0"/>
      <w:divBdr>
        <w:top w:val="none" w:sz="0" w:space="0" w:color="auto"/>
        <w:left w:val="none" w:sz="0" w:space="0" w:color="auto"/>
        <w:bottom w:val="none" w:sz="0" w:space="0" w:color="auto"/>
        <w:right w:val="none" w:sz="0" w:space="0" w:color="auto"/>
      </w:divBdr>
    </w:div>
    <w:div w:id="434908525">
      <w:bodyDiv w:val="1"/>
      <w:marLeft w:val="0"/>
      <w:marRight w:val="0"/>
      <w:marTop w:val="0"/>
      <w:marBottom w:val="0"/>
      <w:divBdr>
        <w:top w:val="none" w:sz="0" w:space="0" w:color="auto"/>
        <w:left w:val="none" w:sz="0" w:space="0" w:color="auto"/>
        <w:bottom w:val="none" w:sz="0" w:space="0" w:color="auto"/>
        <w:right w:val="none" w:sz="0" w:space="0" w:color="auto"/>
      </w:divBdr>
    </w:div>
    <w:div w:id="453138606">
      <w:bodyDiv w:val="1"/>
      <w:marLeft w:val="0"/>
      <w:marRight w:val="0"/>
      <w:marTop w:val="0"/>
      <w:marBottom w:val="0"/>
      <w:divBdr>
        <w:top w:val="none" w:sz="0" w:space="0" w:color="auto"/>
        <w:left w:val="none" w:sz="0" w:space="0" w:color="auto"/>
        <w:bottom w:val="none" w:sz="0" w:space="0" w:color="auto"/>
        <w:right w:val="none" w:sz="0" w:space="0" w:color="auto"/>
      </w:divBdr>
    </w:div>
    <w:div w:id="457184295">
      <w:bodyDiv w:val="1"/>
      <w:marLeft w:val="0"/>
      <w:marRight w:val="0"/>
      <w:marTop w:val="0"/>
      <w:marBottom w:val="0"/>
      <w:divBdr>
        <w:top w:val="none" w:sz="0" w:space="0" w:color="auto"/>
        <w:left w:val="none" w:sz="0" w:space="0" w:color="auto"/>
        <w:bottom w:val="none" w:sz="0" w:space="0" w:color="auto"/>
        <w:right w:val="none" w:sz="0" w:space="0" w:color="auto"/>
      </w:divBdr>
    </w:div>
    <w:div w:id="459612750">
      <w:bodyDiv w:val="1"/>
      <w:marLeft w:val="0"/>
      <w:marRight w:val="0"/>
      <w:marTop w:val="0"/>
      <w:marBottom w:val="0"/>
      <w:divBdr>
        <w:top w:val="none" w:sz="0" w:space="0" w:color="auto"/>
        <w:left w:val="none" w:sz="0" w:space="0" w:color="auto"/>
        <w:bottom w:val="none" w:sz="0" w:space="0" w:color="auto"/>
        <w:right w:val="none" w:sz="0" w:space="0" w:color="auto"/>
      </w:divBdr>
    </w:div>
    <w:div w:id="460415546">
      <w:bodyDiv w:val="1"/>
      <w:marLeft w:val="0"/>
      <w:marRight w:val="0"/>
      <w:marTop w:val="0"/>
      <w:marBottom w:val="0"/>
      <w:divBdr>
        <w:top w:val="none" w:sz="0" w:space="0" w:color="auto"/>
        <w:left w:val="none" w:sz="0" w:space="0" w:color="auto"/>
        <w:bottom w:val="none" w:sz="0" w:space="0" w:color="auto"/>
        <w:right w:val="none" w:sz="0" w:space="0" w:color="auto"/>
      </w:divBdr>
    </w:div>
    <w:div w:id="472678083">
      <w:bodyDiv w:val="1"/>
      <w:marLeft w:val="0"/>
      <w:marRight w:val="0"/>
      <w:marTop w:val="0"/>
      <w:marBottom w:val="0"/>
      <w:divBdr>
        <w:top w:val="none" w:sz="0" w:space="0" w:color="auto"/>
        <w:left w:val="none" w:sz="0" w:space="0" w:color="auto"/>
        <w:bottom w:val="none" w:sz="0" w:space="0" w:color="auto"/>
        <w:right w:val="none" w:sz="0" w:space="0" w:color="auto"/>
      </w:divBdr>
    </w:div>
    <w:div w:id="476193964">
      <w:bodyDiv w:val="1"/>
      <w:marLeft w:val="0"/>
      <w:marRight w:val="0"/>
      <w:marTop w:val="0"/>
      <w:marBottom w:val="0"/>
      <w:divBdr>
        <w:top w:val="none" w:sz="0" w:space="0" w:color="auto"/>
        <w:left w:val="none" w:sz="0" w:space="0" w:color="auto"/>
        <w:bottom w:val="none" w:sz="0" w:space="0" w:color="auto"/>
        <w:right w:val="none" w:sz="0" w:space="0" w:color="auto"/>
      </w:divBdr>
    </w:div>
    <w:div w:id="477572643">
      <w:bodyDiv w:val="1"/>
      <w:marLeft w:val="0"/>
      <w:marRight w:val="0"/>
      <w:marTop w:val="0"/>
      <w:marBottom w:val="0"/>
      <w:divBdr>
        <w:top w:val="none" w:sz="0" w:space="0" w:color="auto"/>
        <w:left w:val="none" w:sz="0" w:space="0" w:color="auto"/>
        <w:bottom w:val="none" w:sz="0" w:space="0" w:color="auto"/>
        <w:right w:val="none" w:sz="0" w:space="0" w:color="auto"/>
      </w:divBdr>
    </w:div>
    <w:div w:id="515386747">
      <w:bodyDiv w:val="1"/>
      <w:marLeft w:val="0"/>
      <w:marRight w:val="0"/>
      <w:marTop w:val="0"/>
      <w:marBottom w:val="0"/>
      <w:divBdr>
        <w:top w:val="none" w:sz="0" w:space="0" w:color="auto"/>
        <w:left w:val="none" w:sz="0" w:space="0" w:color="auto"/>
        <w:bottom w:val="none" w:sz="0" w:space="0" w:color="auto"/>
        <w:right w:val="none" w:sz="0" w:space="0" w:color="auto"/>
      </w:divBdr>
    </w:div>
    <w:div w:id="520239405">
      <w:bodyDiv w:val="1"/>
      <w:marLeft w:val="0"/>
      <w:marRight w:val="0"/>
      <w:marTop w:val="0"/>
      <w:marBottom w:val="0"/>
      <w:divBdr>
        <w:top w:val="none" w:sz="0" w:space="0" w:color="auto"/>
        <w:left w:val="none" w:sz="0" w:space="0" w:color="auto"/>
        <w:bottom w:val="none" w:sz="0" w:space="0" w:color="auto"/>
        <w:right w:val="none" w:sz="0" w:space="0" w:color="auto"/>
      </w:divBdr>
    </w:div>
    <w:div w:id="528300321">
      <w:bodyDiv w:val="1"/>
      <w:marLeft w:val="0"/>
      <w:marRight w:val="0"/>
      <w:marTop w:val="0"/>
      <w:marBottom w:val="0"/>
      <w:divBdr>
        <w:top w:val="none" w:sz="0" w:space="0" w:color="auto"/>
        <w:left w:val="none" w:sz="0" w:space="0" w:color="auto"/>
        <w:bottom w:val="none" w:sz="0" w:space="0" w:color="auto"/>
        <w:right w:val="none" w:sz="0" w:space="0" w:color="auto"/>
      </w:divBdr>
    </w:div>
    <w:div w:id="529802239">
      <w:bodyDiv w:val="1"/>
      <w:marLeft w:val="0"/>
      <w:marRight w:val="0"/>
      <w:marTop w:val="0"/>
      <w:marBottom w:val="0"/>
      <w:divBdr>
        <w:top w:val="none" w:sz="0" w:space="0" w:color="auto"/>
        <w:left w:val="none" w:sz="0" w:space="0" w:color="auto"/>
        <w:bottom w:val="none" w:sz="0" w:space="0" w:color="auto"/>
        <w:right w:val="none" w:sz="0" w:space="0" w:color="auto"/>
      </w:divBdr>
    </w:div>
    <w:div w:id="584613681">
      <w:bodyDiv w:val="1"/>
      <w:marLeft w:val="0"/>
      <w:marRight w:val="0"/>
      <w:marTop w:val="0"/>
      <w:marBottom w:val="0"/>
      <w:divBdr>
        <w:top w:val="none" w:sz="0" w:space="0" w:color="auto"/>
        <w:left w:val="none" w:sz="0" w:space="0" w:color="auto"/>
        <w:bottom w:val="none" w:sz="0" w:space="0" w:color="auto"/>
        <w:right w:val="none" w:sz="0" w:space="0" w:color="auto"/>
      </w:divBdr>
    </w:div>
    <w:div w:id="589123603">
      <w:bodyDiv w:val="1"/>
      <w:marLeft w:val="0"/>
      <w:marRight w:val="0"/>
      <w:marTop w:val="0"/>
      <w:marBottom w:val="0"/>
      <w:divBdr>
        <w:top w:val="none" w:sz="0" w:space="0" w:color="auto"/>
        <w:left w:val="none" w:sz="0" w:space="0" w:color="auto"/>
        <w:bottom w:val="none" w:sz="0" w:space="0" w:color="auto"/>
        <w:right w:val="none" w:sz="0" w:space="0" w:color="auto"/>
      </w:divBdr>
    </w:div>
    <w:div w:id="594633393">
      <w:bodyDiv w:val="1"/>
      <w:marLeft w:val="0"/>
      <w:marRight w:val="0"/>
      <w:marTop w:val="0"/>
      <w:marBottom w:val="0"/>
      <w:divBdr>
        <w:top w:val="none" w:sz="0" w:space="0" w:color="auto"/>
        <w:left w:val="none" w:sz="0" w:space="0" w:color="auto"/>
        <w:bottom w:val="none" w:sz="0" w:space="0" w:color="auto"/>
        <w:right w:val="none" w:sz="0" w:space="0" w:color="auto"/>
      </w:divBdr>
    </w:div>
    <w:div w:id="633099201">
      <w:bodyDiv w:val="1"/>
      <w:marLeft w:val="0"/>
      <w:marRight w:val="0"/>
      <w:marTop w:val="0"/>
      <w:marBottom w:val="0"/>
      <w:divBdr>
        <w:top w:val="none" w:sz="0" w:space="0" w:color="auto"/>
        <w:left w:val="none" w:sz="0" w:space="0" w:color="auto"/>
        <w:bottom w:val="none" w:sz="0" w:space="0" w:color="auto"/>
        <w:right w:val="none" w:sz="0" w:space="0" w:color="auto"/>
      </w:divBdr>
    </w:div>
    <w:div w:id="652878389">
      <w:bodyDiv w:val="1"/>
      <w:marLeft w:val="0"/>
      <w:marRight w:val="0"/>
      <w:marTop w:val="0"/>
      <w:marBottom w:val="0"/>
      <w:divBdr>
        <w:top w:val="none" w:sz="0" w:space="0" w:color="auto"/>
        <w:left w:val="none" w:sz="0" w:space="0" w:color="auto"/>
        <w:bottom w:val="none" w:sz="0" w:space="0" w:color="auto"/>
        <w:right w:val="none" w:sz="0" w:space="0" w:color="auto"/>
      </w:divBdr>
    </w:div>
    <w:div w:id="659502257">
      <w:bodyDiv w:val="1"/>
      <w:marLeft w:val="0"/>
      <w:marRight w:val="0"/>
      <w:marTop w:val="0"/>
      <w:marBottom w:val="0"/>
      <w:divBdr>
        <w:top w:val="none" w:sz="0" w:space="0" w:color="auto"/>
        <w:left w:val="none" w:sz="0" w:space="0" w:color="auto"/>
        <w:bottom w:val="none" w:sz="0" w:space="0" w:color="auto"/>
        <w:right w:val="none" w:sz="0" w:space="0" w:color="auto"/>
      </w:divBdr>
    </w:div>
    <w:div w:id="679354209">
      <w:bodyDiv w:val="1"/>
      <w:marLeft w:val="0"/>
      <w:marRight w:val="0"/>
      <w:marTop w:val="0"/>
      <w:marBottom w:val="0"/>
      <w:divBdr>
        <w:top w:val="none" w:sz="0" w:space="0" w:color="auto"/>
        <w:left w:val="none" w:sz="0" w:space="0" w:color="auto"/>
        <w:bottom w:val="none" w:sz="0" w:space="0" w:color="auto"/>
        <w:right w:val="none" w:sz="0" w:space="0" w:color="auto"/>
      </w:divBdr>
    </w:div>
    <w:div w:id="711031311">
      <w:bodyDiv w:val="1"/>
      <w:marLeft w:val="0"/>
      <w:marRight w:val="0"/>
      <w:marTop w:val="0"/>
      <w:marBottom w:val="0"/>
      <w:divBdr>
        <w:top w:val="none" w:sz="0" w:space="0" w:color="auto"/>
        <w:left w:val="none" w:sz="0" w:space="0" w:color="auto"/>
        <w:bottom w:val="none" w:sz="0" w:space="0" w:color="auto"/>
        <w:right w:val="none" w:sz="0" w:space="0" w:color="auto"/>
      </w:divBdr>
    </w:div>
    <w:div w:id="758331372">
      <w:bodyDiv w:val="1"/>
      <w:marLeft w:val="0"/>
      <w:marRight w:val="0"/>
      <w:marTop w:val="0"/>
      <w:marBottom w:val="0"/>
      <w:divBdr>
        <w:top w:val="none" w:sz="0" w:space="0" w:color="auto"/>
        <w:left w:val="none" w:sz="0" w:space="0" w:color="auto"/>
        <w:bottom w:val="none" w:sz="0" w:space="0" w:color="auto"/>
        <w:right w:val="none" w:sz="0" w:space="0" w:color="auto"/>
      </w:divBdr>
    </w:div>
    <w:div w:id="769544591">
      <w:bodyDiv w:val="1"/>
      <w:marLeft w:val="0"/>
      <w:marRight w:val="0"/>
      <w:marTop w:val="0"/>
      <w:marBottom w:val="0"/>
      <w:divBdr>
        <w:top w:val="none" w:sz="0" w:space="0" w:color="auto"/>
        <w:left w:val="none" w:sz="0" w:space="0" w:color="auto"/>
        <w:bottom w:val="none" w:sz="0" w:space="0" w:color="auto"/>
        <w:right w:val="none" w:sz="0" w:space="0" w:color="auto"/>
      </w:divBdr>
    </w:div>
    <w:div w:id="782698377">
      <w:bodyDiv w:val="1"/>
      <w:marLeft w:val="0"/>
      <w:marRight w:val="0"/>
      <w:marTop w:val="0"/>
      <w:marBottom w:val="0"/>
      <w:divBdr>
        <w:top w:val="none" w:sz="0" w:space="0" w:color="auto"/>
        <w:left w:val="none" w:sz="0" w:space="0" w:color="auto"/>
        <w:bottom w:val="none" w:sz="0" w:space="0" w:color="auto"/>
        <w:right w:val="none" w:sz="0" w:space="0" w:color="auto"/>
      </w:divBdr>
    </w:div>
    <w:div w:id="803813140">
      <w:bodyDiv w:val="1"/>
      <w:marLeft w:val="0"/>
      <w:marRight w:val="0"/>
      <w:marTop w:val="0"/>
      <w:marBottom w:val="0"/>
      <w:divBdr>
        <w:top w:val="none" w:sz="0" w:space="0" w:color="auto"/>
        <w:left w:val="none" w:sz="0" w:space="0" w:color="auto"/>
        <w:bottom w:val="none" w:sz="0" w:space="0" w:color="auto"/>
        <w:right w:val="none" w:sz="0" w:space="0" w:color="auto"/>
      </w:divBdr>
    </w:div>
    <w:div w:id="814104396">
      <w:bodyDiv w:val="1"/>
      <w:marLeft w:val="0"/>
      <w:marRight w:val="0"/>
      <w:marTop w:val="0"/>
      <w:marBottom w:val="0"/>
      <w:divBdr>
        <w:top w:val="none" w:sz="0" w:space="0" w:color="auto"/>
        <w:left w:val="none" w:sz="0" w:space="0" w:color="auto"/>
        <w:bottom w:val="none" w:sz="0" w:space="0" w:color="auto"/>
        <w:right w:val="none" w:sz="0" w:space="0" w:color="auto"/>
      </w:divBdr>
    </w:div>
    <w:div w:id="823161143">
      <w:bodyDiv w:val="1"/>
      <w:marLeft w:val="0"/>
      <w:marRight w:val="0"/>
      <w:marTop w:val="0"/>
      <w:marBottom w:val="0"/>
      <w:divBdr>
        <w:top w:val="none" w:sz="0" w:space="0" w:color="auto"/>
        <w:left w:val="none" w:sz="0" w:space="0" w:color="auto"/>
        <w:bottom w:val="none" w:sz="0" w:space="0" w:color="auto"/>
        <w:right w:val="none" w:sz="0" w:space="0" w:color="auto"/>
      </w:divBdr>
    </w:div>
    <w:div w:id="826675747">
      <w:bodyDiv w:val="1"/>
      <w:marLeft w:val="0"/>
      <w:marRight w:val="0"/>
      <w:marTop w:val="0"/>
      <w:marBottom w:val="0"/>
      <w:divBdr>
        <w:top w:val="none" w:sz="0" w:space="0" w:color="auto"/>
        <w:left w:val="none" w:sz="0" w:space="0" w:color="auto"/>
        <w:bottom w:val="none" w:sz="0" w:space="0" w:color="auto"/>
        <w:right w:val="none" w:sz="0" w:space="0" w:color="auto"/>
      </w:divBdr>
    </w:div>
    <w:div w:id="839081121">
      <w:bodyDiv w:val="1"/>
      <w:marLeft w:val="0"/>
      <w:marRight w:val="0"/>
      <w:marTop w:val="0"/>
      <w:marBottom w:val="0"/>
      <w:divBdr>
        <w:top w:val="none" w:sz="0" w:space="0" w:color="auto"/>
        <w:left w:val="none" w:sz="0" w:space="0" w:color="auto"/>
        <w:bottom w:val="none" w:sz="0" w:space="0" w:color="auto"/>
        <w:right w:val="none" w:sz="0" w:space="0" w:color="auto"/>
      </w:divBdr>
    </w:div>
    <w:div w:id="847061570">
      <w:bodyDiv w:val="1"/>
      <w:marLeft w:val="0"/>
      <w:marRight w:val="0"/>
      <w:marTop w:val="0"/>
      <w:marBottom w:val="0"/>
      <w:divBdr>
        <w:top w:val="none" w:sz="0" w:space="0" w:color="auto"/>
        <w:left w:val="none" w:sz="0" w:space="0" w:color="auto"/>
        <w:bottom w:val="none" w:sz="0" w:space="0" w:color="auto"/>
        <w:right w:val="none" w:sz="0" w:space="0" w:color="auto"/>
      </w:divBdr>
    </w:div>
    <w:div w:id="856390329">
      <w:bodyDiv w:val="1"/>
      <w:marLeft w:val="0"/>
      <w:marRight w:val="0"/>
      <w:marTop w:val="0"/>
      <w:marBottom w:val="0"/>
      <w:divBdr>
        <w:top w:val="none" w:sz="0" w:space="0" w:color="auto"/>
        <w:left w:val="none" w:sz="0" w:space="0" w:color="auto"/>
        <w:bottom w:val="none" w:sz="0" w:space="0" w:color="auto"/>
        <w:right w:val="none" w:sz="0" w:space="0" w:color="auto"/>
      </w:divBdr>
    </w:div>
    <w:div w:id="868296493">
      <w:bodyDiv w:val="1"/>
      <w:marLeft w:val="0"/>
      <w:marRight w:val="0"/>
      <w:marTop w:val="0"/>
      <w:marBottom w:val="0"/>
      <w:divBdr>
        <w:top w:val="none" w:sz="0" w:space="0" w:color="auto"/>
        <w:left w:val="none" w:sz="0" w:space="0" w:color="auto"/>
        <w:bottom w:val="none" w:sz="0" w:space="0" w:color="auto"/>
        <w:right w:val="none" w:sz="0" w:space="0" w:color="auto"/>
      </w:divBdr>
    </w:div>
    <w:div w:id="877931418">
      <w:bodyDiv w:val="1"/>
      <w:marLeft w:val="0"/>
      <w:marRight w:val="0"/>
      <w:marTop w:val="0"/>
      <w:marBottom w:val="0"/>
      <w:divBdr>
        <w:top w:val="none" w:sz="0" w:space="0" w:color="auto"/>
        <w:left w:val="none" w:sz="0" w:space="0" w:color="auto"/>
        <w:bottom w:val="none" w:sz="0" w:space="0" w:color="auto"/>
        <w:right w:val="none" w:sz="0" w:space="0" w:color="auto"/>
      </w:divBdr>
    </w:div>
    <w:div w:id="886651362">
      <w:bodyDiv w:val="1"/>
      <w:marLeft w:val="0"/>
      <w:marRight w:val="0"/>
      <w:marTop w:val="0"/>
      <w:marBottom w:val="0"/>
      <w:divBdr>
        <w:top w:val="none" w:sz="0" w:space="0" w:color="auto"/>
        <w:left w:val="none" w:sz="0" w:space="0" w:color="auto"/>
        <w:bottom w:val="none" w:sz="0" w:space="0" w:color="auto"/>
        <w:right w:val="none" w:sz="0" w:space="0" w:color="auto"/>
      </w:divBdr>
    </w:div>
    <w:div w:id="908077154">
      <w:bodyDiv w:val="1"/>
      <w:marLeft w:val="0"/>
      <w:marRight w:val="0"/>
      <w:marTop w:val="0"/>
      <w:marBottom w:val="0"/>
      <w:divBdr>
        <w:top w:val="none" w:sz="0" w:space="0" w:color="auto"/>
        <w:left w:val="none" w:sz="0" w:space="0" w:color="auto"/>
        <w:bottom w:val="none" w:sz="0" w:space="0" w:color="auto"/>
        <w:right w:val="none" w:sz="0" w:space="0" w:color="auto"/>
      </w:divBdr>
    </w:div>
    <w:div w:id="909652962">
      <w:bodyDiv w:val="1"/>
      <w:marLeft w:val="0"/>
      <w:marRight w:val="0"/>
      <w:marTop w:val="0"/>
      <w:marBottom w:val="0"/>
      <w:divBdr>
        <w:top w:val="none" w:sz="0" w:space="0" w:color="auto"/>
        <w:left w:val="none" w:sz="0" w:space="0" w:color="auto"/>
        <w:bottom w:val="none" w:sz="0" w:space="0" w:color="auto"/>
        <w:right w:val="none" w:sz="0" w:space="0" w:color="auto"/>
      </w:divBdr>
    </w:div>
    <w:div w:id="920715707">
      <w:bodyDiv w:val="1"/>
      <w:marLeft w:val="0"/>
      <w:marRight w:val="0"/>
      <w:marTop w:val="0"/>
      <w:marBottom w:val="0"/>
      <w:divBdr>
        <w:top w:val="none" w:sz="0" w:space="0" w:color="auto"/>
        <w:left w:val="none" w:sz="0" w:space="0" w:color="auto"/>
        <w:bottom w:val="none" w:sz="0" w:space="0" w:color="auto"/>
        <w:right w:val="none" w:sz="0" w:space="0" w:color="auto"/>
      </w:divBdr>
    </w:div>
    <w:div w:id="926036160">
      <w:bodyDiv w:val="1"/>
      <w:marLeft w:val="0"/>
      <w:marRight w:val="0"/>
      <w:marTop w:val="0"/>
      <w:marBottom w:val="0"/>
      <w:divBdr>
        <w:top w:val="none" w:sz="0" w:space="0" w:color="auto"/>
        <w:left w:val="none" w:sz="0" w:space="0" w:color="auto"/>
        <w:bottom w:val="none" w:sz="0" w:space="0" w:color="auto"/>
        <w:right w:val="none" w:sz="0" w:space="0" w:color="auto"/>
      </w:divBdr>
    </w:div>
    <w:div w:id="958292313">
      <w:bodyDiv w:val="1"/>
      <w:marLeft w:val="0"/>
      <w:marRight w:val="0"/>
      <w:marTop w:val="0"/>
      <w:marBottom w:val="0"/>
      <w:divBdr>
        <w:top w:val="none" w:sz="0" w:space="0" w:color="auto"/>
        <w:left w:val="none" w:sz="0" w:space="0" w:color="auto"/>
        <w:bottom w:val="none" w:sz="0" w:space="0" w:color="auto"/>
        <w:right w:val="none" w:sz="0" w:space="0" w:color="auto"/>
      </w:divBdr>
    </w:div>
    <w:div w:id="959842781">
      <w:bodyDiv w:val="1"/>
      <w:marLeft w:val="0"/>
      <w:marRight w:val="0"/>
      <w:marTop w:val="0"/>
      <w:marBottom w:val="0"/>
      <w:divBdr>
        <w:top w:val="none" w:sz="0" w:space="0" w:color="auto"/>
        <w:left w:val="none" w:sz="0" w:space="0" w:color="auto"/>
        <w:bottom w:val="none" w:sz="0" w:space="0" w:color="auto"/>
        <w:right w:val="none" w:sz="0" w:space="0" w:color="auto"/>
      </w:divBdr>
    </w:div>
    <w:div w:id="968169088">
      <w:bodyDiv w:val="1"/>
      <w:marLeft w:val="0"/>
      <w:marRight w:val="0"/>
      <w:marTop w:val="0"/>
      <w:marBottom w:val="0"/>
      <w:divBdr>
        <w:top w:val="none" w:sz="0" w:space="0" w:color="auto"/>
        <w:left w:val="none" w:sz="0" w:space="0" w:color="auto"/>
        <w:bottom w:val="none" w:sz="0" w:space="0" w:color="auto"/>
        <w:right w:val="none" w:sz="0" w:space="0" w:color="auto"/>
      </w:divBdr>
    </w:div>
    <w:div w:id="989558712">
      <w:bodyDiv w:val="1"/>
      <w:marLeft w:val="0"/>
      <w:marRight w:val="0"/>
      <w:marTop w:val="0"/>
      <w:marBottom w:val="0"/>
      <w:divBdr>
        <w:top w:val="none" w:sz="0" w:space="0" w:color="auto"/>
        <w:left w:val="none" w:sz="0" w:space="0" w:color="auto"/>
        <w:bottom w:val="none" w:sz="0" w:space="0" w:color="auto"/>
        <w:right w:val="none" w:sz="0" w:space="0" w:color="auto"/>
      </w:divBdr>
    </w:div>
    <w:div w:id="991180007">
      <w:bodyDiv w:val="1"/>
      <w:marLeft w:val="0"/>
      <w:marRight w:val="0"/>
      <w:marTop w:val="0"/>
      <w:marBottom w:val="0"/>
      <w:divBdr>
        <w:top w:val="none" w:sz="0" w:space="0" w:color="auto"/>
        <w:left w:val="none" w:sz="0" w:space="0" w:color="auto"/>
        <w:bottom w:val="none" w:sz="0" w:space="0" w:color="auto"/>
        <w:right w:val="none" w:sz="0" w:space="0" w:color="auto"/>
      </w:divBdr>
    </w:div>
    <w:div w:id="994725869">
      <w:bodyDiv w:val="1"/>
      <w:marLeft w:val="0"/>
      <w:marRight w:val="0"/>
      <w:marTop w:val="0"/>
      <w:marBottom w:val="0"/>
      <w:divBdr>
        <w:top w:val="none" w:sz="0" w:space="0" w:color="auto"/>
        <w:left w:val="none" w:sz="0" w:space="0" w:color="auto"/>
        <w:bottom w:val="none" w:sz="0" w:space="0" w:color="auto"/>
        <w:right w:val="none" w:sz="0" w:space="0" w:color="auto"/>
      </w:divBdr>
      <w:divsChild>
        <w:div w:id="696199846">
          <w:marLeft w:val="0"/>
          <w:marRight w:val="0"/>
          <w:marTop w:val="0"/>
          <w:marBottom w:val="0"/>
          <w:divBdr>
            <w:top w:val="none" w:sz="0" w:space="0" w:color="auto"/>
            <w:left w:val="none" w:sz="0" w:space="0" w:color="auto"/>
            <w:bottom w:val="none" w:sz="0" w:space="0" w:color="auto"/>
            <w:right w:val="none" w:sz="0" w:space="0" w:color="auto"/>
          </w:divBdr>
        </w:div>
      </w:divsChild>
    </w:div>
    <w:div w:id="999578847">
      <w:bodyDiv w:val="1"/>
      <w:marLeft w:val="0"/>
      <w:marRight w:val="0"/>
      <w:marTop w:val="0"/>
      <w:marBottom w:val="0"/>
      <w:divBdr>
        <w:top w:val="none" w:sz="0" w:space="0" w:color="auto"/>
        <w:left w:val="none" w:sz="0" w:space="0" w:color="auto"/>
        <w:bottom w:val="none" w:sz="0" w:space="0" w:color="auto"/>
        <w:right w:val="none" w:sz="0" w:space="0" w:color="auto"/>
      </w:divBdr>
    </w:div>
    <w:div w:id="1013802321">
      <w:bodyDiv w:val="1"/>
      <w:marLeft w:val="0"/>
      <w:marRight w:val="0"/>
      <w:marTop w:val="0"/>
      <w:marBottom w:val="0"/>
      <w:divBdr>
        <w:top w:val="none" w:sz="0" w:space="0" w:color="auto"/>
        <w:left w:val="none" w:sz="0" w:space="0" w:color="auto"/>
        <w:bottom w:val="none" w:sz="0" w:space="0" w:color="auto"/>
        <w:right w:val="none" w:sz="0" w:space="0" w:color="auto"/>
      </w:divBdr>
    </w:div>
    <w:div w:id="1023901349">
      <w:bodyDiv w:val="1"/>
      <w:marLeft w:val="0"/>
      <w:marRight w:val="0"/>
      <w:marTop w:val="0"/>
      <w:marBottom w:val="0"/>
      <w:divBdr>
        <w:top w:val="none" w:sz="0" w:space="0" w:color="auto"/>
        <w:left w:val="none" w:sz="0" w:space="0" w:color="auto"/>
        <w:bottom w:val="none" w:sz="0" w:space="0" w:color="auto"/>
        <w:right w:val="none" w:sz="0" w:space="0" w:color="auto"/>
      </w:divBdr>
    </w:div>
    <w:div w:id="1036197860">
      <w:bodyDiv w:val="1"/>
      <w:marLeft w:val="0"/>
      <w:marRight w:val="0"/>
      <w:marTop w:val="0"/>
      <w:marBottom w:val="0"/>
      <w:divBdr>
        <w:top w:val="none" w:sz="0" w:space="0" w:color="auto"/>
        <w:left w:val="none" w:sz="0" w:space="0" w:color="auto"/>
        <w:bottom w:val="none" w:sz="0" w:space="0" w:color="auto"/>
        <w:right w:val="none" w:sz="0" w:space="0" w:color="auto"/>
      </w:divBdr>
    </w:div>
    <w:div w:id="1047143736">
      <w:bodyDiv w:val="1"/>
      <w:marLeft w:val="0"/>
      <w:marRight w:val="0"/>
      <w:marTop w:val="0"/>
      <w:marBottom w:val="0"/>
      <w:divBdr>
        <w:top w:val="none" w:sz="0" w:space="0" w:color="auto"/>
        <w:left w:val="none" w:sz="0" w:space="0" w:color="auto"/>
        <w:bottom w:val="none" w:sz="0" w:space="0" w:color="auto"/>
        <w:right w:val="none" w:sz="0" w:space="0" w:color="auto"/>
      </w:divBdr>
    </w:div>
    <w:div w:id="1091193827">
      <w:bodyDiv w:val="1"/>
      <w:marLeft w:val="0"/>
      <w:marRight w:val="0"/>
      <w:marTop w:val="0"/>
      <w:marBottom w:val="0"/>
      <w:divBdr>
        <w:top w:val="none" w:sz="0" w:space="0" w:color="auto"/>
        <w:left w:val="none" w:sz="0" w:space="0" w:color="auto"/>
        <w:bottom w:val="none" w:sz="0" w:space="0" w:color="auto"/>
        <w:right w:val="none" w:sz="0" w:space="0" w:color="auto"/>
      </w:divBdr>
    </w:div>
    <w:div w:id="1104694597">
      <w:bodyDiv w:val="1"/>
      <w:marLeft w:val="0"/>
      <w:marRight w:val="0"/>
      <w:marTop w:val="0"/>
      <w:marBottom w:val="0"/>
      <w:divBdr>
        <w:top w:val="none" w:sz="0" w:space="0" w:color="auto"/>
        <w:left w:val="none" w:sz="0" w:space="0" w:color="auto"/>
        <w:bottom w:val="none" w:sz="0" w:space="0" w:color="auto"/>
        <w:right w:val="none" w:sz="0" w:space="0" w:color="auto"/>
      </w:divBdr>
    </w:div>
    <w:div w:id="1104762886">
      <w:bodyDiv w:val="1"/>
      <w:marLeft w:val="0"/>
      <w:marRight w:val="0"/>
      <w:marTop w:val="0"/>
      <w:marBottom w:val="0"/>
      <w:divBdr>
        <w:top w:val="none" w:sz="0" w:space="0" w:color="auto"/>
        <w:left w:val="none" w:sz="0" w:space="0" w:color="auto"/>
        <w:bottom w:val="none" w:sz="0" w:space="0" w:color="auto"/>
        <w:right w:val="none" w:sz="0" w:space="0" w:color="auto"/>
      </w:divBdr>
    </w:div>
    <w:div w:id="1123035821">
      <w:bodyDiv w:val="1"/>
      <w:marLeft w:val="0"/>
      <w:marRight w:val="0"/>
      <w:marTop w:val="0"/>
      <w:marBottom w:val="0"/>
      <w:divBdr>
        <w:top w:val="none" w:sz="0" w:space="0" w:color="auto"/>
        <w:left w:val="none" w:sz="0" w:space="0" w:color="auto"/>
        <w:bottom w:val="none" w:sz="0" w:space="0" w:color="auto"/>
        <w:right w:val="none" w:sz="0" w:space="0" w:color="auto"/>
      </w:divBdr>
    </w:div>
    <w:div w:id="1151868716">
      <w:bodyDiv w:val="1"/>
      <w:marLeft w:val="0"/>
      <w:marRight w:val="0"/>
      <w:marTop w:val="0"/>
      <w:marBottom w:val="0"/>
      <w:divBdr>
        <w:top w:val="none" w:sz="0" w:space="0" w:color="auto"/>
        <w:left w:val="none" w:sz="0" w:space="0" w:color="auto"/>
        <w:bottom w:val="none" w:sz="0" w:space="0" w:color="auto"/>
        <w:right w:val="none" w:sz="0" w:space="0" w:color="auto"/>
      </w:divBdr>
    </w:div>
    <w:div w:id="1168445987">
      <w:bodyDiv w:val="1"/>
      <w:marLeft w:val="0"/>
      <w:marRight w:val="0"/>
      <w:marTop w:val="0"/>
      <w:marBottom w:val="0"/>
      <w:divBdr>
        <w:top w:val="none" w:sz="0" w:space="0" w:color="auto"/>
        <w:left w:val="none" w:sz="0" w:space="0" w:color="auto"/>
        <w:bottom w:val="none" w:sz="0" w:space="0" w:color="auto"/>
        <w:right w:val="none" w:sz="0" w:space="0" w:color="auto"/>
      </w:divBdr>
    </w:div>
    <w:div w:id="1168669670">
      <w:bodyDiv w:val="1"/>
      <w:marLeft w:val="0"/>
      <w:marRight w:val="0"/>
      <w:marTop w:val="0"/>
      <w:marBottom w:val="0"/>
      <w:divBdr>
        <w:top w:val="none" w:sz="0" w:space="0" w:color="auto"/>
        <w:left w:val="none" w:sz="0" w:space="0" w:color="auto"/>
        <w:bottom w:val="none" w:sz="0" w:space="0" w:color="auto"/>
        <w:right w:val="none" w:sz="0" w:space="0" w:color="auto"/>
      </w:divBdr>
    </w:div>
    <w:div w:id="1207914793">
      <w:bodyDiv w:val="1"/>
      <w:marLeft w:val="0"/>
      <w:marRight w:val="0"/>
      <w:marTop w:val="0"/>
      <w:marBottom w:val="0"/>
      <w:divBdr>
        <w:top w:val="none" w:sz="0" w:space="0" w:color="auto"/>
        <w:left w:val="none" w:sz="0" w:space="0" w:color="auto"/>
        <w:bottom w:val="none" w:sz="0" w:space="0" w:color="auto"/>
        <w:right w:val="none" w:sz="0" w:space="0" w:color="auto"/>
      </w:divBdr>
    </w:div>
    <w:div w:id="1219055873">
      <w:bodyDiv w:val="1"/>
      <w:marLeft w:val="0"/>
      <w:marRight w:val="0"/>
      <w:marTop w:val="0"/>
      <w:marBottom w:val="0"/>
      <w:divBdr>
        <w:top w:val="none" w:sz="0" w:space="0" w:color="auto"/>
        <w:left w:val="none" w:sz="0" w:space="0" w:color="auto"/>
        <w:bottom w:val="none" w:sz="0" w:space="0" w:color="auto"/>
        <w:right w:val="none" w:sz="0" w:space="0" w:color="auto"/>
      </w:divBdr>
    </w:div>
    <w:div w:id="1236821634">
      <w:bodyDiv w:val="1"/>
      <w:marLeft w:val="0"/>
      <w:marRight w:val="0"/>
      <w:marTop w:val="0"/>
      <w:marBottom w:val="0"/>
      <w:divBdr>
        <w:top w:val="none" w:sz="0" w:space="0" w:color="auto"/>
        <w:left w:val="none" w:sz="0" w:space="0" w:color="auto"/>
        <w:bottom w:val="none" w:sz="0" w:space="0" w:color="auto"/>
        <w:right w:val="none" w:sz="0" w:space="0" w:color="auto"/>
      </w:divBdr>
      <w:divsChild>
        <w:div w:id="407457139">
          <w:marLeft w:val="0"/>
          <w:marRight w:val="0"/>
          <w:marTop w:val="0"/>
          <w:marBottom w:val="0"/>
          <w:divBdr>
            <w:top w:val="none" w:sz="0" w:space="0" w:color="auto"/>
            <w:left w:val="none" w:sz="0" w:space="0" w:color="auto"/>
            <w:bottom w:val="none" w:sz="0" w:space="0" w:color="auto"/>
            <w:right w:val="none" w:sz="0" w:space="0" w:color="auto"/>
          </w:divBdr>
        </w:div>
      </w:divsChild>
    </w:div>
    <w:div w:id="1248155631">
      <w:bodyDiv w:val="1"/>
      <w:marLeft w:val="0"/>
      <w:marRight w:val="0"/>
      <w:marTop w:val="0"/>
      <w:marBottom w:val="0"/>
      <w:divBdr>
        <w:top w:val="none" w:sz="0" w:space="0" w:color="auto"/>
        <w:left w:val="none" w:sz="0" w:space="0" w:color="auto"/>
        <w:bottom w:val="none" w:sz="0" w:space="0" w:color="auto"/>
        <w:right w:val="none" w:sz="0" w:space="0" w:color="auto"/>
      </w:divBdr>
    </w:div>
    <w:div w:id="1251547634">
      <w:bodyDiv w:val="1"/>
      <w:marLeft w:val="0"/>
      <w:marRight w:val="0"/>
      <w:marTop w:val="0"/>
      <w:marBottom w:val="0"/>
      <w:divBdr>
        <w:top w:val="none" w:sz="0" w:space="0" w:color="auto"/>
        <w:left w:val="none" w:sz="0" w:space="0" w:color="auto"/>
        <w:bottom w:val="none" w:sz="0" w:space="0" w:color="auto"/>
        <w:right w:val="none" w:sz="0" w:space="0" w:color="auto"/>
      </w:divBdr>
    </w:div>
    <w:div w:id="1268463532">
      <w:bodyDiv w:val="1"/>
      <w:marLeft w:val="0"/>
      <w:marRight w:val="0"/>
      <w:marTop w:val="0"/>
      <w:marBottom w:val="0"/>
      <w:divBdr>
        <w:top w:val="none" w:sz="0" w:space="0" w:color="auto"/>
        <w:left w:val="none" w:sz="0" w:space="0" w:color="auto"/>
        <w:bottom w:val="none" w:sz="0" w:space="0" w:color="auto"/>
        <w:right w:val="none" w:sz="0" w:space="0" w:color="auto"/>
      </w:divBdr>
    </w:div>
    <w:div w:id="1269970632">
      <w:bodyDiv w:val="1"/>
      <w:marLeft w:val="0"/>
      <w:marRight w:val="0"/>
      <w:marTop w:val="0"/>
      <w:marBottom w:val="0"/>
      <w:divBdr>
        <w:top w:val="none" w:sz="0" w:space="0" w:color="auto"/>
        <w:left w:val="none" w:sz="0" w:space="0" w:color="auto"/>
        <w:bottom w:val="none" w:sz="0" w:space="0" w:color="auto"/>
        <w:right w:val="none" w:sz="0" w:space="0" w:color="auto"/>
      </w:divBdr>
    </w:div>
    <w:div w:id="1289893465">
      <w:bodyDiv w:val="1"/>
      <w:marLeft w:val="0"/>
      <w:marRight w:val="0"/>
      <w:marTop w:val="0"/>
      <w:marBottom w:val="0"/>
      <w:divBdr>
        <w:top w:val="none" w:sz="0" w:space="0" w:color="auto"/>
        <w:left w:val="none" w:sz="0" w:space="0" w:color="auto"/>
        <w:bottom w:val="none" w:sz="0" w:space="0" w:color="auto"/>
        <w:right w:val="none" w:sz="0" w:space="0" w:color="auto"/>
      </w:divBdr>
    </w:div>
    <w:div w:id="1291282489">
      <w:bodyDiv w:val="1"/>
      <w:marLeft w:val="0"/>
      <w:marRight w:val="0"/>
      <w:marTop w:val="0"/>
      <w:marBottom w:val="0"/>
      <w:divBdr>
        <w:top w:val="none" w:sz="0" w:space="0" w:color="auto"/>
        <w:left w:val="none" w:sz="0" w:space="0" w:color="auto"/>
        <w:bottom w:val="none" w:sz="0" w:space="0" w:color="auto"/>
        <w:right w:val="none" w:sz="0" w:space="0" w:color="auto"/>
      </w:divBdr>
    </w:div>
    <w:div w:id="1297956126">
      <w:bodyDiv w:val="1"/>
      <w:marLeft w:val="0"/>
      <w:marRight w:val="0"/>
      <w:marTop w:val="0"/>
      <w:marBottom w:val="0"/>
      <w:divBdr>
        <w:top w:val="none" w:sz="0" w:space="0" w:color="auto"/>
        <w:left w:val="none" w:sz="0" w:space="0" w:color="auto"/>
        <w:bottom w:val="none" w:sz="0" w:space="0" w:color="auto"/>
        <w:right w:val="none" w:sz="0" w:space="0" w:color="auto"/>
      </w:divBdr>
    </w:div>
    <w:div w:id="1299843111">
      <w:bodyDiv w:val="1"/>
      <w:marLeft w:val="0"/>
      <w:marRight w:val="0"/>
      <w:marTop w:val="0"/>
      <w:marBottom w:val="0"/>
      <w:divBdr>
        <w:top w:val="none" w:sz="0" w:space="0" w:color="auto"/>
        <w:left w:val="none" w:sz="0" w:space="0" w:color="auto"/>
        <w:bottom w:val="none" w:sz="0" w:space="0" w:color="auto"/>
        <w:right w:val="none" w:sz="0" w:space="0" w:color="auto"/>
      </w:divBdr>
    </w:div>
    <w:div w:id="1306473625">
      <w:bodyDiv w:val="1"/>
      <w:marLeft w:val="0"/>
      <w:marRight w:val="0"/>
      <w:marTop w:val="0"/>
      <w:marBottom w:val="0"/>
      <w:divBdr>
        <w:top w:val="none" w:sz="0" w:space="0" w:color="auto"/>
        <w:left w:val="none" w:sz="0" w:space="0" w:color="auto"/>
        <w:bottom w:val="none" w:sz="0" w:space="0" w:color="auto"/>
        <w:right w:val="none" w:sz="0" w:space="0" w:color="auto"/>
      </w:divBdr>
    </w:div>
    <w:div w:id="1322585673">
      <w:bodyDiv w:val="1"/>
      <w:marLeft w:val="0"/>
      <w:marRight w:val="0"/>
      <w:marTop w:val="0"/>
      <w:marBottom w:val="0"/>
      <w:divBdr>
        <w:top w:val="none" w:sz="0" w:space="0" w:color="auto"/>
        <w:left w:val="none" w:sz="0" w:space="0" w:color="auto"/>
        <w:bottom w:val="none" w:sz="0" w:space="0" w:color="auto"/>
        <w:right w:val="none" w:sz="0" w:space="0" w:color="auto"/>
      </w:divBdr>
    </w:div>
    <w:div w:id="1346902476">
      <w:bodyDiv w:val="1"/>
      <w:marLeft w:val="0"/>
      <w:marRight w:val="0"/>
      <w:marTop w:val="0"/>
      <w:marBottom w:val="0"/>
      <w:divBdr>
        <w:top w:val="none" w:sz="0" w:space="0" w:color="auto"/>
        <w:left w:val="none" w:sz="0" w:space="0" w:color="auto"/>
        <w:bottom w:val="none" w:sz="0" w:space="0" w:color="auto"/>
        <w:right w:val="none" w:sz="0" w:space="0" w:color="auto"/>
      </w:divBdr>
    </w:div>
    <w:div w:id="1377200412">
      <w:bodyDiv w:val="1"/>
      <w:marLeft w:val="0"/>
      <w:marRight w:val="0"/>
      <w:marTop w:val="0"/>
      <w:marBottom w:val="0"/>
      <w:divBdr>
        <w:top w:val="none" w:sz="0" w:space="0" w:color="auto"/>
        <w:left w:val="none" w:sz="0" w:space="0" w:color="auto"/>
        <w:bottom w:val="none" w:sz="0" w:space="0" w:color="auto"/>
        <w:right w:val="none" w:sz="0" w:space="0" w:color="auto"/>
      </w:divBdr>
    </w:div>
    <w:div w:id="1421097042">
      <w:bodyDiv w:val="1"/>
      <w:marLeft w:val="0"/>
      <w:marRight w:val="0"/>
      <w:marTop w:val="0"/>
      <w:marBottom w:val="0"/>
      <w:divBdr>
        <w:top w:val="none" w:sz="0" w:space="0" w:color="auto"/>
        <w:left w:val="none" w:sz="0" w:space="0" w:color="auto"/>
        <w:bottom w:val="none" w:sz="0" w:space="0" w:color="auto"/>
        <w:right w:val="none" w:sz="0" w:space="0" w:color="auto"/>
      </w:divBdr>
    </w:div>
    <w:div w:id="1424183719">
      <w:bodyDiv w:val="1"/>
      <w:marLeft w:val="0"/>
      <w:marRight w:val="0"/>
      <w:marTop w:val="0"/>
      <w:marBottom w:val="0"/>
      <w:divBdr>
        <w:top w:val="none" w:sz="0" w:space="0" w:color="auto"/>
        <w:left w:val="none" w:sz="0" w:space="0" w:color="auto"/>
        <w:bottom w:val="none" w:sz="0" w:space="0" w:color="auto"/>
        <w:right w:val="none" w:sz="0" w:space="0" w:color="auto"/>
      </w:divBdr>
    </w:div>
    <w:div w:id="1425807282">
      <w:bodyDiv w:val="1"/>
      <w:marLeft w:val="0"/>
      <w:marRight w:val="0"/>
      <w:marTop w:val="0"/>
      <w:marBottom w:val="0"/>
      <w:divBdr>
        <w:top w:val="none" w:sz="0" w:space="0" w:color="auto"/>
        <w:left w:val="none" w:sz="0" w:space="0" w:color="auto"/>
        <w:bottom w:val="none" w:sz="0" w:space="0" w:color="auto"/>
        <w:right w:val="none" w:sz="0" w:space="0" w:color="auto"/>
      </w:divBdr>
    </w:div>
    <w:div w:id="1435056554">
      <w:bodyDiv w:val="1"/>
      <w:marLeft w:val="0"/>
      <w:marRight w:val="0"/>
      <w:marTop w:val="0"/>
      <w:marBottom w:val="0"/>
      <w:divBdr>
        <w:top w:val="none" w:sz="0" w:space="0" w:color="auto"/>
        <w:left w:val="none" w:sz="0" w:space="0" w:color="auto"/>
        <w:bottom w:val="none" w:sz="0" w:space="0" w:color="auto"/>
        <w:right w:val="none" w:sz="0" w:space="0" w:color="auto"/>
      </w:divBdr>
    </w:div>
    <w:div w:id="1442140596">
      <w:bodyDiv w:val="1"/>
      <w:marLeft w:val="0"/>
      <w:marRight w:val="0"/>
      <w:marTop w:val="0"/>
      <w:marBottom w:val="0"/>
      <w:divBdr>
        <w:top w:val="none" w:sz="0" w:space="0" w:color="auto"/>
        <w:left w:val="none" w:sz="0" w:space="0" w:color="auto"/>
        <w:bottom w:val="none" w:sz="0" w:space="0" w:color="auto"/>
        <w:right w:val="none" w:sz="0" w:space="0" w:color="auto"/>
      </w:divBdr>
    </w:div>
    <w:div w:id="1479296383">
      <w:bodyDiv w:val="1"/>
      <w:marLeft w:val="0"/>
      <w:marRight w:val="0"/>
      <w:marTop w:val="0"/>
      <w:marBottom w:val="0"/>
      <w:divBdr>
        <w:top w:val="none" w:sz="0" w:space="0" w:color="auto"/>
        <w:left w:val="none" w:sz="0" w:space="0" w:color="auto"/>
        <w:bottom w:val="none" w:sz="0" w:space="0" w:color="auto"/>
        <w:right w:val="none" w:sz="0" w:space="0" w:color="auto"/>
      </w:divBdr>
    </w:div>
    <w:div w:id="1484733102">
      <w:bodyDiv w:val="1"/>
      <w:marLeft w:val="0"/>
      <w:marRight w:val="0"/>
      <w:marTop w:val="0"/>
      <w:marBottom w:val="0"/>
      <w:divBdr>
        <w:top w:val="none" w:sz="0" w:space="0" w:color="auto"/>
        <w:left w:val="none" w:sz="0" w:space="0" w:color="auto"/>
        <w:bottom w:val="none" w:sz="0" w:space="0" w:color="auto"/>
        <w:right w:val="none" w:sz="0" w:space="0" w:color="auto"/>
      </w:divBdr>
    </w:div>
    <w:div w:id="1490822638">
      <w:bodyDiv w:val="1"/>
      <w:marLeft w:val="0"/>
      <w:marRight w:val="0"/>
      <w:marTop w:val="0"/>
      <w:marBottom w:val="0"/>
      <w:divBdr>
        <w:top w:val="none" w:sz="0" w:space="0" w:color="auto"/>
        <w:left w:val="none" w:sz="0" w:space="0" w:color="auto"/>
        <w:bottom w:val="none" w:sz="0" w:space="0" w:color="auto"/>
        <w:right w:val="none" w:sz="0" w:space="0" w:color="auto"/>
      </w:divBdr>
    </w:div>
    <w:div w:id="1545749258">
      <w:bodyDiv w:val="1"/>
      <w:marLeft w:val="0"/>
      <w:marRight w:val="0"/>
      <w:marTop w:val="0"/>
      <w:marBottom w:val="0"/>
      <w:divBdr>
        <w:top w:val="none" w:sz="0" w:space="0" w:color="auto"/>
        <w:left w:val="none" w:sz="0" w:space="0" w:color="auto"/>
        <w:bottom w:val="none" w:sz="0" w:space="0" w:color="auto"/>
        <w:right w:val="none" w:sz="0" w:space="0" w:color="auto"/>
      </w:divBdr>
    </w:div>
    <w:div w:id="1566645278">
      <w:bodyDiv w:val="1"/>
      <w:marLeft w:val="0"/>
      <w:marRight w:val="0"/>
      <w:marTop w:val="0"/>
      <w:marBottom w:val="0"/>
      <w:divBdr>
        <w:top w:val="none" w:sz="0" w:space="0" w:color="auto"/>
        <w:left w:val="none" w:sz="0" w:space="0" w:color="auto"/>
        <w:bottom w:val="none" w:sz="0" w:space="0" w:color="auto"/>
        <w:right w:val="none" w:sz="0" w:space="0" w:color="auto"/>
      </w:divBdr>
    </w:div>
    <w:div w:id="1581406247">
      <w:bodyDiv w:val="1"/>
      <w:marLeft w:val="0"/>
      <w:marRight w:val="0"/>
      <w:marTop w:val="0"/>
      <w:marBottom w:val="0"/>
      <w:divBdr>
        <w:top w:val="none" w:sz="0" w:space="0" w:color="auto"/>
        <w:left w:val="none" w:sz="0" w:space="0" w:color="auto"/>
        <w:bottom w:val="none" w:sz="0" w:space="0" w:color="auto"/>
        <w:right w:val="none" w:sz="0" w:space="0" w:color="auto"/>
      </w:divBdr>
    </w:div>
    <w:div w:id="1584143818">
      <w:bodyDiv w:val="1"/>
      <w:marLeft w:val="0"/>
      <w:marRight w:val="0"/>
      <w:marTop w:val="0"/>
      <w:marBottom w:val="0"/>
      <w:divBdr>
        <w:top w:val="none" w:sz="0" w:space="0" w:color="auto"/>
        <w:left w:val="none" w:sz="0" w:space="0" w:color="auto"/>
        <w:bottom w:val="none" w:sz="0" w:space="0" w:color="auto"/>
        <w:right w:val="none" w:sz="0" w:space="0" w:color="auto"/>
      </w:divBdr>
    </w:div>
    <w:div w:id="1586380696">
      <w:bodyDiv w:val="1"/>
      <w:marLeft w:val="0"/>
      <w:marRight w:val="0"/>
      <w:marTop w:val="0"/>
      <w:marBottom w:val="0"/>
      <w:divBdr>
        <w:top w:val="none" w:sz="0" w:space="0" w:color="auto"/>
        <w:left w:val="none" w:sz="0" w:space="0" w:color="auto"/>
        <w:bottom w:val="none" w:sz="0" w:space="0" w:color="auto"/>
        <w:right w:val="none" w:sz="0" w:space="0" w:color="auto"/>
      </w:divBdr>
    </w:div>
    <w:div w:id="1588421626">
      <w:bodyDiv w:val="1"/>
      <w:marLeft w:val="0"/>
      <w:marRight w:val="0"/>
      <w:marTop w:val="0"/>
      <w:marBottom w:val="0"/>
      <w:divBdr>
        <w:top w:val="none" w:sz="0" w:space="0" w:color="auto"/>
        <w:left w:val="none" w:sz="0" w:space="0" w:color="auto"/>
        <w:bottom w:val="none" w:sz="0" w:space="0" w:color="auto"/>
        <w:right w:val="none" w:sz="0" w:space="0" w:color="auto"/>
      </w:divBdr>
    </w:div>
    <w:div w:id="1603028344">
      <w:bodyDiv w:val="1"/>
      <w:marLeft w:val="0"/>
      <w:marRight w:val="0"/>
      <w:marTop w:val="0"/>
      <w:marBottom w:val="0"/>
      <w:divBdr>
        <w:top w:val="none" w:sz="0" w:space="0" w:color="auto"/>
        <w:left w:val="none" w:sz="0" w:space="0" w:color="auto"/>
        <w:bottom w:val="none" w:sz="0" w:space="0" w:color="auto"/>
        <w:right w:val="none" w:sz="0" w:space="0" w:color="auto"/>
      </w:divBdr>
    </w:div>
    <w:div w:id="1604149166">
      <w:bodyDiv w:val="1"/>
      <w:marLeft w:val="0"/>
      <w:marRight w:val="0"/>
      <w:marTop w:val="0"/>
      <w:marBottom w:val="0"/>
      <w:divBdr>
        <w:top w:val="none" w:sz="0" w:space="0" w:color="auto"/>
        <w:left w:val="none" w:sz="0" w:space="0" w:color="auto"/>
        <w:bottom w:val="none" w:sz="0" w:space="0" w:color="auto"/>
        <w:right w:val="none" w:sz="0" w:space="0" w:color="auto"/>
      </w:divBdr>
    </w:div>
    <w:div w:id="1628703618">
      <w:bodyDiv w:val="1"/>
      <w:marLeft w:val="0"/>
      <w:marRight w:val="0"/>
      <w:marTop w:val="0"/>
      <w:marBottom w:val="0"/>
      <w:divBdr>
        <w:top w:val="none" w:sz="0" w:space="0" w:color="auto"/>
        <w:left w:val="none" w:sz="0" w:space="0" w:color="auto"/>
        <w:bottom w:val="none" w:sz="0" w:space="0" w:color="auto"/>
        <w:right w:val="none" w:sz="0" w:space="0" w:color="auto"/>
      </w:divBdr>
    </w:div>
    <w:div w:id="1646230242">
      <w:bodyDiv w:val="1"/>
      <w:marLeft w:val="0"/>
      <w:marRight w:val="0"/>
      <w:marTop w:val="0"/>
      <w:marBottom w:val="0"/>
      <w:divBdr>
        <w:top w:val="none" w:sz="0" w:space="0" w:color="auto"/>
        <w:left w:val="none" w:sz="0" w:space="0" w:color="auto"/>
        <w:bottom w:val="none" w:sz="0" w:space="0" w:color="auto"/>
        <w:right w:val="none" w:sz="0" w:space="0" w:color="auto"/>
      </w:divBdr>
    </w:div>
    <w:div w:id="1667323556">
      <w:bodyDiv w:val="1"/>
      <w:marLeft w:val="0"/>
      <w:marRight w:val="0"/>
      <w:marTop w:val="0"/>
      <w:marBottom w:val="0"/>
      <w:divBdr>
        <w:top w:val="none" w:sz="0" w:space="0" w:color="auto"/>
        <w:left w:val="none" w:sz="0" w:space="0" w:color="auto"/>
        <w:bottom w:val="none" w:sz="0" w:space="0" w:color="auto"/>
        <w:right w:val="none" w:sz="0" w:space="0" w:color="auto"/>
      </w:divBdr>
    </w:div>
    <w:div w:id="1673871959">
      <w:bodyDiv w:val="1"/>
      <w:marLeft w:val="0"/>
      <w:marRight w:val="0"/>
      <w:marTop w:val="0"/>
      <w:marBottom w:val="0"/>
      <w:divBdr>
        <w:top w:val="none" w:sz="0" w:space="0" w:color="auto"/>
        <w:left w:val="none" w:sz="0" w:space="0" w:color="auto"/>
        <w:bottom w:val="none" w:sz="0" w:space="0" w:color="auto"/>
        <w:right w:val="none" w:sz="0" w:space="0" w:color="auto"/>
      </w:divBdr>
    </w:div>
    <w:div w:id="1683123891">
      <w:bodyDiv w:val="1"/>
      <w:marLeft w:val="0"/>
      <w:marRight w:val="0"/>
      <w:marTop w:val="0"/>
      <w:marBottom w:val="0"/>
      <w:divBdr>
        <w:top w:val="none" w:sz="0" w:space="0" w:color="auto"/>
        <w:left w:val="none" w:sz="0" w:space="0" w:color="auto"/>
        <w:bottom w:val="none" w:sz="0" w:space="0" w:color="auto"/>
        <w:right w:val="none" w:sz="0" w:space="0" w:color="auto"/>
      </w:divBdr>
    </w:div>
    <w:div w:id="1691640408">
      <w:bodyDiv w:val="1"/>
      <w:marLeft w:val="0"/>
      <w:marRight w:val="0"/>
      <w:marTop w:val="0"/>
      <w:marBottom w:val="0"/>
      <w:divBdr>
        <w:top w:val="none" w:sz="0" w:space="0" w:color="auto"/>
        <w:left w:val="none" w:sz="0" w:space="0" w:color="auto"/>
        <w:bottom w:val="none" w:sz="0" w:space="0" w:color="auto"/>
        <w:right w:val="none" w:sz="0" w:space="0" w:color="auto"/>
      </w:divBdr>
    </w:div>
    <w:div w:id="1696613033">
      <w:bodyDiv w:val="1"/>
      <w:marLeft w:val="0"/>
      <w:marRight w:val="0"/>
      <w:marTop w:val="0"/>
      <w:marBottom w:val="0"/>
      <w:divBdr>
        <w:top w:val="none" w:sz="0" w:space="0" w:color="auto"/>
        <w:left w:val="none" w:sz="0" w:space="0" w:color="auto"/>
        <w:bottom w:val="none" w:sz="0" w:space="0" w:color="auto"/>
        <w:right w:val="none" w:sz="0" w:space="0" w:color="auto"/>
      </w:divBdr>
    </w:div>
    <w:div w:id="1699889801">
      <w:bodyDiv w:val="1"/>
      <w:marLeft w:val="0"/>
      <w:marRight w:val="0"/>
      <w:marTop w:val="0"/>
      <w:marBottom w:val="0"/>
      <w:divBdr>
        <w:top w:val="none" w:sz="0" w:space="0" w:color="auto"/>
        <w:left w:val="none" w:sz="0" w:space="0" w:color="auto"/>
        <w:bottom w:val="none" w:sz="0" w:space="0" w:color="auto"/>
        <w:right w:val="none" w:sz="0" w:space="0" w:color="auto"/>
      </w:divBdr>
    </w:div>
    <w:div w:id="1709449892">
      <w:bodyDiv w:val="1"/>
      <w:marLeft w:val="0"/>
      <w:marRight w:val="0"/>
      <w:marTop w:val="0"/>
      <w:marBottom w:val="0"/>
      <w:divBdr>
        <w:top w:val="none" w:sz="0" w:space="0" w:color="auto"/>
        <w:left w:val="none" w:sz="0" w:space="0" w:color="auto"/>
        <w:bottom w:val="none" w:sz="0" w:space="0" w:color="auto"/>
        <w:right w:val="none" w:sz="0" w:space="0" w:color="auto"/>
      </w:divBdr>
    </w:div>
    <w:div w:id="1730688270">
      <w:bodyDiv w:val="1"/>
      <w:marLeft w:val="0"/>
      <w:marRight w:val="0"/>
      <w:marTop w:val="0"/>
      <w:marBottom w:val="0"/>
      <w:divBdr>
        <w:top w:val="none" w:sz="0" w:space="0" w:color="auto"/>
        <w:left w:val="none" w:sz="0" w:space="0" w:color="auto"/>
        <w:bottom w:val="none" w:sz="0" w:space="0" w:color="auto"/>
        <w:right w:val="none" w:sz="0" w:space="0" w:color="auto"/>
      </w:divBdr>
      <w:divsChild>
        <w:div w:id="1982149818">
          <w:marLeft w:val="0"/>
          <w:marRight w:val="0"/>
          <w:marTop w:val="0"/>
          <w:marBottom w:val="0"/>
          <w:divBdr>
            <w:top w:val="none" w:sz="0" w:space="0" w:color="auto"/>
            <w:left w:val="none" w:sz="0" w:space="0" w:color="auto"/>
            <w:bottom w:val="none" w:sz="0" w:space="0" w:color="auto"/>
            <w:right w:val="none" w:sz="0" w:space="0" w:color="auto"/>
          </w:divBdr>
        </w:div>
      </w:divsChild>
    </w:div>
    <w:div w:id="1733385823">
      <w:bodyDiv w:val="1"/>
      <w:marLeft w:val="0"/>
      <w:marRight w:val="0"/>
      <w:marTop w:val="0"/>
      <w:marBottom w:val="0"/>
      <w:divBdr>
        <w:top w:val="none" w:sz="0" w:space="0" w:color="auto"/>
        <w:left w:val="none" w:sz="0" w:space="0" w:color="auto"/>
        <w:bottom w:val="none" w:sz="0" w:space="0" w:color="auto"/>
        <w:right w:val="none" w:sz="0" w:space="0" w:color="auto"/>
      </w:divBdr>
    </w:div>
    <w:div w:id="1736314330">
      <w:bodyDiv w:val="1"/>
      <w:marLeft w:val="0"/>
      <w:marRight w:val="0"/>
      <w:marTop w:val="0"/>
      <w:marBottom w:val="0"/>
      <w:divBdr>
        <w:top w:val="none" w:sz="0" w:space="0" w:color="auto"/>
        <w:left w:val="none" w:sz="0" w:space="0" w:color="auto"/>
        <w:bottom w:val="none" w:sz="0" w:space="0" w:color="auto"/>
        <w:right w:val="none" w:sz="0" w:space="0" w:color="auto"/>
      </w:divBdr>
    </w:div>
    <w:div w:id="1739479361">
      <w:bodyDiv w:val="1"/>
      <w:marLeft w:val="0"/>
      <w:marRight w:val="0"/>
      <w:marTop w:val="0"/>
      <w:marBottom w:val="0"/>
      <w:divBdr>
        <w:top w:val="none" w:sz="0" w:space="0" w:color="auto"/>
        <w:left w:val="none" w:sz="0" w:space="0" w:color="auto"/>
        <w:bottom w:val="none" w:sz="0" w:space="0" w:color="auto"/>
        <w:right w:val="none" w:sz="0" w:space="0" w:color="auto"/>
      </w:divBdr>
    </w:div>
    <w:div w:id="1740053173">
      <w:bodyDiv w:val="1"/>
      <w:marLeft w:val="0"/>
      <w:marRight w:val="0"/>
      <w:marTop w:val="0"/>
      <w:marBottom w:val="0"/>
      <w:divBdr>
        <w:top w:val="none" w:sz="0" w:space="0" w:color="auto"/>
        <w:left w:val="none" w:sz="0" w:space="0" w:color="auto"/>
        <w:bottom w:val="none" w:sz="0" w:space="0" w:color="auto"/>
        <w:right w:val="none" w:sz="0" w:space="0" w:color="auto"/>
      </w:divBdr>
    </w:div>
    <w:div w:id="1741562460">
      <w:bodyDiv w:val="1"/>
      <w:marLeft w:val="0"/>
      <w:marRight w:val="0"/>
      <w:marTop w:val="0"/>
      <w:marBottom w:val="0"/>
      <w:divBdr>
        <w:top w:val="none" w:sz="0" w:space="0" w:color="auto"/>
        <w:left w:val="none" w:sz="0" w:space="0" w:color="auto"/>
        <w:bottom w:val="none" w:sz="0" w:space="0" w:color="auto"/>
        <w:right w:val="none" w:sz="0" w:space="0" w:color="auto"/>
      </w:divBdr>
    </w:div>
    <w:div w:id="1760902150">
      <w:bodyDiv w:val="1"/>
      <w:marLeft w:val="0"/>
      <w:marRight w:val="0"/>
      <w:marTop w:val="0"/>
      <w:marBottom w:val="0"/>
      <w:divBdr>
        <w:top w:val="none" w:sz="0" w:space="0" w:color="auto"/>
        <w:left w:val="none" w:sz="0" w:space="0" w:color="auto"/>
        <w:bottom w:val="none" w:sz="0" w:space="0" w:color="auto"/>
        <w:right w:val="none" w:sz="0" w:space="0" w:color="auto"/>
      </w:divBdr>
    </w:div>
    <w:div w:id="1761442169">
      <w:bodyDiv w:val="1"/>
      <w:marLeft w:val="0"/>
      <w:marRight w:val="0"/>
      <w:marTop w:val="0"/>
      <w:marBottom w:val="0"/>
      <w:divBdr>
        <w:top w:val="none" w:sz="0" w:space="0" w:color="auto"/>
        <w:left w:val="none" w:sz="0" w:space="0" w:color="auto"/>
        <w:bottom w:val="none" w:sz="0" w:space="0" w:color="auto"/>
        <w:right w:val="none" w:sz="0" w:space="0" w:color="auto"/>
      </w:divBdr>
    </w:div>
    <w:div w:id="1761559920">
      <w:bodyDiv w:val="1"/>
      <w:marLeft w:val="0"/>
      <w:marRight w:val="0"/>
      <w:marTop w:val="0"/>
      <w:marBottom w:val="0"/>
      <w:divBdr>
        <w:top w:val="none" w:sz="0" w:space="0" w:color="auto"/>
        <w:left w:val="none" w:sz="0" w:space="0" w:color="auto"/>
        <w:bottom w:val="none" w:sz="0" w:space="0" w:color="auto"/>
        <w:right w:val="none" w:sz="0" w:space="0" w:color="auto"/>
      </w:divBdr>
      <w:divsChild>
        <w:div w:id="1994063898">
          <w:marLeft w:val="0"/>
          <w:marRight w:val="0"/>
          <w:marTop w:val="0"/>
          <w:marBottom w:val="0"/>
          <w:divBdr>
            <w:top w:val="none" w:sz="0" w:space="0" w:color="auto"/>
            <w:left w:val="none" w:sz="0" w:space="0" w:color="auto"/>
            <w:bottom w:val="none" w:sz="0" w:space="0" w:color="auto"/>
            <w:right w:val="none" w:sz="0" w:space="0" w:color="auto"/>
          </w:divBdr>
        </w:div>
      </w:divsChild>
    </w:div>
    <w:div w:id="1765344634">
      <w:bodyDiv w:val="1"/>
      <w:marLeft w:val="0"/>
      <w:marRight w:val="0"/>
      <w:marTop w:val="0"/>
      <w:marBottom w:val="0"/>
      <w:divBdr>
        <w:top w:val="none" w:sz="0" w:space="0" w:color="auto"/>
        <w:left w:val="none" w:sz="0" w:space="0" w:color="auto"/>
        <w:bottom w:val="none" w:sz="0" w:space="0" w:color="auto"/>
        <w:right w:val="none" w:sz="0" w:space="0" w:color="auto"/>
      </w:divBdr>
    </w:div>
    <w:div w:id="1777827789">
      <w:bodyDiv w:val="1"/>
      <w:marLeft w:val="0"/>
      <w:marRight w:val="0"/>
      <w:marTop w:val="0"/>
      <w:marBottom w:val="0"/>
      <w:divBdr>
        <w:top w:val="none" w:sz="0" w:space="0" w:color="auto"/>
        <w:left w:val="none" w:sz="0" w:space="0" w:color="auto"/>
        <w:bottom w:val="none" w:sz="0" w:space="0" w:color="auto"/>
        <w:right w:val="none" w:sz="0" w:space="0" w:color="auto"/>
      </w:divBdr>
    </w:div>
    <w:div w:id="1780416665">
      <w:bodyDiv w:val="1"/>
      <w:marLeft w:val="0"/>
      <w:marRight w:val="0"/>
      <w:marTop w:val="0"/>
      <w:marBottom w:val="0"/>
      <w:divBdr>
        <w:top w:val="none" w:sz="0" w:space="0" w:color="auto"/>
        <w:left w:val="none" w:sz="0" w:space="0" w:color="auto"/>
        <w:bottom w:val="none" w:sz="0" w:space="0" w:color="auto"/>
        <w:right w:val="none" w:sz="0" w:space="0" w:color="auto"/>
      </w:divBdr>
    </w:div>
    <w:div w:id="1785420882">
      <w:bodyDiv w:val="1"/>
      <w:marLeft w:val="0"/>
      <w:marRight w:val="0"/>
      <w:marTop w:val="0"/>
      <w:marBottom w:val="0"/>
      <w:divBdr>
        <w:top w:val="none" w:sz="0" w:space="0" w:color="auto"/>
        <w:left w:val="none" w:sz="0" w:space="0" w:color="auto"/>
        <w:bottom w:val="none" w:sz="0" w:space="0" w:color="auto"/>
        <w:right w:val="none" w:sz="0" w:space="0" w:color="auto"/>
      </w:divBdr>
    </w:div>
    <w:div w:id="1792702456">
      <w:bodyDiv w:val="1"/>
      <w:marLeft w:val="0"/>
      <w:marRight w:val="0"/>
      <w:marTop w:val="0"/>
      <w:marBottom w:val="0"/>
      <w:divBdr>
        <w:top w:val="none" w:sz="0" w:space="0" w:color="auto"/>
        <w:left w:val="none" w:sz="0" w:space="0" w:color="auto"/>
        <w:bottom w:val="none" w:sz="0" w:space="0" w:color="auto"/>
        <w:right w:val="none" w:sz="0" w:space="0" w:color="auto"/>
      </w:divBdr>
    </w:div>
    <w:div w:id="1797720120">
      <w:bodyDiv w:val="1"/>
      <w:marLeft w:val="0"/>
      <w:marRight w:val="0"/>
      <w:marTop w:val="0"/>
      <w:marBottom w:val="0"/>
      <w:divBdr>
        <w:top w:val="none" w:sz="0" w:space="0" w:color="auto"/>
        <w:left w:val="none" w:sz="0" w:space="0" w:color="auto"/>
        <w:bottom w:val="none" w:sz="0" w:space="0" w:color="auto"/>
        <w:right w:val="none" w:sz="0" w:space="0" w:color="auto"/>
      </w:divBdr>
    </w:div>
    <w:div w:id="1825317357">
      <w:bodyDiv w:val="1"/>
      <w:marLeft w:val="0"/>
      <w:marRight w:val="0"/>
      <w:marTop w:val="0"/>
      <w:marBottom w:val="0"/>
      <w:divBdr>
        <w:top w:val="none" w:sz="0" w:space="0" w:color="auto"/>
        <w:left w:val="none" w:sz="0" w:space="0" w:color="auto"/>
        <w:bottom w:val="none" w:sz="0" w:space="0" w:color="auto"/>
        <w:right w:val="none" w:sz="0" w:space="0" w:color="auto"/>
      </w:divBdr>
    </w:div>
    <w:div w:id="1828208295">
      <w:bodyDiv w:val="1"/>
      <w:marLeft w:val="0"/>
      <w:marRight w:val="0"/>
      <w:marTop w:val="0"/>
      <w:marBottom w:val="0"/>
      <w:divBdr>
        <w:top w:val="none" w:sz="0" w:space="0" w:color="auto"/>
        <w:left w:val="none" w:sz="0" w:space="0" w:color="auto"/>
        <w:bottom w:val="none" w:sz="0" w:space="0" w:color="auto"/>
        <w:right w:val="none" w:sz="0" w:space="0" w:color="auto"/>
      </w:divBdr>
    </w:div>
    <w:div w:id="1831359516">
      <w:bodyDiv w:val="1"/>
      <w:marLeft w:val="0"/>
      <w:marRight w:val="0"/>
      <w:marTop w:val="0"/>
      <w:marBottom w:val="0"/>
      <w:divBdr>
        <w:top w:val="none" w:sz="0" w:space="0" w:color="auto"/>
        <w:left w:val="none" w:sz="0" w:space="0" w:color="auto"/>
        <w:bottom w:val="none" w:sz="0" w:space="0" w:color="auto"/>
        <w:right w:val="none" w:sz="0" w:space="0" w:color="auto"/>
      </w:divBdr>
    </w:div>
    <w:div w:id="1833839341">
      <w:bodyDiv w:val="1"/>
      <w:marLeft w:val="0"/>
      <w:marRight w:val="0"/>
      <w:marTop w:val="0"/>
      <w:marBottom w:val="0"/>
      <w:divBdr>
        <w:top w:val="none" w:sz="0" w:space="0" w:color="auto"/>
        <w:left w:val="none" w:sz="0" w:space="0" w:color="auto"/>
        <w:bottom w:val="none" w:sz="0" w:space="0" w:color="auto"/>
        <w:right w:val="none" w:sz="0" w:space="0" w:color="auto"/>
      </w:divBdr>
    </w:div>
    <w:div w:id="1854952553">
      <w:bodyDiv w:val="1"/>
      <w:marLeft w:val="0"/>
      <w:marRight w:val="0"/>
      <w:marTop w:val="0"/>
      <w:marBottom w:val="0"/>
      <w:divBdr>
        <w:top w:val="none" w:sz="0" w:space="0" w:color="auto"/>
        <w:left w:val="none" w:sz="0" w:space="0" w:color="auto"/>
        <w:bottom w:val="none" w:sz="0" w:space="0" w:color="auto"/>
        <w:right w:val="none" w:sz="0" w:space="0" w:color="auto"/>
      </w:divBdr>
    </w:div>
    <w:div w:id="1861771473">
      <w:bodyDiv w:val="1"/>
      <w:marLeft w:val="0"/>
      <w:marRight w:val="0"/>
      <w:marTop w:val="0"/>
      <w:marBottom w:val="0"/>
      <w:divBdr>
        <w:top w:val="none" w:sz="0" w:space="0" w:color="auto"/>
        <w:left w:val="none" w:sz="0" w:space="0" w:color="auto"/>
        <w:bottom w:val="none" w:sz="0" w:space="0" w:color="auto"/>
        <w:right w:val="none" w:sz="0" w:space="0" w:color="auto"/>
      </w:divBdr>
    </w:div>
    <w:div w:id="1870529403">
      <w:bodyDiv w:val="1"/>
      <w:marLeft w:val="0"/>
      <w:marRight w:val="0"/>
      <w:marTop w:val="0"/>
      <w:marBottom w:val="0"/>
      <w:divBdr>
        <w:top w:val="none" w:sz="0" w:space="0" w:color="auto"/>
        <w:left w:val="none" w:sz="0" w:space="0" w:color="auto"/>
        <w:bottom w:val="none" w:sz="0" w:space="0" w:color="auto"/>
        <w:right w:val="none" w:sz="0" w:space="0" w:color="auto"/>
      </w:divBdr>
    </w:div>
    <w:div w:id="1871185975">
      <w:bodyDiv w:val="1"/>
      <w:marLeft w:val="0"/>
      <w:marRight w:val="0"/>
      <w:marTop w:val="0"/>
      <w:marBottom w:val="0"/>
      <w:divBdr>
        <w:top w:val="none" w:sz="0" w:space="0" w:color="auto"/>
        <w:left w:val="none" w:sz="0" w:space="0" w:color="auto"/>
        <w:bottom w:val="none" w:sz="0" w:space="0" w:color="auto"/>
        <w:right w:val="none" w:sz="0" w:space="0" w:color="auto"/>
      </w:divBdr>
    </w:div>
    <w:div w:id="1878547917">
      <w:bodyDiv w:val="1"/>
      <w:marLeft w:val="0"/>
      <w:marRight w:val="0"/>
      <w:marTop w:val="0"/>
      <w:marBottom w:val="0"/>
      <w:divBdr>
        <w:top w:val="none" w:sz="0" w:space="0" w:color="auto"/>
        <w:left w:val="none" w:sz="0" w:space="0" w:color="auto"/>
        <w:bottom w:val="none" w:sz="0" w:space="0" w:color="auto"/>
        <w:right w:val="none" w:sz="0" w:space="0" w:color="auto"/>
      </w:divBdr>
    </w:div>
    <w:div w:id="1886866977">
      <w:bodyDiv w:val="1"/>
      <w:marLeft w:val="0"/>
      <w:marRight w:val="0"/>
      <w:marTop w:val="0"/>
      <w:marBottom w:val="0"/>
      <w:divBdr>
        <w:top w:val="none" w:sz="0" w:space="0" w:color="auto"/>
        <w:left w:val="none" w:sz="0" w:space="0" w:color="auto"/>
        <w:bottom w:val="none" w:sz="0" w:space="0" w:color="auto"/>
        <w:right w:val="none" w:sz="0" w:space="0" w:color="auto"/>
      </w:divBdr>
    </w:div>
    <w:div w:id="1894349681">
      <w:bodyDiv w:val="1"/>
      <w:marLeft w:val="0"/>
      <w:marRight w:val="0"/>
      <w:marTop w:val="0"/>
      <w:marBottom w:val="0"/>
      <w:divBdr>
        <w:top w:val="none" w:sz="0" w:space="0" w:color="auto"/>
        <w:left w:val="none" w:sz="0" w:space="0" w:color="auto"/>
        <w:bottom w:val="none" w:sz="0" w:space="0" w:color="auto"/>
        <w:right w:val="none" w:sz="0" w:space="0" w:color="auto"/>
      </w:divBdr>
    </w:div>
    <w:div w:id="1895500503">
      <w:bodyDiv w:val="1"/>
      <w:marLeft w:val="0"/>
      <w:marRight w:val="0"/>
      <w:marTop w:val="0"/>
      <w:marBottom w:val="0"/>
      <w:divBdr>
        <w:top w:val="none" w:sz="0" w:space="0" w:color="auto"/>
        <w:left w:val="none" w:sz="0" w:space="0" w:color="auto"/>
        <w:bottom w:val="none" w:sz="0" w:space="0" w:color="auto"/>
        <w:right w:val="none" w:sz="0" w:space="0" w:color="auto"/>
      </w:divBdr>
    </w:div>
    <w:div w:id="1905136384">
      <w:bodyDiv w:val="1"/>
      <w:marLeft w:val="0"/>
      <w:marRight w:val="0"/>
      <w:marTop w:val="0"/>
      <w:marBottom w:val="0"/>
      <w:divBdr>
        <w:top w:val="none" w:sz="0" w:space="0" w:color="auto"/>
        <w:left w:val="none" w:sz="0" w:space="0" w:color="auto"/>
        <w:bottom w:val="none" w:sz="0" w:space="0" w:color="auto"/>
        <w:right w:val="none" w:sz="0" w:space="0" w:color="auto"/>
      </w:divBdr>
    </w:div>
    <w:div w:id="1912999602">
      <w:bodyDiv w:val="1"/>
      <w:marLeft w:val="0"/>
      <w:marRight w:val="0"/>
      <w:marTop w:val="0"/>
      <w:marBottom w:val="0"/>
      <w:divBdr>
        <w:top w:val="none" w:sz="0" w:space="0" w:color="auto"/>
        <w:left w:val="none" w:sz="0" w:space="0" w:color="auto"/>
        <w:bottom w:val="none" w:sz="0" w:space="0" w:color="auto"/>
        <w:right w:val="none" w:sz="0" w:space="0" w:color="auto"/>
      </w:divBdr>
    </w:div>
    <w:div w:id="1924217152">
      <w:bodyDiv w:val="1"/>
      <w:marLeft w:val="0"/>
      <w:marRight w:val="0"/>
      <w:marTop w:val="0"/>
      <w:marBottom w:val="0"/>
      <w:divBdr>
        <w:top w:val="none" w:sz="0" w:space="0" w:color="auto"/>
        <w:left w:val="none" w:sz="0" w:space="0" w:color="auto"/>
        <w:bottom w:val="none" w:sz="0" w:space="0" w:color="auto"/>
        <w:right w:val="none" w:sz="0" w:space="0" w:color="auto"/>
      </w:divBdr>
    </w:div>
    <w:div w:id="1927497383">
      <w:bodyDiv w:val="1"/>
      <w:marLeft w:val="0"/>
      <w:marRight w:val="0"/>
      <w:marTop w:val="0"/>
      <w:marBottom w:val="0"/>
      <w:divBdr>
        <w:top w:val="none" w:sz="0" w:space="0" w:color="auto"/>
        <w:left w:val="none" w:sz="0" w:space="0" w:color="auto"/>
        <w:bottom w:val="none" w:sz="0" w:space="0" w:color="auto"/>
        <w:right w:val="none" w:sz="0" w:space="0" w:color="auto"/>
      </w:divBdr>
    </w:div>
    <w:div w:id="1932813628">
      <w:bodyDiv w:val="1"/>
      <w:marLeft w:val="0"/>
      <w:marRight w:val="0"/>
      <w:marTop w:val="0"/>
      <w:marBottom w:val="0"/>
      <w:divBdr>
        <w:top w:val="none" w:sz="0" w:space="0" w:color="auto"/>
        <w:left w:val="none" w:sz="0" w:space="0" w:color="auto"/>
        <w:bottom w:val="none" w:sz="0" w:space="0" w:color="auto"/>
        <w:right w:val="none" w:sz="0" w:space="0" w:color="auto"/>
      </w:divBdr>
    </w:div>
    <w:div w:id="1948851436">
      <w:bodyDiv w:val="1"/>
      <w:marLeft w:val="0"/>
      <w:marRight w:val="0"/>
      <w:marTop w:val="0"/>
      <w:marBottom w:val="0"/>
      <w:divBdr>
        <w:top w:val="none" w:sz="0" w:space="0" w:color="auto"/>
        <w:left w:val="none" w:sz="0" w:space="0" w:color="auto"/>
        <w:bottom w:val="none" w:sz="0" w:space="0" w:color="auto"/>
        <w:right w:val="none" w:sz="0" w:space="0" w:color="auto"/>
      </w:divBdr>
    </w:div>
    <w:div w:id="1951037947">
      <w:bodyDiv w:val="1"/>
      <w:marLeft w:val="0"/>
      <w:marRight w:val="0"/>
      <w:marTop w:val="0"/>
      <w:marBottom w:val="0"/>
      <w:divBdr>
        <w:top w:val="none" w:sz="0" w:space="0" w:color="auto"/>
        <w:left w:val="none" w:sz="0" w:space="0" w:color="auto"/>
        <w:bottom w:val="none" w:sz="0" w:space="0" w:color="auto"/>
        <w:right w:val="none" w:sz="0" w:space="0" w:color="auto"/>
      </w:divBdr>
    </w:div>
    <w:div w:id="1957786946">
      <w:bodyDiv w:val="1"/>
      <w:marLeft w:val="0"/>
      <w:marRight w:val="0"/>
      <w:marTop w:val="0"/>
      <w:marBottom w:val="0"/>
      <w:divBdr>
        <w:top w:val="none" w:sz="0" w:space="0" w:color="auto"/>
        <w:left w:val="none" w:sz="0" w:space="0" w:color="auto"/>
        <w:bottom w:val="none" w:sz="0" w:space="0" w:color="auto"/>
        <w:right w:val="none" w:sz="0" w:space="0" w:color="auto"/>
      </w:divBdr>
    </w:div>
    <w:div w:id="1970474879">
      <w:bodyDiv w:val="1"/>
      <w:marLeft w:val="0"/>
      <w:marRight w:val="0"/>
      <w:marTop w:val="0"/>
      <w:marBottom w:val="0"/>
      <w:divBdr>
        <w:top w:val="none" w:sz="0" w:space="0" w:color="auto"/>
        <w:left w:val="none" w:sz="0" w:space="0" w:color="auto"/>
        <w:bottom w:val="none" w:sz="0" w:space="0" w:color="auto"/>
        <w:right w:val="none" w:sz="0" w:space="0" w:color="auto"/>
      </w:divBdr>
    </w:div>
    <w:div w:id="1972396503">
      <w:bodyDiv w:val="1"/>
      <w:marLeft w:val="0"/>
      <w:marRight w:val="0"/>
      <w:marTop w:val="0"/>
      <w:marBottom w:val="0"/>
      <w:divBdr>
        <w:top w:val="none" w:sz="0" w:space="0" w:color="auto"/>
        <w:left w:val="none" w:sz="0" w:space="0" w:color="auto"/>
        <w:bottom w:val="none" w:sz="0" w:space="0" w:color="auto"/>
        <w:right w:val="none" w:sz="0" w:space="0" w:color="auto"/>
      </w:divBdr>
      <w:divsChild>
        <w:div w:id="771586700">
          <w:marLeft w:val="0"/>
          <w:marRight w:val="0"/>
          <w:marTop w:val="0"/>
          <w:marBottom w:val="0"/>
          <w:divBdr>
            <w:top w:val="none" w:sz="0" w:space="0" w:color="auto"/>
            <w:left w:val="none" w:sz="0" w:space="0" w:color="auto"/>
            <w:bottom w:val="none" w:sz="0" w:space="0" w:color="auto"/>
            <w:right w:val="none" w:sz="0" w:space="0" w:color="auto"/>
          </w:divBdr>
        </w:div>
      </w:divsChild>
    </w:div>
    <w:div w:id="2025939852">
      <w:bodyDiv w:val="1"/>
      <w:marLeft w:val="0"/>
      <w:marRight w:val="0"/>
      <w:marTop w:val="0"/>
      <w:marBottom w:val="0"/>
      <w:divBdr>
        <w:top w:val="none" w:sz="0" w:space="0" w:color="auto"/>
        <w:left w:val="none" w:sz="0" w:space="0" w:color="auto"/>
        <w:bottom w:val="none" w:sz="0" w:space="0" w:color="auto"/>
        <w:right w:val="none" w:sz="0" w:space="0" w:color="auto"/>
      </w:divBdr>
    </w:div>
    <w:div w:id="2031953746">
      <w:bodyDiv w:val="1"/>
      <w:marLeft w:val="0"/>
      <w:marRight w:val="0"/>
      <w:marTop w:val="0"/>
      <w:marBottom w:val="0"/>
      <w:divBdr>
        <w:top w:val="none" w:sz="0" w:space="0" w:color="auto"/>
        <w:left w:val="none" w:sz="0" w:space="0" w:color="auto"/>
        <w:bottom w:val="none" w:sz="0" w:space="0" w:color="auto"/>
        <w:right w:val="none" w:sz="0" w:space="0" w:color="auto"/>
      </w:divBdr>
    </w:div>
    <w:div w:id="2041735499">
      <w:bodyDiv w:val="1"/>
      <w:marLeft w:val="0"/>
      <w:marRight w:val="0"/>
      <w:marTop w:val="0"/>
      <w:marBottom w:val="0"/>
      <w:divBdr>
        <w:top w:val="none" w:sz="0" w:space="0" w:color="auto"/>
        <w:left w:val="none" w:sz="0" w:space="0" w:color="auto"/>
        <w:bottom w:val="none" w:sz="0" w:space="0" w:color="auto"/>
        <w:right w:val="none" w:sz="0" w:space="0" w:color="auto"/>
      </w:divBdr>
    </w:div>
    <w:div w:id="2052028553">
      <w:bodyDiv w:val="1"/>
      <w:marLeft w:val="0"/>
      <w:marRight w:val="0"/>
      <w:marTop w:val="0"/>
      <w:marBottom w:val="0"/>
      <w:divBdr>
        <w:top w:val="none" w:sz="0" w:space="0" w:color="auto"/>
        <w:left w:val="none" w:sz="0" w:space="0" w:color="auto"/>
        <w:bottom w:val="none" w:sz="0" w:space="0" w:color="auto"/>
        <w:right w:val="none" w:sz="0" w:space="0" w:color="auto"/>
      </w:divBdr>
    </w:div>
    <w:div w:id="2055544083">
      <w:bodyDiv w:val="1"/>
      <w:marLeft w:val="0"/>
      <w:marRight w:val="0"/>
      <w:marTop w:val="0"/>
      <w:marBottom w:val="0"/>
      <w:divBdr>
        <w:top w:val="none" w:sz="0" w:space="0" w:color="auto"/>
        <w:left w:val="none" w:sz="0" w:space="0" w:color="auto"/>
        <w:bottom w:val="none" w:sz="0" w:space="0" w:color="auto"/>
        <w:right w:val="none" w:sz="0" w:space="0" w:color="auto"/>
      </w:divBdr>
    </w:div>
    <w:div w:id="2059934874">
      <w:bodyDiv w:val="1"/>
      <w:marLeft w:val="0"/>
      <w:marRight w:val="0"/>
      <w:marTop w:val="0"/>
      <w:marBottom w:val="0"/>
      <w:divBdr>
        <w:top w:val="none" w:sz="0" w:space="0" w:color="auto"/>
        <w:left w:val="none" w:sz="0" w:space="0" w:color="auto"/>
        <w:bottom w:val="none" w:sz="0" w:space="0" w:color="auto"/>
        <w:right w:val="none" w:sz="0" w:space="0" w:color="auto"/>
      </w:divBdr>
    </w:div>
    <w:div w:id="2106801092">
      <w:bodyDiv w:val="1"/>
      <w:marLeft w:val="0"/>
      <w:marRight w:val="0"/>
      <w:marTop w:val="0"/>
      <w:marBottom w:val="0"/>
      <w:divBdr>
        <w:top w:val="none" w:sz="0" w:space="0" w:color="auto"/>
        <w:left w:val="none" w:sz="0" w:space="0" w:color="auto"/>
        <w:bottom w:val="none" w:sz="0" w:space="0" w:color="auto"/>
        <w:right w:val="none" w:sz="0" w:space="0" w:color="auto"/>
      </w:divBdr>
    </w:div>
    <w:div w:id="2113622740">
      <w:bodyDiv w:val="1"/>
      <w:marLeft w:val="0"/>
      <w:marRight w:val="0"/>
      <w:marTop w:val="0"/>
      <w:marBottom w:val="0"/>
      <w:divBdr>
        <w:top w:val="none" w:sz="0" w:space="0" w:color="auto"/>
        <w:left w:val="none" w:sz="0" w:space="0" w:color="auto"/>
        <w:bottom w:val="none" w:sz="0" w:space="0" w:color="auto"/>
        <w:right w:val="none" w:sz="0" w:space="0" w:color="auto"/>
      </w:divBdr>
    </w:div>
    <w:div w:id="2131045468">
      <w:bodyDiv w:val="1"/>
      <w:marLeft w:val="0"/>
      <w:marRight w:val="0"/>
      <w:marTop w:val="0"/>
      <w:marBottom w:val="0"/>
      <w:divBdr>
        <w:top w:val="none" w:sz="0" w:space="0" w:color="auto"/>
        <w:left w:val="none" w:sz="0" w:space="0" w:color="auto"/>
        <w:bottom w:val="none" w:sz="0" w:space="0" w:color="auto"/>
        <w:right w:val="none" w:sz="0" w:space="0" w:color="auto"/>
      </w:divBdr>
    </w:div>
    <w:div w:id="214368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cwallace@abc.com"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bkirkham@abc.com" TargetMode="External"/><Relationship Id="rId2" Type="http://schemas.openxmlformats.org/officeDocument/2006/relationships/customXml" Target="../customXml/item2.xml"/><Relationship Id="rId16" Type="http://schemas.openxmlformats.org/officeDocument/2006/relationships/hyperlink" Target="mailto:jmorrow@abc.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kwhite@abc.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ayar\AppData\Local\Microsoft\Windows\Temporary%20Internet%20Files\Content.Outlook\B0IS3XAL\IT_BRD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lumMod val="20000"/>
            <a:lumOff val="80000"/>
          </a:schemeClr>
        </a:solidFill>
        <a:ln w="6350">
          <a:solidFill>
            <a:schemeClr val="tx1">
              <a:lumMod val="95000"/>
              <a:lumOff val="5000"/>
            </a:schemeClr>
          </a:solidFill>
          <a:headEnd type="none" w="med" len="med"/>
          <a:tailEnd type="triangle" w="med" len="med"/>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PublishDate>
  <Abstract/>
  <CompanyAddress>4100 International Parkway Carrollton, Texas  75007</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4B5299483B5747A2D9DBAF524C0062" ma:contentTypeVersion="1" ma:contentTypeDescription="Create a new document." ma:contentTypeScope="" ma:versionID="95fb104ef2417d410bf5fac67895fb0b">
  <xsd:schema xmlns:xsd="http://www.w3.org/2001/XMLSchema" xmlns:xs="http://www.w3.org/2001/XMLSchema" xmlns:p="http://schemas.microsoft.com/office/2006/metadata/properties" xmlns:ns2="eb0f88fa-016d-41db-9584-5a51ea29773d" targetNamespace="http://schemas.microsoft.com/office/2006/metadata/properties" ma:root="true" ma:fieldsID="6c23df2dc91307237cb9b8d53cd87ebc" ns2:_="">
    <xsd:import namespace="eb0f88fa-016d-41db-9584-5a51ea29773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0f88fa-016d-41db-9584-5a51ea2977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F240D-A0A1-4062-9245-94999961E844}">
  <ds:schemaRefs>
    <ds:schemaRef ds:uri="http://schemas.microsoft.com/sharepoint/v3/contenttype/forms"/>
  </ds:schemaRefs>
</ds:datastoreItem>
</file>

<file path=customXml/itemProps3.xml><?xml version="1.0" encoding="utf-8"?>
<ds:datastoreItem xmlns:ds="http://schemas.openxmlformats.org/officeDocument/2006/customXml" ds:itemID="{62BED4F5-4389-4072-9767-DA79A77E92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35AB32-5330-4D6B-9A75-5067B96CE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0f88fa-016d-41db-9584-5a51ea297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768D58-77D7-8E47-8AF5-09E7EB1E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C:\Users\RNayar\AppData\Local\Microsoft\Windows\Temporary Internet Files\Content.Outlook\B0IS3XAL\IT_BRD_v2.dotx</Template>
  <TotalTime>68</TotalTime>
  <Pages>11</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BRD Template</vt:lpstr>
    </vt:vector>
  </TitlesOfParts>
  <Company>VRMCO</Company>
  <LinksUpToDate>false</LinksUpToDate>
  <CharactersWithSpaces>8741</CharactersWithSpaces>
  <SharedDoc>false</SharedDoc>
  <HLinks>
    <vt:vector size="42" baseType="variant">
      <vt:variant>
        <vt:i4>1572914</vt:i4>
      </vt:variant>
      <vt:variant>
        <vt:i4>38</vt:i4>
      </vt:variant>
      <vt:variant>
        <vt:i4>0</vt:i4>
      </vt:variant>
      <vt:variant>
        <vt:i4>5</vt:i4>
      </vt:variant>
      <vt:variant>
        <vt:lpwstr/>
      </vt:variant>
      <vt:variant>
        <vt:lpwstr>_Toc284245007</vt:lpwstr>
      </vt:variant>
      <vt:variant>
        <vt:i4>1572914</vt:i4>
      </vt:variant>
      <vt:variant>
        <vt:i4>32</vt:i4>
      </vt:variant>
      <vt:variant>
        <vt:i4>0</vt:i4>
      </vt:variant>
      <vt:variant>
        <vt:i4>5</vt:i4>
      </vt:variant>
      <vt:variant>
        <vt:lpwstr/>
      </vt:variant>
      <vt:variant>
        <vt:lpwstr>_Toc284245006</vt:lpwstr>
      </vt:variant>
      <vt:variant>
        <vt:i4>1572914</vt:i4>
      </vt:variant>
      <vt:variant>
        <vt:i4>26</vt:i4>
      </vt:variant>
      <vt:variant>
        <vt:i4>0</vt:i4>
      </vt:variant>
      <vt:variant>
        <vt:i4>5</vt:i4>
      </vt:variant>
      <vt:variant>
        <vt:lpwstr/>
      </vt:variant>
      <vt:variant>
        <vt:lpwstr>_Toc284245005</vt:lpwstr>
      </vt:variant>
      <vt:variant>
        <vt:i4>1572914</vt:i4>
      </vt:variant>
      <vt:variant>
        <vt:i4>20</vt:i4>
      </vt:variant>
      <vt:variant>
        <vt:i4>0</vt:i4>
      </vt:variant>
      <vt:variant>
        <vt:i4>5</vt:i4>
      </vt:variant>
      <vt:variant>
        <vt:lpwstr/>
      </vt:variant>
      <vt:variant>
        <vt:lpwstr>_Toc284245004</vt:lpwstr>
      </vt:variant>
      <vt:variant>
        <vt:i4>1572914</vt:i4>
      </vt:variant>
      <vt:variant>
        <vt:i4>14</vt:i4>
      </vt:variant>
      <vt:variant>
        <vt:i4>0</vt:i4>
      </vt:variant>
      <vt:variant>
        <vt:i4>5</vt:i4>
      </vt:variant>
      <vt:variant>
        <vt:lpwstr/>
      </vt:variant>
      <vt:variant>
        <vt:lpwstr>_Toc284245003</vt:lpwstr>
      </vt:variant>
      <vt:variant>
        <vt:i4>1572914</vt:i4>
      </vt:variant>
      <vt:variant>
        <vt:i4>8</vt:i4>
      </vt:variant>
      <vt:variant>
        <vt:i4>0</vt:i4>
      </vt:variant>
      <vt:variant>
        <vt:i4>5</vt:i4>
      </vt:variant>
      <vt:variant>
        <vt:lpwstr/>
      </vt:variant>
      <vt:variant>
        <vt:lpwstr>_Toc284245002</vt:lpwstr>
      </vt:variant>
      <vt:variant>
        <vt:i4>1572914</vt:i4>
      </vt:variant>
      <vt:variant>
        <vt:i4>2</vt:i4>
      </vt:variant>
      <vt:variant>
        <vt:i4>0</vt:i4>
      </vt:variant>
      <vt:variant>
        <vt:i4>5</vt:i4>
      </vt:variant>
      <vt:variant>
        <vt:lpwstr/>
      </vt:variant>
      <vt:variant>
        <vt:lpwstr>_Toc284245001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Template</dc:title>
  <dc:subject>Quantifying Excellence</dc:subject>
  <dc:creator>Audrey Tompkins</dc:creator>
  <cp:keywords>business requirements</cp:keywords>
  <cp:lastModifiedBy>Lucky Rana</cp:lastModifiedBy>
  <cp:revision>8</cp:revision>
  <cp:lastPrinted>2014-12-11T16:27:00Z</cp:lastPrinted>
  <dcterms:created xsi:type="dcterms:W3CDTF">2015-02-26T21:16:00Z</dcterms:created>
  <dcterms:modified xsi:type="dcterms:W3CDTF">2019-06-23T12:23:00Z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0x010100654B5299483B5747A2D9DBAF524C0062</vt:lpwstr>
  </property>
  <property fmtid="{D5CDD505-2E9C-101B-9397-08002B2CF9AE}" pid="3" name="Order">
    <vt:r8>79200</vt:r8>
  </property>
  <property fmtid="{D5CDD505-2E9C-101B-9397-08002B2CF9AE}" pid="4" name="URL">
    <vt:lpwstr/>
  </property>
  <property fmtid="{D5CDD505-2E9C-101B-9397-08002B2CF9AE}" pid="5" name="xd_ProgID">
    <vt:lpwstr/>
  </property>
  <property fmtid="{D5CDD505-2E9C-101B-9397-08002B2CF9AE}" pid="6" name="_CopySource">
    <vt:lpwstr>https://vrm.sharepoint.com/sites/it/DC/Documents/Development/AMS/BRDs/BRD_Close Date Extensions.docx</vt:lpwstr>
  </property>
  <property fmtid="{D5CDD505-2E9C-101B-9397-08002B2CF9AE}" pid="7" name="TemplateUrl">
    <vt:lpwstr/>
  </property>
</Properties>
</file>